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39470" w14:textId="77777777" w:rsidR="003D4656" w:rsidRPr="009E5F65" w:rsidRDefault="003D4656" w:rsidP="009E5F65">
      <w:pPr>
        <w:tabs>
          <w:tab w:val="left" w:pos="3456"/>
        </w:tabs>
      </w:pPr>
      <w:r>
        <w:rPr>
          <w:noProof/>
          <w:lang w:eastAsia="fr-FR"/>
        </w:rPr>
        <mc:AlternateContent>
          <mc:Choice Requires="wps">
            <w:drawing>
              <wp:anchor distT="0" distB="0" distL="114300" distR="114300" simplePos="0" relativeHeight="251659264" behindDoc="1" locked="0" layoutInCell="1" allowOverlap="1" wp14:anchorId="70A461D0" wp14:editId="6D4967DD">
                <wp:simplePos x="0" y="0"/>
                <wp:positionH relativeFrom="page">
                  <wp:posOffset>-16873</wp:posOffset>
                </wp:positionH>
                <wp:positionV relativeFrom="page">
                  <wp:posOffset>-325483</wp:posOffset>
                </wp:positionV>
                <wp:extent cx="7559040" cy="10675620"/>
                <wp:effectExtent l="0" t="0" r="3810" b="0"/>
                <wp:wrapNone/>
                <wp:docPr id="1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040" cy="1067562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A9D845" id="Rectangle 11" o:spid="_x0000_s1026" style="position:absolute;margin-left:-1.35pt;margin-top:-25.65pt;width:595.2pt;height:840.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" fillcolor="#f4f4f4" stroked="f">
                <w10:wrap anchorx="page" anchory="page"/>
              </v:rect>
            </w:pict>
          </mc:Fallback>
        </mc:AlternateContent>
      </w:r>
      <w:r>
        <w:rPr>
          <w:noProof/>
          <w:lang w:eastAsia="fr-FR"/>
        </w:rPr>
        <mc:AlternateContent>
          <mc:Choice Requires="wpg">
            <w:drawing>
              <wp:anchor distT="0" distB="0" distL="114300" distR="114300" simplePos="0" relativeHeight="251661312" behindDoc="0" locked="0" layoutInCell="1" allowOverlap="1" wp14:anchorId="34227A81" wp14:editId="29C26C06">
                <wp:simplePos x="0" y="0"/>
                <wp:positionH relativeFrom="page">
                  <wp:posOffset>5353685</wp:posOffset>
                </wp:positionH>
                <wp:positionV relativeFrom="page">
                  <wp:posOffset>359410</wp:posOffset>
                </wp:positionV>
                <wp:extent cx="2192020" cy="1647190"/>
                <wp:effectExtent l="0" t="0" r="0" b="0"/>
                <wp:wrapNone/>
                <wp:docPr id="1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2020" cy="1647190"/>
                          <a:chOff x="8459" y="523"/>
                          <a:chExt cx="3452" cy="2594"/>
                        </a:xfrm>
                      </wpg:grpSpPr>
                      <wps:wsp>
                        <wps:cNvPr id="20" name="Rectangle 6"/>
                        <wps:cNvSpPr>
                          <a:spLocks noChangeArrowheads="1"/>
                        </wps:cNvSpPr>
                        <wps:spPr bwMode="auto">
                          <a:xfrm>
                            <a:off x="9881" y="523"/>
                            <a:ext cx="2029" cy="2594"/>
                          </a:xfrm>
                          <a:prstGeom prst="rect">
                            <a:avLst/>
                          </a:prstGeom>
                          <a:solidFill>
                            <a:srgbClr val="4A8B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5"/>
                        <wps:cNvSpPr>
                          <a:spLocks noChangeArrowheads="1"/>
                        </wps:cNvSpPr>
                        <wps:spPr bwMode="auto">
                          <a:xfrm>
                            <a:off x="8458" y="1471"/>
                            <a:ext cx="2302" cy="560"/>
                          </a:xfrm>
                          <a:prstGeom prst="rect">
                            <a:avLst/>
                          </a:prstGeom>
                          <a:solidFill>
                            <a:srgbClr val="003C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AFC167" id="Group 4" o:spid="_x0000_s1026" style="position:absolute;margin-left:421.55pt;margin-top:28.3pt;width:172.6pt;height:129.7pt;z-index:251661312;mso-position-horizontal-relative:page;mso-position-vertical-relative:page" coordorigin="8459,523" coordsize="3452,2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">
                <v:rect id="Rectangle 6" o:spid="_x0000_s1027" style="position:absolute;left:9881;top:523;width:202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WlKr8A&#10;AADbAAAADwAAAGRycy9kb3ducmV2LnhtbERPS2vCQBC+C/0PyxS86caoQVJXkULBq6+DtyE7edDs&#10;bMiuMfbXdw6FHj++93Y/ulYN1IfGs4HFPAFFXHjbcGXgevmabUCFiGyx9UwGXhRgv3ubbDG3/skn&#10;Gs6xUhLCIUcDdYxdrnUoanIY5r4jFq70vcMosK+07fEp4a7VaZJk2mHD0lBjR581Fd/nhzOQXofF&#10;Xa9/bmW5OqVpucqWbDNjpu/j4QNUpDH+i//cRys+WS9f5Afo3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daUqvwAAANsAAAAPAAAAAAAAAAAAAAAAAJgCAABkcnMvZG93bnJl&#10;di54bWxQSwUGAAAAAAQABAD1AAAAhAMAAAAA&#10;" fillcolor="#4a8bff" stroked="f"/>
                <v:rect id="Rectangle 5" o:spid="_x0000_s1028" style="position:absolute;left:8458;top:1471;width:2302;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DR18QA&#10;AADbAAAADwAAAGRycy9kb3ducmV2LnhtbESPQWsCMRSE74L/IbxCb5qNlCJbo0hB8CJtVazenpvn&#10;ZnHzsmxS3f57Iwgeh5n5hpnMOleLC7Wh8qxBDTMQxIU3FZcatpvFYAwiRGSDtWfS8E8BZtN+b4K5&#10;8Vf+ocs6liJBOOSowcbY5FKGwpLDMPQNcfJOvnUYk2xLaVq8Jrir5SjL3qXDitOCxYY+LRXn9Z/T&#10;cDjsvpZKvc3V2C5Wu+Oez9/7X61fX7r5B4hIXXyGH+2l0TBScP+SfoC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g0dfEAAAA2wAAAA8AAAAAAAAAAAAAAAAAmAIAAGRycy9k&#10;b3ducmV2LnhtbFBLBQYAAAAABAAEAPUAAACJAwAAAAA=&#10;" fillcolor="#003ca2" stroked="f"/>
                <w10:wrap anchorx="page" anchory="page"/>
              </v:group>
            </w:pict>
          </mc:Fallback>
        </mc:AlternateContent>
      </w:r>
    </w:p>
    <w:tbl>
      <w:tblPr>
        <w:tblStyle w:val="Grilledutableau"/>
        <w:tblpPr w:leftFromText="141" w:rightFromText="141" w:vertAnchor="text" w:horzAnchor="margin" w:tblpY="2169"/>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1"/>
      </w:tblGrid>
      <w:tr w:rsidR="003D4656" w14:paraId="3A05BB5D" w14:textId="77777777" w:rsidTr="00F02264">
        <w:trPr>
          <w:trHeight w:val="2106"/>
        </w:trPr>
        <w:tc>
          <w:tcPr>
            <w:tcW w:w="10201" w:type="dxa"/>
          </w:tcPr>
          <w:p w14:paraId="3FB26627" w14:textId="77777777" w:rsidR="003D4656" w:rsidRDefault="004B1FCB" w:rsidP="003D4656">
            <w:pPr>
              <w:tabs>
                <w:tab w:val="left" w:pos="3456"/>
              </w:tabs>
            </w:pPr>
            <w:r>
              <w:rPr>
                <w:b/>
                <w:color w:val="033131"/>
                <w:w w:val="110"/>
                <w:sz w:val="100"/>
                <w:szCs w:val="100"/>
              </w:rPr>
              <w:t>NOM</w:t>
            </w:r>
            <w:r w:rsidRPr="004B1FCB">
              <w:rPr>
                <w:b/>
                <w:color w:val="033131"/>
                <w:w w:val="110"/>
                <w:sz w:val="100"/>
                <w:szCs w:val="100"/>
              </w:rPr>
              <w:t xml:space="preserve"> DU DOCUMENT </w:t>
            </w:r>
          </w:p>
        </w:tc>
      </w:tr>
    </w:tbl>
    <w:tbl>
      <w:tblPr>
        <w:tblStyle w:val="Grilledutableau"/>
        <w:tblpPr w:leftFromText="141" w:rightFromText="141" w:vertAnchor="text" w:horzAnchor="margin" w:tblpY="6009"/>
        <w:tblW w:w="10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8"/>
      </w:tblGrid>
      <w:tr w:rsidR="00F02264" w14:paraId="03761F12" w14:textId="77777777" w:rsidTr="00F02264">
        <w:trPr>
          <w:trHeight w:val="790"/>
        </w:trPr>
        <w:tc>
          <w:tcPr>
            <w:tcW w:w="10218" w:type="dxa"/>
          </w:tcPr>
          <w:p w14:paraId="08F1A66C" w14:textId="77777777" w:rsidR="004B1FCB" w:rsidRPr="004B1FCB" w:rsidRDefault="004B1FCB" w:rsidP="004B1FCB">
            <w:pPr>
              <w:pStyle w:val="Corpsdetexte"/>
              <w:spacing w:before="374" w:line="252" w:lineRule="auto"/>
              <w:ind w:right="427"/>
              <w:rPr>
                <w:b/>
                <w:color w:val="033131"/>
                <w:spacing w:val="-2"/>
              </w:rPr>
            </w:pPr>
            <w:r w:rsidRPr="004B1FCB">
              <w:rPr>
                <w:b/>
                <w:color w:val="033131"/>
                <w:spacing w:val="-2"/>
              </w:rPr>
              <w:t>REFERENCE CONTRAT / PROJET</w:t>
            </w:r>
          </w:p>
          <w:p w14:paraId="398A2339" w14:textId="77777777" w:rsidR="00F02264" w:rsidRPr="003D4656" w:rsidRDefault="00F02264" w:rsidP="00F02264">
            <w:pPr>
              <w:pStyle w:val="Corpsdetexte"/>
              <w:spacing w:before="374" w:line="252" w:lineRule="auto"/>
              <w:ind w:right="427"/>
              <w:rPr>
                <w:b/>
              </w:rPr>
            </w:pPr>
          </w:p>
        </w:tc>
      </w:tr>
    </w:tbl>
    <w:p w14:paraId="6592B573" w14:textId="77777777" w:rsidR="009E5F65" w:rsidRPr="003D4656" w:rsidRDefault="004B1FCB" w:rsidP="009E5F65">
      <w:pPr>
        <w:tabs>
          <w:tab w:val="left" w:pos="3456"/>
        </w:tabs>
      </w:pPr>
      <w:r>
        <w:rPr>
          <w:noProof/>
          <w:lang w:eastAsia="fr-FR"/>
        </w:rPr>
        <mc:AlternateContent>
          <mc:Choice Requires="wpg">
            <w:drawing>
              <wp:anchor distT="0" distB="0" distL="114300" distR="114300" simplePos="0" relativeHeight="251663360" behindDoc="1" locked="0" layoutInCell="1" allowOverlap="1" wp14:anchorId="22B6EEC2" wp14:editId="5EF25461">
                <wp:simplePos x="0" y="0"/>
                <wp:positionH relativeFrom="page">
                  <wp:posOffset>-104775</wp:posOffset>
                </wp:positionH>
                <wp:positionV relativeFrom="page">
                  <wp:posOffset>8248650</wp:posOffset>
                </wp:positionV>
                <wp:extent cx="8391525" cy="2560955"/>
                <wp:effectExtent l="0" t="0" r="9525" b="0"/>
                <wp:wrapNone/>
                <wp:docPr id="2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91525" cy="2560955"/>
                          <a:chOff x="-398" y="21044"/>
                          <a:chExt cx="13215" cy="4033"/>
                        </a:xfrm>
                      </wpg:grpSpPr>
                      <wps:wsp>
                        <wps:cNvPr id="26" name="Rectangle 26"/>
                        <wps:cNvSpPr>
                          <a:spLocks noChangeArrowheads="1"/>
                        </wps:cNvSpPr>
                        <wps:spPr bwMode="auto">
                          <a:xfrm>
                            <a:off x="-263" y="21669"/>
                            <a:ext cx="11910" cy="3228"/>
                          </a:xfrm>
                          <a:prstGeom prst="rect">
                            <a:avLst/>
                          </a:prstGeom>
                          <a:solidFill>
                            <a:srgbClr val="4A8B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9"/>
                        <wps:cNvSpPr>
                          <a:spLocks noChangeArrowheads="1"/>
                        </wps:cNvSpPr>
                        <wps:spPr bwMode="auto">
                          <a:xfrm>
                            <a:off x="-263" y="21044"/>
                            <a:ext cx="3160" cy="1814"/>
                          </a:xfrm>
                          <a:prstGeom prst="rect">
                            <a:avLst/>
                          </a:prstGeom>
                          <a:solidFill>
                            <a:srgbClr val="003C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8"/>
                        <wps:cNvSpPr txBox="1">
                          <a:spLocks noChangeArrowheads="1"/>
                        </wps:cNvSpPr>
                        <wps:spPr bwMode="auto">
                          <a:xfrm>
                            <a:off x="-398" y="22484"/>
                            <a:ext cx="13215" cy="2593"/>
                          </a:xfrm>
                          <a:prstGeom prst="rect">
                            <a:avLst/>
                          </a:prstGeom>
                          <a:solidFill>
                            <a:srgbClr val="4A8B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286DFD" w14:textId="77777777" w:rsidR="00BC3F85" w:rsidRPr="00020D9A" w:rsidRDefault="00BC3F85" w:rsidP="003D4656">
                              <w:pPr>
                                <w:spacing w:before="61"/>
                                <w:ind w:left="4036" w:right="3502"/>
                                <w:jc w:val="center"/>
                                <w:rPr>
                                  <w:b/>
                                  <w:sz w:val="31"/>
                                </w:rPr>
                              </w:pPr>
                              <w:r>
                                <w:rPr>
                                  <w:b/>
                                  <w:color w:val="F4F4F4"/>
                                  <w:spacing w:val="18"/>
                                  <w:w w:val="105"/>
                                  <w:sz w:val="31"/>
                                </w:rPr>
                                <w:t>INFORMATION SUPPLEMENTAIRE (Phase du projet)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B6EEC2" id="Group 7" o:spid="_x0000_s1026" style="position:absolute;left:0;text-align:left;margin-left:-8.25pt;margin-top:649.5pt;width:660.75pt;height:201.65pt;z-index:-251653120;mso-position-horizontal-relative:page;mso-position-vertical-relative:page" coordorigin="-398,21044" coordsize="13215,4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">
                <v:rect id="Rectangle 26" o:spid="_x0000_s1027" style="position:absolute;left:-263;top:21669;width:11910;height:3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" fillcolor="#4a8bff" stroked="f"/>
                <v:rect id="Rectangle 9" o:spid="_x0000_s1028" style="position:absolute;left:-263;top:21044;width:3160;height: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" fillcolor="#003ca2" stroked="f"/>
                <v:shapetype id="_x0000_t202" coordsize="21600,21600" o:spt="202" path="m,l,21600r21600,l21600,xe">
                  <v:stroke joinstyle="miter"/>
                  <v:path gradientshapeok="t" o:connecttype="rect"/>
                </v:shapetype>
                <v:shape id="Text Box 8" o:spid="_x0000_s1029" type="#_x0000_t202" style="position:absolute;left:-398;top:22484;width:13215;height:2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" fillcolor="#4a8bff" stroked="f">
                  <v:textbox inset="0,0,0,0">
                    <w:txbxContent>
                      <w:p w14:paraId="60286DFD" w14:textId="77777777" w:rsidR="00BC3F85" w:rsidRPr="00020D9A" w:rsidRDefault="00BC3F85" w:rsidP="003D4656">
                        <w:pPr>
                          <w:spacing w:before="61"/>
                          <w:ind w:left="4036" w:right="3502"/>
                          <w:jc w:val="center"/>
                          <w:rPr>
                            <w:b/>
                            <w:sz w:val="31"/>
                          </w:rPr>
                        </w:pPr>
                        <w:r>
                          <w:rPr>
                            <w:b/>
                            <w:color w:val="F4F4F4"/>
                            <w:spacing w:val="18"/>
                            <w:w w:val="105"/>
                            <w:sz w:val="31"/>
                          </w:rPr>
                          <w:t>INFORMATION SUPPLEMENTAIRE (Phase du projet)</w:t>
                        </w:r>
                      </w:p>
                    </w:txbxContent>
                  </v:textbox>
                </v:shape>
                <w10:wrap anchorx="page" anchory="page"/>
              </v:group>
            </w:pict>
          </mc:Fallback>
        </mc:AlternateContent>
      </w:r>
      <w:r w:rsidR="003D4656">
        <w:rPr>
          <w:noProof/>
          <w:lang w:eastAsia="fr-FR"/>
        </w:rPr>
        <w:drawing>
          <wp:anchor distT="0" distB="0" distL="0" distR="0" simplePos="0" relativeHeight="251665408" behindDoc="0" locked="0" layoutInCell="1" allowOverlap="1" wp14:anchorId="119BE728" wp14:editId="24FF9BCF">
            <wp:simplePos x="0" y="0"/>
            <wp:positionH relativeFrom="page">
              <wp:posOffset>2231390</wp:posOffset>
            </wp:positionH>
            <wp:positionV relativeFrom="paragraph">
              <wp:posOffset>5653405</wp:posOffset>
            </wp:positionV>
            <wp:extent cx="3622040" cy="141414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622040" cy="1414145"/>
                    </a:xfrm>
                    <a:prstGeom prst="rect">
                      <a:avLst/>
                    </a:prstGeom>
                  </pic:spPr>
                </pic:pic>
              </a:graphicData>
            </a:graphic>
          </wp:anchor>
        </w:drawing>
      </w:r>
      <w:r w:rsidR="003D4656">
        <w:rPr>
          <w:rFonts w:ascii="Times New Roman"/>
          <w:b/>
          <w:noProof/>
          <w:sz w:val="20"/>
          <w:lang w:eastAsia="fr-FR"/>
        </w:rPr>
        <mc:AlternateContent>
          <mc:Choice Requires="wpg">
            <w:drawing>
              <wp:anchor distT="0" distB="0" distL="114300" distR="114300" simplePos="0" relativeHeight="251666432" behindDoc="0" locked="0" layoutInCell="1" allowOverlap="1" wp14:anchorId="7D092977" wp14:editId="6388AF31">
                <wp:simplePos x="0" y="0"/>
                <wp:positionH relativeFrom="column">
                  <wp:posOffset>2860040</wp:posOffset>
                </wp:positionH>
                <wp:positionV relativeFrom="paragraph">
                  <wp:posOffset>617220</wp:posOffset>
                </wp:positionV>
                <wp:extent cx="689610" cy="617220"/>
                <wp:effectExtent l="0" t="0" r="0" b="0"/>
                <wp:wrapThrough wrapText="bothSides">
                  <wp:wrapPolygon edited="0">
                    <wp:start x="2387" y="0"/>
                    <wp:lineTo x="0" y="4000"/>
                    <wp:lineTo x="0" y="18000"/>
                    <wp:lineTo x="5967" y="20667"/>
                    <wp:lineTo x="14917" y="20667"/>
                    <wp:lineTo x="20884" y="18000"/>
                    <wp:lineTo x="20884" y="4667"/>
                    <wp:lineTo x="19094" y="0"/>
                    <wp:lineTo x="2387" y="0"/>
                  </wp:wrapPolygon>
                </wp:wrapThrough>
                <wp:docPr id="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 cy="617220"/>
                          <a:chOff x="0" y="0"/>
                          <a:chExt cx="1086" cy="972"/>
                        </a:xfrm>
                      </wpg:grpSpPr>
                      <wps:wsp>
                        <wps:cNvPr id="30" name="AutoShape 3"/>
                        <wps:cNvSpPr>
                          <a:spLocks/>
                        </wps:cNvSpPr>
                        <wps:spPr bwMode="auto">
                          <a:xfrm>
                            <a:off x="0" y="0"/>
                            <a:ext cx="1086" cy="972"/>
                          </a:xfrm>
                          <a:custGeom>
                            <a:avLst/>
                            <a:gdLst>
                              <a:gd name="T0" fmla="*/ 178 w 1086"/>
                              <a:gd name="T1" fmla="*/ 22 h 972"/>
                              <a:gd name="T2" fmla="*/ 114 w 1086"/>
                              <a:gd name="T3" fmla="*/ 90 h 972"/>
                              <a:gd name="T4" fmla="*/ 60 w 1086"/>
                              <a:gd name="T5" fmla="*/ 176 h 972"/>
                              <a:gd name="T6" fmla="*/ 17 w 1086"/>
                              <a:gd name="T7" fmla="*/ 290 h 972"/>
                              <a:gd name="T8" fmla="*/ 1 w 1086"/>
                              <a:gd name="T9" fmla="*/ 390 h 972"/>
                              <a:gd name="T10" fmla="*/ 4 w 1086"/>
                              <a:gd name="T11" fmla="*/ 492 h 972"/>
                              <a:gd name="T12" fmla="*/ 25 w 1086"/>
                              <a:gd name="T13" fmla="*/ 590 h 972"/>
                              <a:gd name="T14" fmla="*/ 65 w 1086"/>
                              <a:gd name="T15" fmla="*/ 684 h 972"/>
                              <a:gd name="T16" fmla="*/ 121 w 1086"/>
                              <a:gd name="T17" fmla="*/ 768 h 972"/>
                              <a:gd name="T18" fmla="*/ 192 w 1086"/>
                              <a:gd name="T19" fmla="*/ 842 h 972"/>
                              <a:gd name="T20" fmla="*/ 274 w 1086"/>
                              <a:gd name="T21" fmla="*/ 900 h 972"/>
                              <a:gd name="T22" fmla="*/ 445 w 1086"/>
                              <a:gd name="T23" fmla="*/ 964 h 972"/>
                              <a:gd name="T24" fmla="*/ 626 w 1086"/>
                              <a:gd name="T25" fmla="*/ 966 h 972"/>
                              <a:gd name="T26" fmla="*/ 743 w 1086"/>
                              <a:gd name="T27" fmla="*/ 934 h 972"/>
                              <a:gd name="T28" fmla="*/ 833 w 1086"/>
                              <a:gd name="T29" fmla="*/ 888 h 972"/>
                              <a:gd name="T30" fmla="*/ 912 w 1086"/>
                              <a:gd name="T31" fmla="*/ 826 h 972"/>
                              <a:gd name="T32" fmla="*/ 979 w 1086"/>
                              <a:gd name="T33" fmla="*/ 750 h 972"/>
                              <a:gd name="T34" fmla="*/ 528 w 1086"/>
                              <a:gd name="T35" fmla="*/ 706 h 972"/>
                              <a:gd name="T36" fmla="*/ 448 w 1086"/>
                              <a:gd name="T37" fmla="*/ 690 h 972"/>
                              <a:gd name="T38" fmla="*/ 387 w 1086"/>
                              <a:gd name="T39" fmla="*/ 660 h 972"/>
                              <a:gd name="T40" fmla="*/ 336 w 1086"/>
                              <a:gd name="T41" fmla="*/ 614 h 972"/>
                              <a:gd name="T42" fmla="*/ 298 w 1086"/>
                              <a:gd name="T43" fmla="*/ 558 h 972"/>
                              <a:gd name="T44" fmla="*/ 276 w 1086"/>
                              <a:gd name="T45" fmla="*/ 494 h 972"/>
                              <a:gd name="T46" fmla="*/ 269 w 1086"/>
                              <a:gd name="T47" fmla="*/ 412 h 972"/>
                              <a:gd name="T48" fmla="*/ 280 w 1086"/>
                              <a:gd name="T49" fmla="*/ 346 h 972"/>
                              <a:gd name="T50" fmla="*/ 313 w 1086"/>
                              <a:gd name="T51" fmla="*/ 272 h 972"/>
                              <a:gd name="T52" fmla="*/ 357 w 1086"/>
                              <a:gd name="T53" fmla="*/ 222 h 972"/>
                              <a:gd name="T54" fmla="*/ 413 w 1086"/>
                              <a:gd name="T55" fmla="*/ 184 h 972"/>
                              <a:gd name="T56" fmla="*/ 1013 w 1086"/>
                              <a:gd name="T57" fmla="*/ 154 h 972"/>
                              <a:gd name="T58" fmla="*/ 526 w 1086"/>
                              <a:gd name="T59" fmla="*/ 100 h 972"/>
                              <a:gd name="T60" fmla="*/ 449 w 1086"/>
                              <a:gd name="T61" fmla="*/ 90 h 972"/>
                              <a:gd name="T62" fmla="*/ 362 w 1086"/>
                              <a:gd name="T63" fmla="*/ 56 h 972"/>
                              <a:gd name="T64" fmla="*/ 299 w 1086"/>
                              <a:gd name="T65" fmla="*/ 16 h 972"/>
                              <a:gd name="T66" fmla="*/ 568 w 1086"/>
                              <a:gd name="T67" fmla="*/ 154 h 972"/>
                              <a:gd name="T68" fmla="*/ 647 w 1086"/>
                              <a:gd name="T69" fmla="*/ 174 h 972"/>
                              <a:gd name="T70" fmla="*/ 705 w 1086"/>
                              <a:gd name="T71" fmla="*/ 206 h 972"/>
                              <a:gd name="T72" fmla="*/ 754 w 1086"/>
                              <a:gd name="T73" fmla="*/ 252 h 972"/>
                              <a:gd name="T74" fmla="*/ 789 w 1086"/>
                              <a:gd name="T75" fmla="*/ 308 h 972"/>
                              <a:gd name="T76" fmla="*/ 811 w 1086"/>
                              <a:gd name="T77" fmla="*/ 386 h 972"/>
                              <a:gd name="T78" fmla="*/ 812 w 1086"/>
                              <a:gd name="T79" fmla="*/ 466 h 972"/>
                              <a:gd name="T80" fmla="*/ 795 w 1086"/>
                              <a:gd name="T81" fmla="*/ 532 h 972"/>
                              <a:gd name="T82" fmla="*/ 763 w 1086"/>
                              <a:gd name="T83" fmla="*/ 592 h 972"/>
                              <a:gd name="T84" fmla="*/ 717 w 1086"/>
                              <a:gd name="T85" fmla="*/ 642 h 972"/>
                              <a:gd name="T86" fmla="*/ 660 w 1086"/>
                              <a:gd name="T87" fmla="*/ 680 h 972"/>
                              <a:gd name="T88" fmla="*/ 595 w 1086"/>
                              <a:gd name="T89" fmla="*/ 702 h 972"/>
                              <a:gd name="T90" fmla="*/ 1012 w 1086"/>
                              <a:gd name="T91" fmla="*/ 698 h 972"/>
                              <a:gd name="T92" fmla="*/ 1054 w 1086"/>
                              <a:gd name="T93" fmla="*/ 608 h 972"/>
                              <a:gd name="T94" fmla="*/ 1079 w 1086"/>
                              <a:gd name="T95" fmla="*/ 510 h 972"/>
                              <a:gd name="T96" fmla="*/ 1085 w 1086"/>
                              <a:gd name="T97" fmla="*/ 408 h 972"/>
                              <a:gd name="T98" fmla="*/ 1073 w 1086"/>
                              <a:gd name="T99" fmla="*/ 308 h 972"/>
                              <a:gd name="T100" fmla="*/ 1042 w 1086"/>
                              <a:gd name="T101" fmla="*/ 212 h 972"/>
                              <a:gd name="T102" fmla="*/ 860 w 1086"/>
                              <a:gd name="T103" fmla="*/ 0 h 972"/>
                              <a:gd name="T104" fmla="*/ 774 w 1086"/>
                              <a:gd name="T105" fmla="*/ 24 h 972"/>
                              <a:gd name="T106" fmla="*/ 708 w 1086"/>
                              <a:gd name="T107" fmla="*/ 64 h 972"/>
                              <a:gd name="T108" fmla="*/ 619 w 1086"/>
                              <a:gd name="T109" fmla="*/ 92 h 972"/>
                              <a:gd name="T110" fmla="*/ 978 w 1086"/>
                              <a:gd name="T111" fmla="*/ 100 h 972"/>
                              <a:gd name="T112" fmla="*/ 917 w 1086"/>
                              <a:gd name="T113" fmla="*/ 30 h 9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086" h="972">
                                <a:moveTo>
                                  <a:pt x="250" y="0"/>
                                </a:moveTo>
                                <a:lnTo>
                                  <a:pt x="225" y="2"/>
                                </a:lnTo>
                                <a:lnTo>
                                  <a:pt x="212" y="4"/>
                                </a:lnTo>
                                <a:lnTo>
                                  <a:pt x="189" y="14"/>
                                </a:lnTo>
                                <a:lnTo>
                                  <a:pt x="178" y="22"/>
                                </a:lnTo>
                                <a:lnTo>
                                  <a:pt x="169" y="30"/>
                                </a:lnTo>
                                <a:lnTo>
                                  <a:pt x="154" y="44"/>
                                </a:lnTo>
                                <a:lnTo>
                                  <a:pt x="140" y="60"/>
                                </a:lnTo>
                                <a:lnTo>
                                  <a:pt x="127" y="76"/>
                                </a:lnTo>
                                <a:lnTo>
                                  <a:pt x="114" y="90"/>
                                </a:lnTo>
                                <a:lnTo>
                                  <a:pt x="102" y="108"/>
                                </a:lnTo>
                                <a:lnTo>
                                  <a:pt x="91" y="124"/>
                                </a:lnTo>
                                <a:lnTo>
                                  <a:pt x="80" y="142"/>
                                </a:lnTo>
                                <a:lnTo>
                                  <a:pt x="70" y="158"/>
                                </a:lnTo>
                                <a:lnTo>
                                  <a:pt x="60" y="176"/>
                                </a:lnTo>
                                <a:lnTo>
                                  <a:pt x="51" y="194"/>
                                </a:lnTo>
                                <a:lnTo>
                                  <a:pt x="43" y="214"/>
                                </a:lnTo>
                                <a:lnTo>
                                  <a:pt x="35" y="232"/>
                                </a:lnTo>
                                <a:lnTo>
                                  <a:pt x="22" y="270"/>
                                </a:lnTo>
                                <a:lnTo>
                                  <a:pt x="17" y="290"/>
                                </a:lnTo>
                                <a:lnTo>
                                  <a:pt x="12" y="310"/>
                                </a:lnTo>
                                <a:lnTo>
                                  <a:pt x="8" y="330"/>
                                </a:lnTo>
                                <a:lnTo>
                                  <a:pt x="5" y="350"/>
                                </a:lnTo>
                                <a:lnTo>
                                  <a:pt x="3" y="370"/>
                                </a:lnTo>
                                <a:lnTo>
                                  <a:pt x="1" y="390"/>
                                </a:lnTo>
                                <a:lnTo>
                                  <a:pt x="0" y="410"/>
                                </a:lnTo>
                                <a:lnTo>
                                  <a:pt x="0" y="432"/>
                                </a:lnTo>
                                <a:lnTo>
                                  <a:pt x="1" y="452"/>
                                </a:lnTo>
                                <a:lnTo>
                                  <a:pt x="2" y="472"/>
                                </a:lnTo>
                                <a:lnTo>
                                  <a:pt x="4" y="492"/>
                                </a:lnTo>
                                <a:lnTo>
                                  <a:pt x="7" y="512"/>
                                </a:lnTo>
                                <a:lnTo>
                                  <a:pt x="10" y="532"/>
                                </a:lnTo>
                                <a:lnTo>
                                  <a:pt x="15" y="552"/>
                                </a:lnTo>
                                <a:lnTo>
                                  <a:pt x="20" y="572"/>
                                </a:lnTo>
                                <a:lnTo>
                                  <a:pt x="25" y="590"/>
                                </a:lnTo>
                                <a:lnTo>
                                  <a:pt x="32" y="610"/>
                                </a:lnTo>
                                <a:lnTo>
                                  <a:pt x="39" y="630"/>
                                </a:lnTo>
                                <a:lnTo>
                                  <a:pt x="47" y="648"/>
                                </a:lnTo>
                                <a:lnTo>
                                  <a:pt x="56" y="666"/>
                                </a:lnTo>
                                <a:lnTo>
                                  <a:pt x="65" y="684"/>
                                </a:lnTo>
                                <a:lnTo>
                                  <a:pt x="75" y="702"/>
                                </a:lnTo>
                                <a:lnTo>
                                  <a:pt x="85" y="720"/>
                                </a:lnTo>
                                <a:lnTo>
                                  <a:pt x="97" y="736"/>
                                </a:lnTo>
                                <a:lnTo>
                                  <a:pt x="108" y="752"/>
                                </a:lnTo>
                                <a:lnTo>
                                  <a:pt x="121" y="768"/>
                                </a:lnTo>
                                <a:lnTo>
                                  <a:pt x="134" y="784"/>
                                </a:lnTo>
                                <a:lnTo>
                                  <a:pt x="148" y="800"/>
                                </a:lnTo>
                                <a:lnTo>
                                  <a:pt x="162" y="814"/>
                                </a:lnTo>
                                <a:lnTo>
                                  <a:pt x="176" y="828"/>
                                </a:lnTo>
                                <a:lnTo>
                                  <a:pt x="192" y="842"/>
                                </a:lnTo>
                                <a:lnTo>
                                  <a:pt x="207" y="854"/>
                                </a:lnTo>
                                <a:lnTo>
                                  <a:pt x="223" y="866"/>
                                </a:lnTo>
                                <a:lnTo>
                                  <a:pt x="240" y="878"/>
                                </a:lnTo>
                                <a:lnTo>
                                  <a:pt x="257" y="890"/>
                                </a:lnTo>
                                <a:lnTo>
                                  <a:pt x="274" y="900"/>
                                </a:lnTo>
                                <a:lnTo>
                                  <a:pt x="292" y="910"/>
                                </a:lnTo>
                                <a:lnTo>
                                  <a:pt x="310" y="920"/>
                                </a:lnTo>
                                <a:lnTo>
                                  <a:pt x="348" y="936"/>
                                </a:lnTo>
                                <a:lnTo>
                                  <a:pt x="425" y="960"/>
                                </a:lnTo>
                                <a:lnTo>
                                  <a:pt x="445" y="964"/>
                                </a:lnTo>
                                <a:lnTo>
                                  <a:pt x="465" y="966"/>
                                </a:lnTo>
                                <a:lnTo>
                                  <a:pt x="485" y="970"/>
                                </a:lnTo>
                                <a:lnTo>
                                  <a:pt x="505" y="972"/>
                                </a:lnTo>
                                <a:lnTo>
                                  <a:pt x="566" y="972"/>
                                </a:lnTo>
                                <a:lnTo>
                                  <a:pt x="626" y="966"/>
                                </a:lnTo>
                                <a:lnTo>
                                  <a:pt x="666" y="958"/>
                                </a:lnTo>
                                <a:lnTo>
                                  <a:pt x="686" y="952"/>
                                </a:lnTo>
                                <a:lnTo>
                                  <a:pt x="705" y="948"/>
                                </a:lnTo>
                                <a:lnTo>
                                  <a:pt x="724" y="940"/>
                                </a:lnTo>
                                <a:lnTo>
                                  <a:pt x="743" y="934"/>
                                </a:lnTo>
                                <a:lnTo>
                                  <a:pt x="762" y="926"/>
                                </a:lnTo>
                                <a:lnTo>
                                  <a:pt x="780" y="916"/>
                                </a:lnTo>
                                <a:lnTo>
                                  <a:pt x="798" y="908"/>
                                </a:lnTo>
                                <a:lnTo>
                                  <a:pt x="815" y="898"/>
                                </a:lnTo>
                                <a:lnTo>
                                  <a:pt x="833" y="888"/>
                                </a:lnTo>
                                <a:lnTo>
                                  <a:pt x="849" y="876"/>
                                </a:lnTo>
                                <a:lnTo>
                                  <a:pt x="866" y="864"/>
                                </a:lnTo>
                                <a:lnTo>
                                  <a:pt x="882" y="852"/>
                                </a:lnTo>
                                <a:lnTo>
                                  <a:pt x="897" y="838"/>
                                </a:lnTo>
                                <a:lnTo>
                                  <a:pt x="912" y="826"/>
                                </a:lnTo>
                                <a:lnTo>
                                  <a:pt x="927" y="812"/>
                                </a:lnTo>
                                <a:lnTo>
                                  <a:pt x="941" y="796"/>
                                </a:lnTo>
                                <a:lnTo>
                                  <a:pt x="954" y="782"/>
                                </a:lnTo>
                                <a:lnTo>
                                  <a:pt x="967" y="766"/>
                                </a:lnTo>
                                <a:lnTo>
                                  <a:pt x="979" y="750"/>
                                </a:lnTo>
                                <a:lnTo>
                                  <a:pt x="991" y="734"/>
                                </a:lnTo>
                                <a:lnTo>
                                  <a:pt x="1002" y="716"/>
                                </a:lnTo>
                                <a:lnTo>
                                  <a:pt x="1007" y="708"/>
                                </a:lnTo>
                                <a:lnTo>
                                  <a:pt x="541" y="708"/>
                                </a:lnTo>
                                <a:lnTo>
                                  <a:pt x="528" y="706"/>
                                </a:lnTo>
                                <a:lnTo>
                                  <a:pt x="514" y="706"/>
                                </a:lnTo>
                                <a:lnTo>
                                  <a:pt x="487" y="702"/>
                                </a:lnTo>
                                <a:lnTo>
                                  <a:pt x="474" y="698"/>
                                </a:lnTo>
                                <a:lnTo>
                                  <a:pt x="461" y="696"/>
                                </a:lnTo>
                                <a:lnTo>
                                  <a:pt x="448" y="690"/>
                                </a:lnTo>
                                <a:lnTo>
                                  <a:pt x="435" y="686"/>
                                </a:lnTo>
                                <a:lnTo>
                                  <a:pt x="423" y="680"/>
                                </a:lnTo>
                                <a:lnTo>
                                  <a:pt x="410" y="674"/>
                                </a:lnTo>
                                <a:lnTo>
                                  <a:pt x="399" y="666"/>
                                </a:lnTo>
                                <a:lnTo>
                                  <a:pt x="387" y="660"/>
                                </a:lnTo>
                                <a:lnTo>
                                  <a:pt x="376" y="652"/>
                                </a:lnTo>
                                <a:lnTo>
                                  <a:pt x="366" y="642"/>
                                </a:lnTo>
                                <a:lnTo>
                                  <a:pt x="355" y="634"/>
                                </a:lnTo>
                                <a:lnTo>
                                  <a:pt x="346" y="624"/>
                                </a:lnTo>
                                <a:lnTo>
                                  <a:pt x="336" y="614"/>
                                </a:lnTo>
                                <a:lnTo>
                                  <a:pt x="328" y="604"/>
                                </a:lnTo>
                                <a:lnTo>
                                  <a:pt x="320" y="592"/>
                                </a:lnTo>
                                <a:lnTo>
                                  <a:pt x="312" y="582"/>
                                </a:lnTo>
                                <a:lnTo>
                                  <a:pt x="305" y="570"/>
                                </a:lnTo>
                                <a:lnTo>
                                  <a:pt x="298" y="558"/>
                                </a:lnTo>
                                <a:lnTo>
                                  <a:pt x="293" y="546"/>
                                </a:lnTo>
                                <a:lnTo>
                                  <a:pt x="287" y="532"/>
                                </a:lnTo>
                                <a:lnTo>
                                  <a:pt x="283" y="520"/>
                                </a:lnTo>
                                <a:lnTo>
                                  <a:pt x="279" y="508"/>
                                </a:lnTo>
                                <a:lnTo>
                                  <a:pt x="276" y="494"/>
                                </a:lnTo>
                                <a:lnTo>
                                  <a:pt x="273" y="480"/>
                                </a:lnTo>
                                <a:lnTo>
                                  <a:pt x="271" y="466"/>
                                </a:lnTo>
                                <a:lnTo>
                                  <a:pt x="270" y="454"/>
                                </a:lnTo>
                                <a:lnTo>
                                  <a:pt x="269" y="440"/>
                                </a:lnTo>
                                <a:lnTo>
                                  <a:pt x="269" y="412"/>
                                </a:lnTo>
                                <a:lnTo>
                                  <a:pt x="270" y="400"/>
                                </a:lnTo>
                                <a:lnTo>
                                  <a:pt x="271" y="386"/>
                                </a:lnTo>
                                <a:lnTo>
                                  <a:pt x="273" y="372"/>
                                </a:lnTo>
                                <a:lnTo>
                                  <a:pt x="276" y="360"/>
                                </a:lnTo>
                                <a:lnTo>
                                  <a:pt x="280" y="346"/>
                                </a:lnTo>
                                <a:lnTo>
                                  <a:pt x="288" y="320"/>
                                </a:lnTo>
                                <a:lnTo>
                                  <a:pt x="294" y="308"/>
                                </a:lnTo>
                                <a:lnTo>
                                  <a:pt x="300" y="296"/>
                                </a:lnTo>
                                <a:lnTo>
                                  <a:pt x="306" y="284"/>
                                </a:lnTo>
                                <a:lnTo>
                                  <a:pt x="313" y="272"/>
                                </a:lnTo>
                                <a:lnTo>
                                  <a:pt x="321" y="262"/>
                                </a:lnTo>
                                <a:lnTo>
                                  <a:pt x="329" y="252"/>
                                </a:lnTo>
                                <a:lnTo>
                                  <a:pt x="338" y="240"/>
                                </a:lnTo>
                                <a:lnTo>
                                  <a:pt x="348" y="232"/>
                                </a:lnTo>
                                <a:lnTo>
                                  <a:pt x="357" y="222"/>
                                </a:lnTo>
                                <a:lnTo>
                                  <a:pt x="368" y="214"/>
                                </a:lnTo>
                                <a:lnTo>
                                  <a:pt x="378" y="204"/>
                                </a:lnTo>
                                <a:lnTo>
                                  <a:pt x="389" y="198"/>
                                </a:lnTo>
                                <a:lnTo>
                                  <a:pt x="401" y="190"/>
                                </a:lnTo>
                                <a:lnTo>
                                  <a:pt x="413" y="184"/>
                                </a:lnTo>
                                <a:lnTo>
                                  <a:pt x="425" y="178"/>
                                </a:lnTo>
                                <a:lnTo>
                                  <a:pt x="437" y="172"/>
                                </a:lnTo>
                                <a:lnTo>
                                  <a:pt x="476" y="160"/>
                                </a:lnTo>
                                <a:lnTo>
                                  <a:pt x="516" y="154"/>
                                </a:lnTo>
                                <a:lnTo>
                                  <a:pt x="1013" y="154"/>
                                </a:lnTo>
                                <a:lnTo>
                                  <a:pt x="1005" y="140"/>
                                </a:lnTo>
                                <a:lnTo>
                                  <a:pt x="994" y="124"/>
                                </a:lnTo>
                                <a:lnTo>
                                  <a:pt x="983" y="106"/>
                                </a:lnTo>
                                <a:lnTo>
                                  <a:pt x="978" y="100"/>
                                </a:lnTo>
                                <a:lnTo>
                                  <a:pt x="526" y="100"/>
                                </a:lnTo>
                                <a:lnTo>
                                  <a:pt x="510" y="98"/>
                                </a:lnTo>
                                <a:lnTo>
                                  <a:pt x="495" y="98"/>
                                </a:lnTo>
                                <a:lnTo>
                                  <a:pt x="480" y="96"/>
                                </a:lnTo>
                                <a:lnTo>
                                  <a:pt x="464" y="92"/>
                                </a:lnTo>
                                <a:lnTo>
                                  <a:pt x="449" y="90"/>
                                </a:lnTo>
                                <a:lnTo>
                                  <a:pt x="434" y="86"/>
                                </a:lnTo>
                                <a:lnTo>
                                  <a:pt x="419" y="80"/>
                                </a:lnTo>
                                <a:lnTo>
                                  <a:pt x="404" y="76"/>
                                </a:lnTo>
                                <a:lnTo>
                                  <a:pt x="376" y="64"/>
                                </a:lnTo>
                                <a:lnTo>
                                  <a:pt x="362" y="56"/>
                                </a:lnTo>
                                <a:lnTo>
                                  <a:pt x="348" y="48"/>
                                </a:lnTo>
                                <a:lnTo>
                                  <a:pt x="335" y="40"/>
                                </a:lnTo>
                                <a:lnTo>
                                  <a:pt x="322" y="32"/>
                                </a:lnTo>
                                <a:lnTo>
                                  <a:pt x="309" y="24"/>
                                </a:lnTo>
                                <a:lnTo>
                                  <a:pt x="299" y="16"/>
                                </a:lnTo>
                                <a:lnTo>
                                  <a:pt x="287" y="10"/>
                                </a:lnTo>
                                <a:lnTo>
                                  <a:pt x="263" y="2"/>
                                </a:lnTo>
                                <a:lnTo>
                                  <a:pt x="250" y="0"/>
                                </a:lnTo>
                                <a:close/>
                                <a:moveTo>
                                  <a:pt x="1013" y="154"/>
                                </a:moveTo>
                                <a:lnTo>
                                  <a:pt x="568" y="154"/>
                                </a:lnTo>
                                <a:lnTo>
                                  <a:pt x="595" y="158"/>
                                </a:lnTo>
                                <a:lnTo>
                                  <a:pt x="608" y="162"/>
                                </a:lnTo>
                                <a:lnTo>
                                  <a:pt x="621" y="164"/>
                                </a:lnTo>
                                <a:lnTo>
                                  <a:pt x="634" y="168"/>
                                </a:lnTo>
                                <a:lnTo>
                                  <a:pt x="647" y="174"/>
                                </a:lnTo>
                                <a:lnTo>
                                  <a:pt x="659" y="178"/>
                                </a:lnTo>
                                <a:lnTo>
                                  <a:pt x="671" y="184"/>
                                </a:lnTo>
                                <a:lnTo>
                                  <a:pt x="683" y="190"/>
                                </a:lnTo>
                                <a:lnTo>
                                  <a:pt x="694" y="198"/>
                                </a:lnTo>
                                <a:lnTo>
                                  <a:pt x="705" y="206"/>
                                </a:lnTo>
                                <a:lnTo>
                                  <a:pt x="716" y="214"/>
                                </a:lnTo>
                                <a:lnTo>
                                  <a:pt x="726" y="222"/>
                                </a:lnTo>
                                <a:lnTo>
                                  <a:pt x="736" y="232"/>
                                </a:lnTo>
                                <a:lnTo>
                                  <a:pt x="745" y="242"/>
                                </a:lnTo>
                                <a:lnTo>
                                  <a:pt x="754" y="252"/>
                                </a:lnTo>
                                <a:lnTo>
                                  <a:pt x="762" y="262"/>
                                </a:lnTo>
                                <a:lnTo>
                                  <a:pt x="770" y="274"/>
                                </a:lnTo>
                                <a:lnTo>
                                  <a:pt x="777" y="284"/>
                                </a:lnTo>
                                <a:lnTo>
                                  <a:pt x="783" y="296"/>
                                </a:lnTo>
                                <a:lnTo>
                                  <a:pt x="789" y="308"/>
                                </a:lnTo>
                                <a:lnTo>
                                  <a:pt x="794" y="320"/>
                                </a:lnTo>
                                <a:lnTo>
                                  <a:pt x="803" y="346"/>
                                </a:lnTo>
                                <a:lnTo>
                                  <a:pt x="807" y="360"/>
                                </a:lnTo>
                                <a:lnTo>
                                  <a:pt x="809" y="372"/>
                                </a:lnTo>
                                <a:lnTo>
                                  <a:pt x="811" y="386"/>
                                </a:lnTo>
                                <a:lnTo>
                                  <a:pt x="813" y="400"/>
                                </a:lnTo>
                                <a:lnTo>
                                  <a:pt x="813" y="412"/>
                                </a:lnTo>
                                <a:lnTo>
                                  <a:pt x="813" y="440"/>
                                </a:lnTo>
                                <a:lnTo>
                                  <a:pt x="813" y="454"/>
                                </a:lnTo>
                                <a:lnTo>
                                  <a:pt x="812" y="466"/>
                                </a:lnTo>
                                <a:lnTo>
                                  <a:pt x="810" y="480"/>
                                </a:lnTo>
                                <a:lnTo>
                                  <a:pt x="807" y="494"/>
                                </a:lnTo>
                                <a:lnTo>
                                  <a:pt x="804" y="508"/>
                                </a:lnTo>
                                <a:lnTo>
                                  <a:pt x="800" y="520"/>
                                </a:lnTo>
                                <a:lnTo>
                                  <a:pt x="795" y="532"/>
                                </a:lnTo>
                                <a:lnTo>
                                  <a:pt x="790" y="546"/>
                                </a:lnTo>
                                <a:lnTo>
                                  <a:pt x="784" y="558"/>
                                </a:lnTo>
                                <a:lnTo>
                                  <a:pt x="778" y="570"/>
                                </a:lnTo>
                                <a:lnTo>
                                  <a:pt x="771" y="582"/>
                                </a:lnTo>
                                <a:lnTo>
                                  <a:pt x="763" y="592"/>
                                </a:lnTo>
                                <a:lnTo>
                                  <a:pt x="755" y="604"/>
                                </a:lnTo>
                                <a:lnTo>
                                  <a:pt x="746" y="614"/>
                                </a:lnTo>
                                <a:lnTo>
                                  <a:pt x="737" y="624"/>
                                </a:lnTo>
                                <a:lnTo>
                                  <a:pt x="727" y="634"/>
                                </a:lnTo>
                                <a:lnTo>
                                  <a:pt x="717" y="642"/>
                                </a:lnTo>
                                <a:lnTo>
                                  <a:pt x="706" y="652"/>
                                </a:lnTo>
                                <a:lnTo>
                                  <a:pt x="695" y="660"/>
                                </a:lnTo>
                                <a:lnTo>
                                  <a:pt x="684" y="666"/>
                                </a:lnTo>
                                <a:lnTo>
                                  <a:pt x="672" y="674"/>
                                </a:lnTo>
                                <a:lnTo>
                                  <a:pt x="660" y="680"/>
                                </a:lnTo>
                                <a:lnTo>
                                  <a:pt x="647" y="686"/>
                                </a:lnTo>
                                <a:lnTo>
                                  <a:pt x="635" y="690"/>
                                </a:lnTo>
                                <a:lnTo>
                                  <a:pt x="622" y="696"/>
                                </a:lnTo>
                                <a:lnTo>
                                  <a:pt x="609" y="698"/>
                                </a:lnTo>
                                <a:lnTo>
                                  <a:pt x="595" y="702"/>
                                </a:lnTo>
                                <a:lnTo>
                                  <a:pt x="569" y="706"/>
                                </a:lnTo>
                                <a:lnTo>
                                  <a:pt x="555" y="706"/>
                                </a:lnTo>
                                <a:lnTo>
                                  <a:pt x="541" y="708"/>
                                </a:lnTo>
                                <a:lnTo>
                                  <a:pt x="1007" y="708"/>
                                </a:lnTo>
                                <a:lnTo>
                                  <a:pt x="1012" y="698"/>
                                </a:lnTo>
                                <a:lnTo>
                                  <a:pt x="1022" y="682"/>
                                </a:lnTo>
                                <a:lnTo>
                                  <a:pt x="1031" y="664"/>
                                </a:lnTo>
                                <a:lnTo>
                                  <a:pt x="1040" y="644"/>
                                </a:lnTo>
                                <a:lnTo>
                                  <a:pt x="1047" y="626"/>
                                </a:lnTo>
                                <a:lnTo>
                                  <a:pt x="1054" y="608"/>
                                </a:lnTo>
                                <a:lnTo>
                                  <a:pt x="1061" y="588"/>
                                </a:lnTo>
                                <a:lnTo>
                                  <a:pt x="1066" y="568"/>
                                </a:lnTo>
                                <a:lnTo>
                                  <a:pt x="1071" y="548"/>
                                </a:lnTo>
                                <a:lnTo>
                                  <a:pt x="1076" y="530"/>
                                </a:lnTo>
                                <a:lnTo>
                                  <a:pt x="1079" y="510"/>
                                </a:lnTo>
                                <a:lnTo>
                                  <a:pt x="1082" y="490"/>
                                </a:lnTo>
                                <a:lnTo>
                                  <a:pt x="1084" y="470"/>
                                </a:lnTo>
                                <a:lnTo>
                                  <a:pt x="1085" y="448"/>
                                </a:lnTo>
                                <a:lnTo>
                                  <a:pt x="1085" y="432"/>
                                </a:lnTo>
                                <a:lnTo>
                                  <a:pt x="1085" y="408"/>
                                </a:lnTo>
                                <a:lnTo>
                                  <a:pt x="1084" y="388"/>
                                </a:lnTo>
                                <a:lnTo>
                                  <a:pt x="1082" y="368"/>
                                </a:lnTo>
                                <a:lnTo>
                                  <a:pt x="1080" y="348"/>
                                </a:lnTo>
                                <a:lnTo>
                                  <a:pt x="1077" y="328"/>
                                </a:lnTo>
                                <a:lnTo>
                                  <a:pt x="1073" y="308"/>
                                </a:lnTo>
                                <a:lnTo>
                                  <a:pt x="1068" y="288"/>
                                </a:lnTo>
                                <a:lnTo>
                                  <a:pt x="1062" y="270"/>
                                </a:lnTo>
                                <a:lnTo>
                                  <a:pt x="1056" y="250"/>
                                </a:lnTo>
                                <a:lnTo>
                                  <a:pt x="1050" y="232"/>
                                </a:lnTo>
                                <a:lnTo>
                                  <a:pt x="1042" y="212"/>
                                </a:lnTo>
                                <a:lnTo>
                                  <a:pt x="1034" y="194"/>
                                </a:lnTo>
                                <a:lnTo>
                                  <a:pt x="1025" y="176"/>
                                </a:lnTo>
                                <a:lnTo>
                                  <a:pt x="1015" y="158"/>
                                </a:lnTo>
                                <a:lnTo>
                                  <a:pt x="1013" y="154"/>
                                </a:lnTo>
                                <a:close/>
                                <a:moveTo>
                                  <a:pt x="860" y="0"/>
                                </a:moveTo>
                                <a:lnTo>
                                  <a:pt x="834" y="0"/>
                                </a:lnTo>
                                <a:lnTo>
                                  <a:pt x="821" y="2"/>
                                </a:lnTo>
                                <a:lnTo>
                                  <a:pt x="796" y="10"/>
                                </a:lnTo>
                                <a:lnTo>
                                  <a:pt x="785" y="16"/>
                                </a:lnTo>
                                <a:lnTo>
                                  <a:pt x="774" y="24"/>
                                </a:lnTo>
                                <a:lnTo>
                                  <a:pt x="762" y="32"/>
                                </a:lnTo>
                                <a:lnTo>
                                  <a:pt x="749" y="40"/>
                                </a:lnTo>
                                <a:lnTo>
                                  <a:pt x="735" y="48"/>
                                </a:lnTo>
                                <a:lnTo>
                                  <a:pt x="721" y="56"/>
                                </a:lnTo>
                                <a:lnTo>
                                  <a:pt x="708" y="64"/>
                                </a:lnTo>
                                <a:lnTo>
                                  <a:pt x="679" y="76"/>
                                </a:lnTo>
                                <a:lnTo>
                                  <a:pt x="664" y="80"/>
                                </a:lnTo>
                                <a:lnTo>
                                  <a:pt x="649" y="86"/>
                                </a:lnTo>
                                <a:lnTo>
                                  <a:pt x="634" y="90"/>
                                </a:lnTo>
                                <a:lnTo>
                                  <a:pt x="619" y="92"/>
                                </a:lnTo>
                                <a:lnTo>
                                  <a:pt x="604" y="96"/>
                                </a:lnTo>
                                <a:lnTo>
                                  <a:pt x="588" y="98"/>
                                </a:lnTo>
                                <a:lnTo>
                                  <a:pt x="573" y="98"/>
                                </a:lnTo>
                                <a:lnTo>
                                  <a:pt x="557" y="100"/>
                                </a:lnTo>
                                <a:lnTo>
                                  <a:pt x="978" y="100"/>
                                </a:lnTo>
                                <a:lnTo>
                                  <a:pt x="971" y="90"/>
                                </a:lnTo>
                                <a:lnTo>
                                  <a:pt x="958" y="74"/>
                                </a:lnTo>
                                <a:lnTo>
                                  <a:pt x="945" y="60"/>
                                </a:lnTo>
                                <a:lnTo>
                                  <a:pt x="931" y="44"/>
                                </a:lnTo>
                                <a:lnTo>
                                  <a:pt x="917" y="30"/>
                                </a:lnTo>
                                <a:lnTo>
                                  <a:pt x="907" y="22"/>
                                </a:lnTo>
                                <a:lnTo>
                                  <a:pt x="896" y="14"/>
                                </a:lnTo>
                                <a:lnTo>
                                  <a:pt x="872" y="4"/>
                                </a:lnTo>
                                <a:lnTo>
                                  <a:pt x="860" y="0"/>
                                </a:lnTo>
                                <a:close/>
                              </a:path>
                            </a:pathLst>
                          </a:custGeom>
                          <a:solidFill>
                            <a:srgbClr val="FAC35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05A9F8C5" id="Group 2" o:spid="_x0000_s1026" style="position:absolute;margin-left:225.2pt;margin-top:48.6pt;width:54.3pt;height:48.6pt;z-index:251666432" coordsize="1086,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">
                <v:shape id="AutoShape 3" o:spid="_x0000_s1027" style="position:absolute;width:1086;height:972;visibility:visible;mso-wrap-style:square;v-text-anchor:top" coordsize="1086,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oND78A&#10;AADbAAAADwAAAGRycy9kb3ducmV2LnhtbERPy4rCMBTdC/5DuMLsNHVm8FGNIoIwoKBW3V+aa1Ns&#10;bjpNRjt/bxaCy8N5z5etrcSdGl86VjAcJCCIc6dLLhScT5v+BIQPyBorx6TgnzwsF93OHFPtHnyk&#10;exYKEUPYp6jAhFCnUvrckEU/cDVx5K6usRgibAqpG3zEcFvJzyQZSYslxwaDNa0N5bfszyrIt/Xv&#10;Zfc93m9lVtjygO1tao1SH712NQMRqA1v8cv9oxV8xfXxS/wB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ag0PvwAAANsAAAAPAAAAAAAAAAAAAAAAAJgCAABkcnMvZG93bnJl&#10;di54bWxQSwUGAAAAAAQABAD1AAAAhAMAAAAA&#10;" path="m250,l225,2,212,4,189,14r-11,8l169,30,154,44,140,60,127,76,114,90r-12,18l91,124,80,142,70,158,60,176r-9,18l43,214r-8,18l22,270r-5,20l12,310,8,330,5,350,3,370,1,390,,410r,22l1,452r1,20l4,492r3,20l10,532r5,20l20,572r5,18l32,610r7,20l47,648r9,18l65,684r10,18l85,720r12,16l108,752r13,16l134,784r14,16l162,814r14,14l192,842r15,12l223,866r17,12l257,890r17,10l292,910r18,10l348,936r77,24l445,964r20,2l485,970r20,2l566,972r60,-6l666,958r20,-6l705,948r19,-8l743,934r19,-8l780,916r18,-8l815,898r18,-10l849,876r17,-12l882,852r15,-14l912,826r15,-14l941,796r13,-14l967,766r12,-16l991,734r11,-18l1007,708r-466,l528,706r-14,l487,702r-13,-4l461,696r-13,-6l435,686r-12,-6l410,674r-11,-8l387,660r-11,-8l366,642r-11,-8l346,624,336,614r-8,-10l320,592r-8,-10l305,570r-7,-12l293,546r-6,-14l283,520r-4,-12l276,494r-3,-14l271,466r-1,-12l269,440r,-28l270,400r1,-14l273,372r3,-12l280,346r8,-26l294,308r6,-12l306,284r7,-12l321,262r8,-10l338,240r10,-8l357,222r11,-8l378,204r11,-6l401,190r12,-6l425,178r12,-6l476,160r40,-6l1013,154r-8,-14l994,124,983,106r-5,-6l526,100,510,98r-15,l480,96,464,92,449,90,434,86,419,80,404,76,376,64,362,56,348,48,335,40,322,32,309,24,299,16,287,10,263,2,250,xm1013,154r-445,l595,158r13,4l621,164r13,4l647,174r12,4l671,184r12,6l694,198r11,8l716,214r10,8l736,232r9,10l754,252r8,10l770,274r7,10l783,296r6,12l794,320r9,26l807,360r2,12l811,386r2,14l813,412r,28l813,454r-1,12l810,480r-3,14l804,508r-4,12l795,532r-5,14l784,558r-6,12l771,582r-8,10l755,604r-9,10l737,624r-10,10l717,642r-11,10l695,660r-11,6l672,674r-12,6l647,686r-12,4l622,696r-13,2l595,702r-26,4l555,706r-14,2l1007,708r5,-10l1022,682r9,-18l1040,644r7,-18l1054,608r7,-20l1066,568r5,-20l1076,530r3,-20l1082,490r2,-20l1085,448r,-16l1085,408r-1,-20l1082,368r-2,-20l1077,328r-4,-20l1068,288r-6,-18l1056,250r-6,-18l1042,212r-8,-18l1025,176r-10,-18l1013,154xm860,l834,,821,2r-25,8l785,16r-11,8l762,32r-13,8l735,48r-14,8l708,64,679,76r-15,4l649,86r-15,4l619,92r-15,4l588,98r-15,l557,100r421,l971,90,958,74,945,60,931,44,917,30,907,22,896,14,872,4,860,xe" fillcolor="#fac358" stroked="f">
                  <v:path arrowok="t" o:connecttype="custom" o:connectlocs="178,22;114,90;60,176;17,290;1,390;4,492;25,590;65,684;121,768;192,842;274,900;445,964;626,966;743,934;833,888;912,826;979,750;528,706;448,690;387,660;336,614;298,558;276,494;269,412;280,346;313,272;357,222;413,184;1013,154;526,100;449,90;362,56;299,16;568,154;647,174;705,206;754,252;789,308;811,386;812,466;795,532;763,592;717,642;660,680;595,702;1012,698;1054,608;1079,510;1085,408;1073,308;1042,212;860,0;774,24;708,64;619,92;978,100;917,30" o:connectangles="0,0,0,0,0,0,0,0,0,0,0,0,0,0,0,0,0,0,0,0,0,0,0,0,0,0,0,0,0,0,0,0,0,0,0,0,0,0,0,0,0,0,0,0,0,0,0,0,0,0,0,0,0,0,0,0,0"/>
                </v:shape>
                <w10:wrap type="through"/>
              </v:group>
            </w:pict>
          </mc:Fallback>
        </mc:AlternateContent>
      </w:r>
      <w:r w:rsidR="009E5F65" w:rsidRPr="009E5F65">
        <w:br w:type="page"/>
      </w:r>
    </w:p>
    <w:p w14:paraId="4847FAA8" w14:textId="77777777" w:rsidR="00187FF3" w:rsidRDefault="001325D6" w:rsidP="000E20D4">
      <w:pPr>
        <w:pStyle w:val="En-ttedetabledesmatires"/>
        <w:rPr>
          <w:rFonts w:cs="Courier New"/>
        </w:rPr>
      </w:pPr>
      <w:r w:rsidRPr="002A55BD">
        <w:rPr>
          <w:rFonts w:cs="Courier New"/>
        </w:rPr>
        <w:lastRenderedPageBreak/>
        <w:t>Suivi et références</w:t>
      </w:r>
    </w:p>
    <w:tbl>
      <w:tblPr>
        <w:tblStyle w:val="TableauGrille5Fonc-Accentuation5"/>
        <w:tblW w:w="5000" w:type="pct"/>
        <w:tblLook w:val="04A0" w:firstRow="1" w:lastRow="0" w:firstColumn="1" w:lastColumn="0" w:noHBand="0" w:noVBand="1"/>
      </w:tblPr>
      <w:tblGrid>
        <w:gridCol w:w="1638"/>
        <w:gridCol w:w="4275"/>
        <w:gridCol w:w="1436"/>
        <w:gridCol w:w="2732"/>
      </w:tblGrid>
      <w:tr w:rsidR="004B1FCB" w14:paraId="0F016348" w14:textId="77777777" w:rsidTr="000C3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tcBorders>
              <w:bottom w:val="single" w:sz="4" w:space="0" w:color="FFFFFF" w:themeColor="background1"/>
              <w:right w:val="single" w:sz="4" w:space="0" w:color="FFFFFF" w:themeColor="background1"/>
            </w:tcBorders>
            <w:shd w:val="clear" w:color="auto" w:fill="2E74B5" w:themeFill="accent1" w:themeFillShade="BF"/>
          </w:tcPr>
          <w:p w14:paraId="0C67DEDE" w14:textId="77777777" w:rsidR="004B1FCB" w:rsidRDefault="004B1FCB" w:rsidP="000C317A">
            <w:pPr>
              <w:keepNext/>
              <w:keepLines/>
              <w:spacing w:before="60" w:after="60" w:line="240" w:lineRule="auto"/>
              <w:ind w:left="57" w:right="57"/>
              <w:jc w:val="center"/>
              <w:rPr>
                <w:color w:val="auto"/>
                <w:sz w:val="20"/>
                <w:lang w:eastAsia="fr-FR"/>
              </w:rPr>
            </w:pPr>
          </w:p>
        </w:tc>
        <w:tc>
          <w:tcPr>
            <w:tcW w:w="2121" w:type="pct"/>
            <w:tcBorders>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hideMark/>
          </w:tcPr>
          <w:p w14:paraId="07DDAA57" w14:textId="77777777" w:rsidR="004B1FCB" w:rsidRDefault="004B1FCB" w:rsidP="000C317A">
            <w:pPr>
              <w:spacing w:line="240" w:lineRule="auto"/>
              <w:jc w:val="center"/>
              <w:cnfStyle w:val="100000000000" w:firstRow="1" w:lastRow="0" w:firstColumn="0" w:lastColumn="0" w:oddVBand="0" w:evenVBand="0" w:oddHBand="0" w:evenHBand="0" w:firstRowFirstColumn="0" w:firstRowLastColumn="0" w:lastRowFirstColumn="0" w:lastRowLastColumn="0"/>
              <w:rPr>
                <w:b w:val="0"/>
                <w:lang w:eastAsia="fr-FR"/>
              </w:rPr>
            </w:pPr>
            <w:r>
              <w:rPr>
                <w:b w:val="0"/>
                <w:lang w:eastAsia="fr-FR"/>
              </w:rPr>
              <w:t>Nom</w:t>
            </w:r>
          </w:p>
        </w:tc>
        <w:tc>
          <w:tcPr>
            <w:tcW w:w="712" w:type="pct"/>
            <w:tcBorders>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hideMark/>
          </w:tcPr>
          <w:p w14:paraId="5DDC8E37" w14:textId="77777777" w:rsidR="004B1FCB" w:rsidRDefault="004B1FCB" w:rsidP="000C317A">
            <w:pPr>
              <w:spacing w:line="240" w:lineRule="auto"/>
              <w:jc w:val="center"/>
              <w:cnfStyle w:val="100000000000" w:firstRow="1" w:lastRow="0" w:firstColumn="0" w:lastColumn="0" w:oddVBand="0" w:evenVBand="0" w:oddHBand="0" w:evenHBand="0" w:firstRowFirstColumn="0" w:firstRowLastColumn="0" w:lastRowFirstColumn="0" w:lastRowLastColumn="0"/>
              <w:rPr>
                <w:b w:val="0"/>
                <w:lang w:eastAsia="fr-FR"/>
              </w:rPr>
            </w:pPr>
            <w:r>
              <w:rPr>
                <w:b w:val="0"/>
                <w:lang w:eastAsia="fr-FR"/>
              </w:rPr>
              <w:t>Date</w:t>
            </w:r>
          </w:p>
        </w:tc>
        <w:tc>
          <w:tcPr>
            <w:tcW w:w="1355" w:type="pct"/>
            <w:tcBorders>
              <w:left w:val="single" w:sz="4" w:space="0" w:color="FFFFFF" w:themeColor="background1"/>
              <w:bottom w:val="single" w:sz="4" w:space="0" w:color="FFFFFF" w:themeColor="background1"/>
            </w:tcBorders>
            <w:shd w:val="clear" w:color="auto" w:fill="2E74B5" w:themeFill="accent1" w:themeFillShade="BF"/>
            <w:hideMark/>
          </w:tcPr>
          <w:p w14:paraId="7148C02D" w14:textId="77777777" w:rsidR="004B1FCB" w:rsidRDefault="004B1FCB" w:rsidP="000C317A">
            <w:pPr>
              <w:spacing w:line="240" w:lineRule="auto"/>
              <w:jc w:val="center"/>
              <w:cnfStyle w:val="100000000000" w:firstRow="1" w:lastRow="0" w:firstColumn="0" w:lastColumn="0" w:oddVBand="0" w:evenVBand="0" w:oddHBand="0" w:evenHBand="0" w:firstRowFirstColumn="0" w:firstRowLastColumn="0" w:lastRowFirstColumn="0" w:lastRowLastColumn="0"/>
              <w:rPr>
                <w:b w:val="0"/>
                <w:lang w:eastAsia="fr-FR"/>
              </w:rPr>
            </w:pPr>
            <w:r>
              <w:rPr>
                <w:b w:val="0"/>
                <w:lang w:eastAsia="fr-FR"/>
              </w:rPr>
              <w:t xml:space="preserve">Visa </w:t>
            </w:r>
          </w:p>
        </w:tc>
      </w:tr>
      <w:tr w:rsidR="004B1FCB" w14:paraId="2767F21E" w14:textId="77777777" w:rsidTr="000C3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tcBorders>
              <w:top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hideMark/>
          </w:tcPr>
          <w:p w14:paraId="434A680B" w14:textId="77777777" w:rsidR="004B1FCB" w:rsidRDefault="004B1FCB" w:rsidP="000C317A">
            <w:pPr>
              <w:keepNext/>
              <w:keepLines/>
              <w:spacing w:before="60" w:after="60" w:line="240" w:lineRule="auto"/>
              <w:ind w:left="57" w:right="57"/>
              <w:rPr>
                <w:b w:val="0"/>
                <w:color w:val="auto"/>
                <w:lang w:eastAsia="fr-FR"/>
              </w:rPr>
            </w:pPr>
            <w:r>
              <w:rPr>
                <w:b w:val="0"/>
                <w:lang w:eastAsia="fr-FR"/>
              </w:rPr>
              <w:t>Rédacteur</w:t>
            </w:r>
          </w:p>
        </w:tc>
        <w:tc>
          <w:tcPr>
            <w:tcW w:w="21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8865241" w14:textId="77777777" w:rsidR="004B1FCB" w:rsidRPr="004B1FCB" w:rsidRDefault="004B1FCB" w:rsidP="000C317A">
            <w:pPr>
              <w:keepNext/>
              <w:keepLines/>
              <w:spacing w:line="240" w:lineRule="auto"/>
              <w:ind w:right="57"/>
              <w:cnfStyle w:val="000000100000" w:firstRow="0" w:lastRow="0" w:firstColumn="0" w:lastColumn="0" w:oddVBand="0" w:evenVBand="0" w:oddHBand="1" w:evenHBand="0" w:firstRowFirstColumn="0" w:firstRowLastColumn="0" w:lastRowFirstColumn="0" w:lastRowLastColumn="0"/>
              <w:rPr>
                <w:sz w:val="20"/>
                <w:highlight w:val="green"/>
                <w:lang w:eastAsia="fr-FR"/>
              </w:rPr>
            </w:pPr>
            <w:r w:rsidRPr="004B1FCB">
              <w:rPr>
                <w:sz w:val="20"/>
                <w:highlight w:val="green"/>
                <w:lang w:eastAsia="fr-FR"/>
              </w:rPr>
              <w:t>Prénom et Nom</w:t>
            </w:r>
          </w:p>
          <w:p w14:paraId="740E3C6F" w14:textId="77777777" w:rsidR="004B1FCB" w:rsidRDefault="004B1FCB" w:rsidP="000C317A">
            <w:pPr>
              <w:keepNext/>
              <w:keepLines/>
              <w:spacing w:line="240" w:lineRule="auto"/>
              <w:ind w:right="57"/>
              <w:cnfStyle w:val="000000100000" w:firstRow="0" w:lastRow="0" w:firstColumn="0" w:lastColumn="0" w:oddVBand="0" w:evenVBand="0" w:oddHBand="1" w:evenHBand="0" w:firstRowFirstColumn="0" w:firstRowLastColumn="0" w:lastRowFirstColumn="0" w:lastRowLastColumn="0"/>
              <w:rPr>
                <w:sz w:val="20"/>
                <w:lang w:eastAsia="fr-FR"/>
              </w:rPr>
            </w:pPr>
            <w:r w:rsidRPr="004B1FCB">
              <w:rPr>
                <w:sz w:val="20"/>
                <w:highlight w:val="green"/>
                <w:lang w:eastAsia="fr-FR"/>
              </w:rPr>
              <w:t>Rôle</w:t>
            </w:r>
          </w:p>
          <w:p w14:paraId="613170B3" w14:textId="77777777" w:rsidR="004B1FCB" w:rsidRPr="004B1FCB" w:rsidRDefault="00000000" w:rsidP="004B1FCB">
            <w:pPr>
              <w:keepNext/>
              <w:keepLines/>
              <w:spacing w:line="240" w:lineRule="auto"/>
              <w:ind w:right="57"/>
              <w:cnfStyle w:val="000000100000" w:firstRow="0" w:lastRow="0" w:firstColumn="0" w:lastColumn="0" w:oddVBand="0" w:evenVBand="0" w:oddHBand="1" w:evenHBand="0" w:firstRowFirstColumn="0" w:firstRowLastColumn="0" w:lastRowFirstColumn="0" w:lastRowLastColumn="0"/>
              <w:rPr>
                <w:color w:val="0000FF"/>
                <w:sz w:val="20"/>
                <w:u w:val="single"/>
              </w:rPr>
            </w:pPr>
            <w:hyperlink r:id="rId9" w:history="1">
              <w:r w:rsidR="004B1FCB" w:rsidRPr="004B1FCB">
                <w:rPr>
                  <w:rStyle w:val="Lienhypertexte"/>
                  <w:sz w:val="20"/>
                  <w:highlight w:val="green"/>
                </w:rPr>
                <w:t>xxx.xxxx</w:t>
              </w:r>
              <w:r w:rsidR="004B1FCB" w:rsidRPr="00165020">
                <w:rPr>
                  <w:rStyle w:val="Lienhypertexte"/>
                  <w:sz w:val="20"/>
                </w:rPr>
                <w:t>@afreetech.com</w:t>
              </w:r>
            </w:hyperlink>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BD5EF7" w14:textId="77777777" w:rsidR="004B1FCB" w:rsidRDefault="004B1FCB" w:rsidP="000C317A">
            <w:pPr>
              <w:keepNext/>
              <w:keepLines/>
              <w:spacing w:before="60" w:after="60" w:line="240" w:lineRule="auto"/>
              <w:ind w:left="57" w:right="57"/>
              <w:cnfStyle w:val="000000100000" w:firstRow="0" w:lastRow="0" w:firstColumn="0" w:lastColumn="0" w:oddVBand="0" w:evenVBand="0" w:oddHBand="1" w:evenHBand="0" w:firstRowFirstColumn="0" w:firstRowLastColumn="0" w:lastRowFirstColumn="0" w:lastRowLastColumn="0"/>
              <w:rPr>
                <w:sz w:val="20"/>
                <w:lang w:eastAsia="fr-FR"/>
              </w:rPr>
            </w:pPr>
            <w:r w:rsidRPr="00C0397E">
              <w:t>18/03/2024</w:t>
            </w:r>
          </w:p>
        </w:tc>
        <w:tc>
          <w:tcPr>
            <w:tcW w:w="1355" w:type="pct"/>
            <w:tcBorders>
              <w:top w:val="single" w:sz="4" w:space="0" w:color="auto"/>
              <w:left w:val="single" w:sz="4" w:space="0" w:color="auto"/>
              <w:bottom w:val="single" w:sz="4" w:space="0" w:color="auto"/>
              <w:right w:val="single" w:sz="4" w:space="0" w:color="auto"/>
            </w:tcBorders>
            <w:shd w:val="clear" w:color="auto" w:fill="auto"/>
          </w:tcPr>
          <w:p w14:paraId="3BF0FEB3" w14:textId="77777777" w:rsidR="004B1FCB" w:rsidRDefault="004B1FCB" w:rsidP="000C317A">
            <w:pPr>
              <w:keepNext/>
              <w:keepLines/>
              <w:spacing w:before="60" w:after="60" w:line="240" w:lineRule="auto"/>
              <w:ind w:left="57" w:right="57"/>
              <w:jc w:val="center"/>
              <w:cnfStyle w:val="000000100000" w:firstRow="0" w:lastRow="0" w:firstColumn="0" w:lastColumn="0" w:oddVBand="0" w:evenVBand="0" w:oddHBand="1" w:evenHBand="0" w:firstRowFirstColumn="0" w:firstRowLastColumn="0" w:lastRowFirstColumn="0" w:lastRowLastColumn="0"/>
              <w:rPr>
                <w:sz w:val="20"/>
                <w:lang w:eastAsia="fr-FR"/>
              </w:rPr>
            </w:pPr>
          </w:p>
        </w:tc>
      </w:tr>
      <w:tr w:rsidR="004B1FCB" w14:paraId="37CCDA63" w14:textId="77777777" w:rsidTr="000C317A">
        <w:tc>
          <w:tcPr>
            <w:cnfStyle w:val="001000000000" w:firstRow="0" w:lastRow="0" w:firstColumn="1" w:lastColumn="0" w:oddVBand="0" w:evenVBand="0" w:oddHBand="0" w:evenHBand="0" w:firstRowFirstColumn="0" w:firstRowLastColumn="0" w:lastRowFirstColumn="0" w:lastRowLastColumn="0"/>
            <w:tcW w:w="812" w:type="pct"/>
            <w:tcBorders>
              <w:top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hideMark/>
          </w:tcPr>
          <w:p w14:paraId="59C0419D" w14:textId="77777777" w:rsidR="004B1FCB" w:rsidRDefault="004B1FCB" w:rsidP="000C317A">
            <w:pPr>
              <w:keepNext/>
              <w:keepLines/>
              <w:spacing w:before="60" w:after="60" w:line="240" w:lineRule="auto"/>
              <w:ind w:left="57" w:right="57"/>
              <w:rPr>
                <w:lang w:eastAsia="fr-FR"/>
              </w:rPr>
            </w:pPr>
            <w:r>
              <w:rPr>
                <w:b w:val="0"/>
                <w:lang w:eastAsia="fr-FR"/>
              </w:rPr>
              <w:t xml:space="preserve">Vérificateur </w:t>
            </w:r>
          </w:p>
        </w:tc>
        <w:tc>
          <w:tcPr>
            <w:tcW w:w="21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A20046" w14:textId="77777777" w:rsidR="004B1FCB" w:rsidRPr="004B1FCB" w:rsidRDefault="004B1FCB" w:rsidP="004B1FCB">
            <w:pPr>
              <w:keepNext/>
              <w:keepLines/>
              <w:spacing w:line="240" w:lineRule="auto"/>
              <w:ind w:right="57"/>
              <w:cnfStyle w:val="000000000000" w:firstRow="0" w:lastRow="0" w:firstColumn="0" w:lastColumn="0" w:oddVBand="0" w:evenVBand="0" w:oddHBand="0" w:evenHBand="0" w:firstRowFirstColumn="0" w:firstRowLastColumn="0" w:lastRowFirstColumn="0" w:lastRowLastColumn="0"/>
              <w:rPr>
                <w:sz w:val="20"/>
                <w:highlight w:val="green"/>
                <w:lang w:eastAsia="fr-FR"/>
              </w:rPr>
            </w:pPr>
            <w:r w:rsidRPr="004B1FCB">
              <w:rPr>
                <w:sz w:val="20"/>
                <w:highlight w:val="green"/>
                <w:lang w:eastAsia="fr-FR"/>
              </w:rPr>
              <w:t>Prénom et Nom</w:t>
            </w:r>
          </w:p>
          <w:p w14:paraId="44F147E9" w14:textId="77777777" w:rsidR="004B1FCB" w:rsidRPr="004B1FCB" w:rsidRDefault="004B1FCB" w:rsidP="004B1FCB">
            <w:pPr>
              <w:keepNext/>
              <w:keepLines/>
              <w:spacing w:line="240" w:lineRule="auto"/>
              <w:ind w:right="57"/>
              <w:cnfStyle w:val="000000000000" w:firstRow="0" w:lastRow="0" w:firstColumn="0" w:lastColumn="0" w:oddVBand="0" w:evenVBand="0" w:oddHBand="0" w:evenHBand="0" w:firstRowFirstColumn="0" w:firstRowLastColumn="0" w:lastRowFirstColumn="0" w:lastRowLastColumn="0"/>
              <w:rPr>
                <w:sz w:val="20"/>
                <w:lang w:eastAsia="fr-FR"/>
              </w:rPr>
            </w:pPr>
            <w:r w:rsidRPr="004B1FCB">
              <w:rPr>
                <w:sz w:val="20"/>
                <w:highlight w:val="green"/>
                <w:lang w:eastAsia="fr-FR"/>
              </w:rPr>
              <w:t>Rôle</w:t>
            </w:r>
          </w:p>
          <w:p w14:paraId="77607E3F" w14:textId="77777777" w:rsidR="004B1FCB" w:rsidRDefault="00000000" w:rsidP="004B1FCB">
            <w:pPr>
              <w:keepNext/>
              <w:keepLines/>
              <w:spacing w:line="240" w:lineRule="auto"/>
              <w:ind w:right="57"/>
              <w:cnfStyle w:val="000000000000" w:firstRow="0" w:lastRow="0" w:firstColumn="0" w:lastColumn="0" w:oddVBand="0" w:evenVBand="0" w:oddHBand="0" w:evenHBand="0" w:firstRowFirstColumn="0" w:firstRowLastColumn="0" w:lastRowFirstColumn="0" w:lastRowLastColumn="0"/>
              <w:rPr>
                <w:sz w:val="20"/>
                <w:highlight w:val="green"/>
                <w:lang w:eastAsia="fr-FR"/>
              </w:rPr>
            </w:pPr>
            <w:hyperlink r:id="rId10" w:history="1">
              <w:r w:rsidR="004B1FCB" w:rsidRPr="004B1FCB">
                <w:rPr>
                  <w:rStyle w:val="Lienhypertexte"/>
                  <w:sz w:val="20"/>
                  <w:highlight w:val="green"/>
                  <w:lang w:eastAsia="fr-FR"/>
                </w:rPr>
                <w:t>xxx.xxxx</w:t>
              </w:r>
              <w:r w:rsidR="004B1FCB" w:rsidRPr="004B1FCB">
                <w:rPr>
                  <w:rStyle w:val="Lienhypertexte"/>
                  <w:sz w:val="20"/>
                  <w:lang w:eastAsia="fr-FR"/>
                </w:rPr>
                <w:t>@afreetech.com</w:t>
              </w:r>
            </w:hyperlink>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D83777" w14:textId="77777777" w:rsidR="004B1FCB" w:rsidRDefault="004B1FCB" w:rsidP="000C317A">
            <w:pPr>
              <w:keepNext/>
              <w:keepLines/>
              <w:spacing w:before="60" w:after="60" w:line="240" w:lineRule="auto"/>
              <w:ind w:left="57" w:right="57"/>
              <w:jc w:val="center"/>
              <w:cnfStyle w:val="000000000000" w:firstRow="0" w:lastRow="0" w:firstColumn="0" w:lastColumn="0" w:oddVBand="0" w:evenVBand="0" w:oddHBand="0" w:evenHBand="0" w:firstRowFirstColumn="0" w:firstRowLastColumn="0" w:lastRowFirstColumn="0" w:lastRowLastColumn="0"/>
              <w:rPr>
                <w:sz w:val="20"/>
                <w:lang w:eastAsia="fr-FR"/>
              </w:rPr>
            </w:pPr>
            <w:r w:rsidRPr="00C0397E">
              <w:t>18/03/2024</w:t>
            </w:r>
          </w:p>
        </w:tc>
        <w:tc>
          <w:tcPr>
            <w:tcW w:w="1355" w:type="pct"/>
            <w:tcBorders>
              <w:top w:val="single" w:sz="4" w:space="0" w:color="auto"/>
              <w:left w:val="single" w:sz="4" w:space="0" w:color="auto"/>
              <w:bottom w:val="single" w:sz="4" w:space="0" w:color="auto"/>
              <w:right w:val="single" w:sz="4" w:space="0" w:color="auto"/>
            </w:tcBorders>
            <w:shd w:val="clear" w:color="auto" w:fill="auto"/>
          </w:tcPr>
          <w:p w14:paraId="40D49E62" w14:textId="77777777" w:rsidR="004B1FCB" w:rsidRDefault="004B1FCB" w:rsidP="000C317A">
            <w:pPr>
              <w:keepNext/>
              <w:keepLines/>
              <w:spacing w:before="60" w:after="60" w:line="240" w:lineRule="auto"/>
              <w:ind w:left="57" w:right="57"/>
              <w:jc w:val="center"/>
              <w:cnfStyle w:val="000000000000" w:firstRow="0" w:lastRow="0" w:firstColumn="0" w:lastColumn="0" w:oddVBand="0" w:evenVBand="0" w:oddHBand="0" w:evenHBand="0" w:firstRowFirstColumn="0" w:firstRowLastColumn="0" w:lastRowFirstColumn="0" w:lastRowLastColumn="0"/>
              <w:rPr>
                <w:noProof/>
                <w:lang w:eastAsia="fr-FR"/>
              </w:rPr>
            </w:pPr>
            <w:r w:rsidRPr="002A55BD">
              <w:rPr>
                <w:noProof/>
                <w:lang w:eastAsia="fr-FR"/>
              </w:rPr>
              <mc:AlternateContent>
                <mc:Choice Requires="wps">
                  <w:drawing>
                    <wp:inline distT="0" distB="0" distL="0" distR="0" wp14:anchorId="0DB5D979" wp14:editId="1464B54D">
                      <wp:extent cx="885825" cy="295275"/>
                      <wp:effectExtent l="0" t="0" r="0" b="0"/>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885825" cy="295275"/>
                              </a:xfrm>
                              <a:prstGeom prst="rect">
                                <a:avLst/>
                              </a:prstGeom>
                              <a:extLst>
                                <a:ext uri="{91240B29-F687-4F45-9708-019B960494DF}">
                                  <a14:hiddenLine xmlns:a14="http://schemas.microsoft.com/office/drawing/2010/main" w="9525" cmpd="sng">
                                    <a:solidFill>
                                      <a:srgbClr val="000000"/>
                                    </a:solidFill>
                                    <a:prstDash val="solid"/>
                                    <a:round/>
                                    <a:headEnd/>
                                    <a:tailEnd/>
                                  </a14:hiddenLine>
                                </a:ext>
                              </a:extLst>
                            </wps:spPr>
                            <wps:txbx>
                              <w:txbxContent>
                                <w:p w14:paraId="335545CF" w14:textId="77777777" w:rsidR="00BC3F85" w:rsidRDefault="00BC3F85" w:rsidP="004B1FCB">
                                  <w:pPr>
                                    <w:pStyle w:val="NormalWeb"/>
                                    <w:spacing w:before="0" w:beforeAutospacing="0" w:after="0" w:afterAutospacing="0"/>
                                    <w:jc w:val="center"/>
                                  </w:pPr>
                                  <w:proofErr w:type="gramStart"/>
                                  <w:r w:rsidRPr="00CD6D7A">
                                    <w:rPr>
                                      <w:color w:val="336699"/>
                                      <w:sz w:val="40"/>
                                      <w:szCs w:val="40"/>
                                      <w14:shadow w14:blurRad="0" w14:dist="45847" w14:dir="2021404" w14:sx="100000" w14:sy="100000" w14:kx="0" w14:ky="0" w14:algn="ctr">
                                        <w14:srgbClr w14:val="B2B2B2">
                                          <w14:alpha w14:val="20000"/>
                                        </w14:srgbClr>
                                      </w14:shadow>
                                    </w:rPr>
                                    <w:t>validé</w:t>
                                  </w:r>
                                  <w:proofErr w:type="gramEnd"/>
                                </w:p>
                              </w:txbxContent>
                            </wps:txbx>
                            <wps:bodyPr wrap="square" numCol="1" fromWordArt="1">
                              <a:prstTxWarp prst="textPlain">
                                <a:avLst>
                                  <a:gd name="adj" fmla="val 50000"/>
                                </a:avLst>
                              </a:prstTxWarp>
                              <a:spAutoFit/>
                            </wps:bodyPr>
                          </wps:wsp>
                        </a:graphicData>
                      </a:graphic>
                    </wp:inline>
                  </w:drawing>
                </mc:Choice>
                <mc:Fallback>
                  <w:pict>
                    <v:shape w14:anchorId="0DB5D979" id="Zone de texte 2" o:spid="_x0000_s1030" type="#_x0000_t202" style="width:69.7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" filled="f" stroked="f">
                      <v:stroke joinstyle="round"/>
                      <o:lock v:ext="edit" shapetype="t"/>
                      <v:textbox style="mso-fit-shape-to-text:t">
                        <w:txbxContent>
                          <w:p w14:paraId="335545CF" w14:textId="77777777" w:rsidR="00BC3F85" w:rsidRDefault="00BC3F85" w:rsidP="004B1FCB">
                            <w:pPr>
                              <w:pStyle w:val="NormalWeb"/>
                              <w:spacing w:before="0" w:beforeAutospacing="0" w:after="0" w:afterAutospacing="0"/>
                              <w:jc w:val="center"/>
                            </w:pPr>
                            <w:proofErr w:type="gramStart"/>
                            <w:r w:rsidRPr="00CD6D7A">
                              <w:rPr>
                                <w:color w:val="336699"/>
                                <w:sz w:val="40"/>
                                <w:szCs w:val="40"/>
                                <w14:shadow w14:blurRad="0" w14:dist="45847" w14:dir="2021404" w14:sx="100000" w14:sy="100000" w14:kx="0" w14:ky="0" w14:algn="ctr">
                                  <w14:srgbClr w14:val="B2B2B2">
                                    <w14:alpha w14:val="20000"/>
                                  </w14:srgbClr>
                                </w14:shadow>
                              </w:rPr>
                              <w:t>validé</w:t>
                            </w:r>
                            <w:proofErr w:type="gramEnd"/>
                          </w:p>
                        </w:txbxContent>
                      </v:textbox>
                      <w10:anchorlock/>
                    </v:shape>
                  </w:pict>
                </mc:Fallback>
              </mc:AlternateContent>
            </w:r>
          </w:p>
        </w:tc>
      </w:tr>
      <w:tr w:rsidR="004B1FCB" w14:paraId="18EEE149" w14:textId="77777777" w:rsidTr="000C3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tcBorders>
              <w:top w:val="single" w:sz="4" w:space="0" w:color="FFFFFF" w:themeColor="background1"/>
              <w:right w:val="single" w:sz="4" w:space="0" w:color="FFFFFF" w:themeColor="background1"/>
            </w:tcBorders>
            <w:shd w:val="clear" w:color="auto" w:fill="2E74B5" w:themeFill="accent1" w:themeFillShade="BF"/>
            <w:hideMark/>
          </w:tcPr>
          <w:p w14:paraId="48E2D810" w14:textId="77777777" w:rsidR="004B1FCB" w:rsidRDefault="004B1FCB" w:rsidP="000C317A">
            <w:pPr>
              <w:keepNext/>
              <w:keepLines/>
              <w:spacing w:before="60" w:after="60" w:line="240" w:lineRule="auto"/>
              <w:ind w:left="57" w:right="57"/>
              <w:jc w:val="center"/>
              <w:rPr>
                <w:lang w:eastAsia="fr-FR"/>
              </w:rPr>
            </w:pPr>
            <w:r>
              <w:rPr>
                <w:b w:val="0"/>
                <w:lang w:eastAsia="fr-FR"/>
              </w:rPr>
              <w:t xml:space="preserve">Approbateur </w:t>
            </w:r>
          </w:p>
        </w:tc>
        <w:tc>
          <w:tcPr>
            <w:tcW w:w="21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87BE52" w14:textId="77777777" w:rsidR="004B1FCB" w:rsidRPr="004B1FCB" w:rsidRDefault="004B1FCB" w:rsidP="004B1FCB">
            <w:pPr>
              <w:keepNext/>
              <w:keepLines/>
              <w:spacing w:line="240" w:lineRule="auto"/>
              <w:ind w:right="57"/>
              <w:cnfStyle w:val="000000100000" w:firstRow="0" w:lastRow="0" w:firstColumn="0" w:lastColumn="0" w:oddVBand="0" w:evenVBand="0" w:oddHBand="1" w:evenHBand="0" w:firstRowFirstColumn="0" w:firstRowLastColumn="0" w:lastRowFirstColumn="0" w:lastRowLastColumn="0"/>
              <w:rPr>
                <w:sz w:val="20"/>
                <w:highlight w:val="green"/>
                <w:lang w:eastAsia="fr-FR"/>
              </w:rPr>
            </w:pPr>
            <w:r w:rsidRPr="004B1FCB">
              <w:rPr>
                <w:sz w:val="20"/>
                <w:highlight w:val="green"/>
                <w:lang w:eastAsia="fr-FR"/>
              </w:rPr>
              <w:t>Prénom et Nom</w:t>
            </w:r>
          </w:p>
          <w:p w14:paraId="0F9D27D5" w14:textId="77777777" w:rsidR="004B1FCB" w:rsidRDefault="004B1FCB" w:rsidP="004B1FCB">
            <w:pPr>
              <w:keepNext/>
              <w:keepLines/>
              <w:spacing w:line="240" w:lineRule="auto"/>
              <w:ind w:right="57"/>
              <w:cnfStyle w:val="000000100000" w:firstRow="0" w:lastRow="0" w:firstColumn="0" w:lastColumn="0" w:oddVBand="0" w:evenVBand="0" w:oddHBand="1" w:evenHBand="0" w:firstRowFirstColumn="0" w:firstRowLastColumn="0" w:lastRowFirstColumn="0" w:lastRowLastColumn="0"/>
              <w:rPr>
                <w:sz w:val="20"/>
                <w:lang w:eastAsia="fr-FR"/>
              </w:rPr>
            </w:pPr>
            <w:r w:rsidRPr="004B1FCB">
              <w:rPr>
                <w:sz w:val="20"/>
                <w:highlight w:val="green"/>
                <w:lang w:eastAsia="fr-FR"/>
              </w:rPr>
              <w:t>Rôle</w:t>
            </w:r>
          </w:p>
          <w:p w14:paraId="1B0DDA44" w14:textId="77777777" w:rsidR="004B1FCB" w:rsidRPr="004B1FCB" w:rsidRDefault="00000000" w:rsidP="004B1FCB">
            <w:pPr>
              <w:keepNext/>
              <w:keepLines/>
              <w:spacing w:line="240" w:lineRule="auto"/>
              <w:ind w:right="57"/>
              <w:cnfStyle w:val="000000100000" w:firstRow="0" w:lastRow="0" w:firstColumn="0" w:lastColumn="0" w:oddVBand="0" w:evenVBand="0" w:oddHBand="1" w:evenHBand="0" w:firstRowFirstColumn="0" w:firstRowLastColumn="0" w:lastRowFirstColumn="0" w:lastRowLastColumn="0"/>
              <w:rPr>
                <w:sz w:val="20"/>
                <w:lang w:eastAsia="fr-FR"/>
              </w:rPr>
            </w:pPr>
            <w:hyperlink r:id="rId11" w:history="1">
              <w:r w:rsidR="004B1FCB" w:rsidRPr="004B1FCB">
                <w:rPr>
                  <w:rStyle w:val="Lienhypertexte"/>
                  <w:sz w:val="20"/>
                  <w:highlight w:val="green"/>
                </w:rPr>
                <w:t>xxx.xxxx</w:t>
              </w:r>
              <w:r w:rsidR="004B1FCB" w:rsidRPr="00165020">
                <w:rPr>
                  <w:rStyle w:val="Lienhypertexte"/>
                  <w:sz w:val="20"/>
                </w:rPr>
                <w:t>@afreetech.com</w:t>
              </w:r>
            </w:hyperlink>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7B2BE8" w14:textId="77777777" w:rsidR="004B1FCB" w:rsidRDefault="004B1FCB" w:rsidP="000C317A">
            <w:pPr>
              <w:keepNext/>
              <w:keepLines/>
              <w:spacing w:before="60" w:after="60" w:line="240" w:lineRule="auto"/>
              <w:ind w:left="57" w:right="57"/>
              <w:jc w:val="center"/>
              <w:cnfStyle w:val="000000100000" w:firstRow="0" w:lastRow="0" w:firstColumn="0" w:lastColumn="0" w:oddVBand="0" w:evenVBand="0" w:oddHBand="1" w:evenHBand="0" w:firstRowFirstColumn="0" w:firstRowLastColumn="0" w:lastRowFirstColumn="0" w:lastRowLastColumn="0"/>
              <w:rPr>
                <w:sz w:val="20"/>
                <w:lang w:eastAsia="fr-FR"/>
              </w:rPr>
            </w:pPr>
            <w:r w:rsidRPr="00C0397E">
              <w:t>18/03/2024</w:t>
            </w:r>
          </w:p>
        </w:tc>
        <w:tc>
          <w:tcPr>
            <w:tcW w:w="1355" w:type="pct"/>
            <w:tcBorders>
              <w:top w:val="single" w:sz="4" w:space="0" w:color="auto"/>
              <w:left w:val="single" w:sz="4" w:space="0" w:color="auto"/>
              <w:bottom w:val="single" w:sz="4" w:space="0" w:color="auto"/>
              <w:right w:val="single" w:sz="4" w:space="0" w:color="auto"/>
            </w:tcBorders>
            <w:shd w:val="clear" w:color="auto" w:fill="auto"/>
          </w:tcPr>
          <w:p w14:paraId="79504EE0" w14:textId="77777777" w:rsidR="004B1FCB" w:rsidRDefault="004B1FCB" w:rsidP="000C317A">
            <w:pPr>
              <w:keepNext/>
              <w:keepLines/>
              <w:spacing w:before="60" w:after="60" w:line="240" w:lineRule="auto"/>
              <w:ind w:left="57" w:right="57"/>
              <w:jc w:val="center"/>
              <w:cnfStyle w:val="000000100000" w:firstRow="0" w:lastRow="0" w:firstColumn="0" w:lastColumn="0" w:oddVBand="0" w:evenVBand="0" w:oddHBand="1" w:evenHBand="0" w:firstRowFirstColumn="0" w:firstRowLastColumn="0" w:lastRowFirstColumn="0" w:lastRowLastColumn="0"/>
              <w:rPr>
                <w:noProof/>
                <w:lang w:eastAsia="fr-FR"/>
              </w:rPr>
            </w:pPr>
          </w:p>
        </w:tc>
      </w:tr>
    </w:tbl>
    <w:p w14:paraId="1F457561" w14:textId="77777777" w:rsidR="004B1FCB" w:rsidRDefault="004B1FCB" w:rsidP="004B1FCB">
      <w:pPr>
        <w:rPr>
          <w:lang w:eastAsia="fr-FR"/>
        </w:rPr>
      </w:pPr>
    </w:p>
    <w:tbl>
      <w:tblPr>
        <w:tblStyle w:val="TableauGrille5Fonc-Accentuation5"/>
        <w:tblW w:w="5000" w:type="pct"/>
        <w:tblLook w:val="04A0" w:firstRow="1" w:lastRow="0" w:firstColumn="1" w:lastColumn="0" w:noHBand="0" w:noVBand="1"/>
      </w:tblPr>
      <w:tblGrid>
        <w:gridCol w:w="1841"/>
        <w:gridCol w:w="8240"/>
      </w:tblGrid>
      <w:tr w:rsidR="001325D6" w:rsidRPr="002A55BD" w14:paraId="1FFB7A5A" w14:textId="77777777" w:rsidTr="00F37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6B4C522" w14:textId="77777777" w:rsidR="001325D6" w:rsidRPr="002A55BD" w:rsidRDefault="001325D6" w:rsidP="00AF04BE">
            <w:pPr>
              <w:jc w:val="center"/>
              <w:rPr>
                <w:b w:val="0"/>
              </w:rPr>
            </w:pPr>
            <w:r w:rsidRPr="002A55BD">
              <w:t>Liste de diffusions</w:t>
            </w:r>
          </w:p>
        </w:tc>
      </w:tr>
      <w:tr w:rsidR="001325D6" w:rsidRPr="002A55BD" w14:paraId="76EFDB28" w14:textId="77777777" w:rsidTr="00F37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pct"/>
          </w:tcPr>
          <w:p w14:paraId="0D918FBD" w14:textId="77777777" w:rsidR="001325D6" w:rsidRPr="002A55BD" w:rsidRDefault="001325D6" w:rsidP="009C0BAD">
            <w:pPr>
              <w:spacing w:line="240" w:lineRule="auto"/>
              <w:jc w:val="center"/>
              <w:rPr>
                <w:b w:val="0"/>
                <w:sz w:val="20"/>
                <w:szCs w:val="20"/>
              </w:rPr>
            </w:pPr>
            <w:r w:rsidRPr="002A55BD">
              <w:rPr>
                <w:sz w:val="20"/>
                <w:szCs w:val="20"/>
              </w:rPr>
              <w:t>[CLIENT]</w:t>
            </w:r>
          </w:p>
        </w:tc>
        <w:tc>
          <w:tcPr>
            <w:tcW w:w="4087" w:type="pct"/>
          </w:tcPr>
          <w:p w14:paraId="2443EC40" w14:textId="77777777" w:rsidR="001325D6" w:rsidRPr="004B1FCB" w:rsidRDefault="001325D6" w:rsidP="00AF04BE">
            <w:pPr>
              <w:pStyle w:val="TexteTableau0"/>
              <w:cnfStyle w:val="000000100000" w:firstRow="0" w:lastRow="0" w:firstColumn="0" w:lastColumn="0" w:oddVBand="0" w:evenVBand="0" w:oddHBand="1" w:evenHBand="0" w:firstRowFirstColumn="0" w:firstRowLastColumn="0" w:lastRowFirstColumn="0" w:lastRowLastColumn="0"/>
              <w:rPr>
                <w:rFonts w:ascii="Candara" w:hAnsi="Candara"/>
                <w:sz w:val="20"/>
                <w:highlight w:val="green"/>
                <w:lang w:val="fr-FR"/>
              </w:rPr>
            </w:pPr>
            <w:r w:rsidRPr="004B1FCB">
              <w:rPr>
                <w:rFonts w:ascii="Candara" w:hAnsi="Candara"/>
                <w:sz w:val="20"/>
                <w:highlight w:val="green"/>
                <w:lang w:val="fr-FR"/>
              </w:rPr>
              <w:t xml:space="preserve">[Titre NOM et Prénom] – [Fonction / Rôle] – </w:t>
            </w:r>
            <w:r w:rsidRPr="004B1FCB">
              <w:rPr>
                <w:rFonts w:ascii="Candara" w:hAnsi="Candara"/>
                <w:highlight w:val="green"/>
                <w:lang w:val="fr-FR"/>
              </w:rPr>
              <w:t xml:space="preserve"> </w:t>
            </w:r>
            <w:r w:rsidRPr="004B1FCB">
              <w:rPr>
                <w:rFonts w:ascii="Candara" w:hAnsi="Candara"/>
                <w:sz w:val="20"/>
                <w:highlight w:val="green"/>
                <w:lang w:val="fr-FR"/>
              </w:rPr>
              <w:t>[Email]</w:t>
            </w:r>
          </w:p>
          <w:p w14:paraId="5CCB1BA1" w14:textId="77777777" w:rsidR="001325D6" w:rsidRPr="002A55BD" w:rsidRDefault="001325D6" w:rsidP="00AF04BE">
            <w:pPr>
              <w:pStyle w:val="TexteTableau0"/>
              <w:cnfStyle w:val="000000100000" w:firstRow="0" w:lastRow="0" w:firstColumn="0" w:lastColumn="0" w:oddVBand="0" w:evenVBand="0" w:oddHBand="1" w:evenHBand="0" w:firstRowFirstColumn="0" w:firstRowLastColumn="0" w:lastRowFirstColumn="0" w:lastRowLastColumn="0"/>
              <w:rPr>
                <w:rFonts w:ascii="Candara" w:hAnsi="Candara"/>
                <w:sz w:val="20"/>
                <w:lang w:val="fr-FR"/>
              </w:rPr>
            </w:pPr>
            <w:r w:rsidRPr="004B1FCB">
              <w:rPr>
                <w:rFonts w:ascii="Candara" w:hAnsi="Candara"/>
                <w:sz w:val="20"/>
                <w:highlight w:val="green"/>
                <w:lang w:val="fr-FR"/>
              </w:rPr>
              <w:t xml:space="preserve">[Titre NOM et Prénom] – [Fonction / Rôle] – </w:t>
            </w:r>
            <w:r w:rsidRPr="004B1FCB">
              <w:rPr>
                <w:rFonts w:ascii="Candara" w:hAnsi="Candara"/>
                <w:highlight w:val="green"/>
                <w:lang w:val="fr-FR"/>
              </w:rPr>
              <w:t xml:space="preserve"> </w:t>
            </w:r>
            <w:r w:rsidRPr="004B1FCB">
              <w:rPr>
                <w:rFonts w:ascii="Candara" w:hAnsi="Candara"/>
                <w:sz w:val="20"/>
                <w:highlight w:val="green"/>
                <w:lang w:val="fr-FR"/>
              </w:rPr>
              <w:t>[Email]</w:t>
            </w:r>
          </w:p>
        </w:tc>
      </w:tr>
    </w:tbl>
    <w:p w14:paraId="6AB78E68" w14:textId="77777777" w:rsidR="001325D6" w:rsidRPr="002A55BD" w:rsidRDefault="001325D6" w:rsidP="001325D6"/>
    <w:tbl>
      <w:tblPr>
        <w:tblStyle w:val="TableauGrille4-Accentuation5"/>
        <w:tblW w:w="5000" w:type="pct"/>
        <w:tblLayout w:type="fixed"/>
        <w:tblLook w:val="04A0" w:firstRow="1" w:lastRow="0" w:firstColumn="1" w:lastColumn="0" w:noHBand="0" w:noVBand="1"/>
      </w:tblPr>
      <w:tblGrid>
        <w:gridCol w:w="2109"/>
        <w:gridCol w:w="3067"/>
        <w:gridCol w:w="1510"/>
        <w:gridCol w:w="1097"/>
        <w:gridCol w:w="2298"/>
      </w:tblGrid>
      <w:tr w:rsidR="001325D6" w:rsidRPr="002A55BD" w14:paraId="6F545A7F" w14:textId="77777777" w:rsidTr="00F37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tcPr>
          <w:p w14:paraId="1EDF15CF" w14:textId="77777777" w:rsidR="001325D6" w:rsidRPr="002A55BD" w:rsidRDefault="001325D6" w:rsidP="00AF04BE">
            <w:pPr>
              <w:jc w:val="center"/>
              <w:rPr>
                <w:b w:val="0"/>
              </w:rPr>
            </w:pPr>
            <w:r w:rsidRPr="002A55BD">
              <w:t>Références</w:t>
            </w:r>
          </w:p>
        </w:tc>
      </w:tr>
      <w:tr w:rsidR="001325D6" w:rsidRPr="002A55BD" w14:paraId="5752735B" w14:textId="77777777" w:rsidTr="00F37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pct"/>
          </w:tcPr>
          <w:p w14:paraId="1220B21A" w14:textId="77777777" w:rsidR="001325D6" w:rsidRPr="004B1FCB" w:rsidRDefault="001325D6" w:rsidP="00AF04BE">
            <w:pPr>
              <w:pStyle w:val="SousTitreTableau"/>
              <w:rPr>
                <w:b/>
                <w:color w:val="000000" w:themeColor="text1"/>
              </w:rPr>
            </w:pPr>
            <w:r w:rsidRPr="004B1FCB">
              <w:rPr>
                <w:b/>
                <w:color w:val="000000" w:themeColor="text1"/>
              </w:rPr>
              <w:t>Titre du document</w:t>
            </w:r>
          </w:p>
        </w:tc>
        <w:tc>
          <w:tcPr>
            <w:tcW w:w="1521" w:type="pct"/>
          </w:tcPr>
          <w:p w14:paraId="0B5D3B95" w14:textId="77777777" w:rsidR="001325D6" w:rsidRPr="004B1FCB" w:rsidRDefault="001325D6" w:rsidP="00AF04BE">
            <w:pPr>
              <w:pStyle w:val="SousTitreTableau"/>
              <w:cnfStyle w:val="000000100000" w:firstRow="0" w:lastRow="0" w:firstColumn="0" w:lastColumn="0" w:oddVBand="0" w:evenVBand="0" w:oddHBand="1" w:evenHBand="0" w:firstRowFirstColumn="0" w:firstRowLastColumn="0" w:lastRowFirstColumn="0" w:lastRowLastColumn="0"/>
              <w:rPr>
                <w:color w:val="000000" w:themeColor="text1"/>
              </w:rPr>
            </w:pPr>
            <w:r w:rsidRPr="004B1FCB">
              <w:rPr>
                <w:color w:val="000000" w:themeColor="text1"/>
              </w:rPr>
              <w:t>Description</w:t>
            </w:r>
          </w:p>
        </w:tc>
        <w:tc>
          <w:tcPr>
            <w:tcW w:w="749" w:type="pct"/>
          </w:tcPr>
          <w:p w14:paraId="12C37615" w14:textId="77777777" w:rsidR="001325D6" w:rsidRPr="004B1FCB" w:rsidRDefault="001325D6" w:rsidP="00AF04BE">
            <w:pPr>
              <w:pStyle w:val="SousTitreTableau"/>
              <w:cnfStyle w:val="000000100000" w:firstRow="0" w:lastRow="0" w:firstColumn="0" w:lastColumn="0" w:oddVBand="0" w:evenVBand="0" w:oddHBand="1" w:evenHBand="0" w:firstRowFirstColumn="0" w:firstRowLastColumn="0" w:lastRowFirstColumn="0" w:lastRowLastColumn="0"/>
              <w:rPr>
                <w:color w:val="000000" w:themeColor="text1"/>
              </w:rPr>
            </w:pPr>
            <w:r w:rsidRPr="004B1FCB">
              <w:rPr>
                <w:color w:val="000000" w:themeColor="text1"/>
              </w:rPr>
              <w:t>Rédacteur / Propriétaire</w:t>
            </w:r>
          </w:p>
        </w:tc>
        <w:tc>
          <w:tcPr>
            <w:tcW w:w="544" w:type="pct"/>
          </w:tcPr>
          <w:p w14:paraId="6F95CAE2" w14:textId="77777777" w:rsidR="001325D6" w:rsidRPr="004B1FCB" w:rsidRDefault="001325D6" w:rsidP="00AF04BE">
            <w:pPr>
              <w:pStyle w:val="SousTitreTableau"/>
              <w:cnfStyle w:val="000000100000" w:firstRow="0" w:lastRow="0" w:firstColumn="0" w:lastColumn="0" w:oddVBand="0" w:evenVBand="0" w:oddHBand="1" w:evenHBand="0" w:firstRowFirstColumn="0" w:firstRowLastColumn="0" w:lastRowFirstColumn="0" w:lastRowLastColumn="0"/>
              <w:rPr>
                <w:color w:val="000000" w:themeColor="text1"/>
              </w:rPr>
            </w:pPr>
            <w:r w:rsidRPr="004B1FCB">
              <w:rPr>
                <w:color w:val="000000" w:themeColor="text1"/>
              </w:rPr>
              <w:t>version</w:t>
            </w:r>
          </w:p>
        </w:tc>
        <w:tc>
          <w:tcPr>
            <w:tcW w:w="1140" w:type="pct"/>
          </w:tcPr>
          <w:p w14:paraId="60953656" w14:textId="77777777" w:rsidR="001325D6" w:rsidRPr="004B1FCB" w:rsidRDefault="001325D6" w:rsidP="00AF04BE">
            <w:pPr>
              <w:pStyle w:val="SousTitreTableau"/>
              <w:cnfStyle w:val="000000100000" w:firstRow="0" w:lastRow="0" w:firstColumn="0" w:lastColumn="0" w:oddVBand="0" w:evenVBand="0" w:oddHBand="1" w:evenHBand="0" w:firstRowFirstColumn="0" w:firstRowLastColumn="0" w:lastRowFirstColumn="0" w:lastRowLastColumn="0"/>
              <w:rPr>
                <w:color w:val="000000" w:themeColor="text1"/>
              </w:rPr>
            </w:pPr>
            <w:r w:rsidRPr="004B1FCB">
              <w:rPr>
                <w:color w:val="000000" w:themeColor="text1"/>
              </w:rPr>
              <w:t>Nom du document</w:t>
            </w:r>
          </w:p>
        </w:tc>
      </w:tr>
      <w:tr w:rsidR="001325D6" w:rsidRPr="002A55BD" w14:paraId="710B2F56" w14:textId="77777777" w:rsidTr="00F37600">
        <w:tc>
          <w:tcPr>
            <w:cnfStyle w:val="001000000000" w:firstRow="0" w:lastRow="0" w:firstColumn="1" w:lastColumn="0" w:oddVBand="0" w:evenVBand="0" w:oddHBand="0" w:evenHBand="0" w:firstRowFirstColumn="0" w:firstRowLastColumn="0" w:lastRowFirstColumn="0" w:lastRowLastColumn="0"/>
            <w:tcW w:w="1046" w:type="pct"/>
          </w:tcPr>
          <w:p w14:paraId="11205C67" w14:textId="77777777" w:rsidR="001325D6" w:rsidRPr="004B1FCB" w:rsidRDefault="001325D6" w:rsidP="001325D6">
            <w:pPr>
              <w:pStyle w:val="Sansinterligne"/>
              <w:jc w:val="center"/>
              <w:rPr>
                <w:sz w:val="20"/>
                <w:highlight w:val="green"/>
              </w:rPr>
            </w:pPr>
            <w:r w:rsidRPr="004B1FCB">
              <w:rPr>
                <w:sz w:val="20"/>
                <w:highlight w:val="green"/>
              </w:rPr>
              <w:t>xxx</w:t>
            </w:r>
          </w:p>
        </w:tc>
        <w:tc>
          <w:tcPr>
            <w:tcW w:w="1521" w:type="pct"/>
          </w:tcPr>
          <w:p w14:paraId="218595F0" w14:textId="77777777" w:rsidR="001325D6" w:rsidRPr="004B1FCB" w:rsidRDefault="001325D6" w:rsidP="00AF04BE">
            <w:pPr>
              <w:pStyle w:val="Sansinterligne"/>
              <w:jc w:val="center"/>
              <w:cnfStyle w:val="000000000000" w:firstRow="0" w:lastRow="0" w:firstColumn="0" w:lastColumn="0" w:oddVBand="0" w:evenVBand="0" w:oddHBand="0" w:evenHBand="0" w:firstRowFirstColumn="0" w:firstRowLastColumn="0" w:lastRowFirstColumn="0" w:lastRowLastColumn="0"/>
              <w:rPr>
                <w:sz w:val="20"/>
                <w:highlight w:val="green"/>
              </w:rPr>
            </w:pPr>
            <w:r w:rsidRPr="004B1FCB">
              <w:rPr>
                <w:sz w:val="20"/>
                <w:highlight w:val="green"/>
              </w:rPr>
              <w:t>xxx</w:t>
            </w:r>
          </w:p>
        </w:tc>
        <w:tc>
          <w:tcPr>
            <w:tcW w:w="749" w:type="pct"/>
          </w:tcPr>
          <w:p w14:paraId="1CD5ECB6" w14:textId="77777777" w:rsidR="001325D6" w:rsidRPr="004B1FCB" w:rsidRDefault="001325D6" w:rsidP="001325D6">
            <w:pPr>
              <w:pStyle w:val="Sansinterligne"/>
              <w:jc w:val="center"/>
              <w:cnfStyle w:val="000000000000" w:firstRow="0" w:lastRow="0" w:firstColumn="0" w:lastColumn="0" w:oddVBand="0" w:evenVBand="0" w:oddHBand="0" w:evenHBand="0" w:firstRowFirstColumn="0" w:firstRowLastColumn="0" w:lastRowFirstColumn="0" w:lastRowLastColumn="0"/>
              <w:rPr>
                <w:sz w:val="20"/>
                <w:highlight w:val="green"/>
              </w:rPr>
            </w:pPr>
            <w:r w:rsidRPr="004B1FCB">
              <w:rPr>
                <w:sz w:val="20"/>
                <w:highlight w:val="green"/>
              </w:rPr>
              <w:t>[CLIENT]</w:t>
            </w:r>
          </w:p>
        </w:tc>
        <w:tc>
          <w:tcPr>
            <w:tcW w:w="544" w:type="pct"/>
          </w:tcPr>
          <w:p w14:paraId="55E6B165" w14:textId="77777777" w:rsidR="001325D6" w:rsidRPr="004B1FCB" w:rsidRDefault="001325D6" w:rsidP="001325D6">
            <w:pPr>
              <w:pStyle w:val="Sansinterligne"/>
              <w:jc w:val="center"/>
              <w:cnfStyle w:val="000000000000" w:firstRow="0" w:lastRow="0" w:firstColumn="0" w:lastColumn="0" w:oddVBand="0" w:evenVBand="0" w:oddHBand="0" w:evenHBand="0" w:firstRowFirstColumn="0" w:firstRowLastColumn="0" w:lastRowFirstColumn="0" w:lastRowLastColumn="0"/>
              <w:rPr>
                <w:sz w:val="20"/>
                <w:highlight w:val="green"/>
              </w:rPr>
            </w:pPr>
            <w:r w:rsidRPr="004B1FCB">
              <w:rPr>
                <w:sz w:val="20"/>
                <w:highlight w:val="green"/>
              </w:rPr>
              <w:t>V1 du xx/xx/2013</w:t>
            </w:r>
          </w:p>
        </w:tc>
        <w:tc>
          <w:tcPr>
            <w:tcW w:w="1140" w:type="pct"/>
          </w:tcPr>
          <w:p w14:paraId="0E306123" w14:textId="77777777" w:rsidR="001325D6" w:rsidRPr="004B1FCB" w:rsidRDefault="001325D6" w:rsidP="001325D6">
            <w:pPr>
              <w:pStyle w:val="Sansinterligne"/>
              <w:jc w:val="center"/>
              <w:cnfStyle w:val="000000000000" w:firstRow="0" w:lastRow="0" w:firstColumn="0" w:lastColumn="0" w:oddVBand="0" w:evenVBand="0" w:oddHBand="0" w:evenHBand="0" w:firstRowFirstColumn="0" w:firstRowLastColumn="0" w:lastRowFirstColumn="0" w:lastRowLastColumn="0"/>
              <w:rPr>
                <w:sz w:val="20"/>
                <w:highlight w:val="green"/>
              </w:rPr>
            </w:pPr>
            <w:r w:rsidRPr="004B1FCB">
              <w:rPr>
                <w:sz w:val="20"/>
                <w:highlight w:val="green"/>
              </w:rPr>
              <w:t>Xx_yy.pdf</w:t>
            </w:r>
          </w:p>
        </w:tc>
      </w:tr>
    </w:tbl>
    <w:p w14:paraId="5523FC37" w14:textId="77777777" w:rsidR="001325D6" w:rsidRPr="002A55BD" w:rsidRDefault="001325D6" w:rsidP="001325D6"/>
    <w:tbl>
      <w:tblPr>
        <w:tblStyle w:val="TableauGrille4-Accentuation5"/>
        <w:tblW w:w="5000" w:type="pct"/>
        <w:tblLook w:val="04A0" w:firstRow="1" w:lastRow="0" w:firstColumn="1" w:lastColumn="0" w:noHBand="0" w:noVBand="1"/>
      </w:tblPr>
      <w:tblGrid>
        <w:gridCol w:w="988"/>
        <w:gridCol w:w="1351"/>
        <w:gridCol w:w="1766"/>
        <w:gridCol w:w="853"/>
        <w:gridCol w:w="5123"/>
      </w:tblGrid>
      <w:tr w:rsidR="001325D6" w:rsidRPr="002A55BD" w14:paraId="003F0FF8" w14:textId="77777777" w:rsidTr="00F37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tcPr>
          <w:p w14:paraId="608F9B20" w14:textId="77777777" w:rsidR="001325D6" w:rsidRPr="002A55BD" w:rsidRDefault="001325D6" w:rsidP="00AF04BE">
            <w:pPr>
              <w:jc w:val="center"/>
              <w:rPr>
                <w:b w:val="0"/>
              </w:rPr>
            </w:pPr>
            <w:r w:rsidRPr="002A55BD">
              <w:t>Suivi des versions</w:t>
            </w:r>
          </w:p>
        </w:tc>
      </w:tr>
      <w:tr w:rsidR="00187FF3" w:rsidRPr="002A55BD" w14:paraId="1526BDE9" w14:textId="77777777" w:rsidTr="00F37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 w:type="pct"/>
          </w:tcPr>
          <w:p w14:paraId="0E543B71" w14:textId="77777777" w:rsidR="00187FF3" w:rsidRPr="004B1FCB" w:rsidRDefault="00187FF3" w:rsidP="004B1FCB">
            <w:pPr>
              <w:pStyle w:val="SousTitreTableau"/>
              <w:rPr>
                <w:b/>
              </w:rPr>
            </w:pPr>
            <w:r w:rsidRPr="004B1FCB">
              <w:rPr>
                <w:b/>
              </w:rPr>
              <w:t>Version</w:t>
            </w:r>
          </w:p>
        </w:tc>
        <w:tc>
          <w:tcPr>
            <w:tcW w:w="670" w:type="pct"/>
          </w:tcPr>
          <w:p w14:paraId="5079272E" w14:textId="77777777" w:rsidR="00187FF3" w:rsidRPr="004B1FCB" w:rsidRDefault="00187FF3" w:rsidP="004B1FCB">
            <w:pPr>
              <w:pStyle w:val="SousTitreTableau"/>
              <w:cnfStyle w:val="000000100000" w:firstRow="0" w:lastRow="0" w:firstColumn="0" w:lastColumn="0" w:oddVBand="0" w:evenVBand="0" w:oddHBand="1" w:evenHBand="0" w:firstRowFirstColumn="0" w:firstRowLastColumn="0" w:lastRowFirstColumn="0" w:lastRowLastColumn="0"/>
            </w:pPr>
            <w:r w:rsidRPr="004B1FCB">
              <w:t>Date</w:t>
            </w:r>
          </w:p>
        </w:tc>
        <w:tc>
          <w:tcPr>
            <w:tcW w:w="876" w:type="pct"/>
          </w:tcPr>
          <w:p w14:paraId="52E102B5" w14:textId="77777777" w:rsidR="00187FF3" w:rsidRPr="004B1FCB" w:rsidRDefault="00187FF3" w:rsidP="004B1FCB">
            <w:pPr>
              <w:pStyle w:val="SousTitreTableau"/>
              <w:cnfStyle w:val="000000100000" w:firstRow="0" w:lastRow="0" w:firstColumn="0" w:lastColumn="0" w:oddVBand="0" w:evenVBand="0" w:oddHBand="1" w:evenHBand="0" w:firstRowFirstColumn="0" w:firstRowLastColumn="0" w:lastRowFirstColumn="0" w:lastRowLastColumn="0"/>
            </w:pPr>
            <w:r w:rsidRPr="004B1FCB">
              <w:t>Statut</w:t>
            </w:r>
          </w:p>
        </w:tc>
        <w:tc>
          <w:tcPr>
            <w:tcW w:w="423" w:type="pct"/>
          </w:tcPr>
          <w:p w14:paraId="1D31B47F" w14:textId="77777777" w:rsidR="00187FF3" w:rsidRPr="004B1FCB" w:rsidRDefault="00187FF3" w:rsidP="004B1FCB">
            <w:pPr>
              <w:pStyle w:val="SousTitreTableau"/>
              <w:cnfStyle w:val="000000100000" w:firstRow="0" w:lastRow="0" w:firstColumn="0" w:lastColumn="0" w:oddVBand="0" w:evenVBand="0" w:oddHBand="1" w:evenHBand="0" w:firstRowFirstColumn="0" w:firstRowLastColumn="0" w:lastRowFirstColumn="0" w:lastRowLastColumn="0"/>
            </w:pPr>
            <w:r w:rsidRPr="004B1FCB">
              <w:t>Auteur</w:t>
            </w:r>
          </w:p>
        </w:tc>
        <w:tc>
          <w:tcPr>
            <w:tcW w:w="2541" w:type="pct"/>
          </w:tcPr>
          <w:p w14:paraId="16E61E57" w14:textId="77777777" w:rsidR="00187FF3" w:rsidRPr="004B1FCB" w:rsidRDefault="00187FF3" w:rsidP="004B1FCB">
            <w:pPr>
              <w:pStyle w:val="Sansinterligne"/>
              <w:jc w:val="center"/>
              <w:cnfStyle w:val="000000100000" w:firstRow="0" w:lastRow="0" w:firstColumn="0" w:lastColumn="0" w:oddVBand="0" w:evenVBand="0" w:oddHBand="1" w:evenHBand="0" w:firstRowFirstColumn="0" w:firstRowLastColumn="0" w:lastRowFirstColumn="0" w:lastRowLastColumn="0"/>
              <w:rPr>
                <w:b/>
                <w:i/>
              </w:rPr>
            </w:pPr>
            <w:r w:rsidRPr="004B1FCB">
              <w:rPr>
                <w:b/>
                <w:i/>
              </w:rPr>
              <w:t>Nature de la modification</w:t>
            </w:r>
          </w:p>
        </w:tc>
      </w:tr>
      <w:tr w:rsidR="00187FF3" w:rsidRPr="002A55BD" w14:paraId="360A9C77" w14:textId="77777777" w:rsidTr="00F37600">
        <w:tc>
          <w:tcPr>
            <w:cnfStyle w:val="001000000000" w:firstRow="0" w:lastRow="0" w:firstColumn="1" w:lastColumn="0" w:oddVBand="0" w:evenVBand="0" w:oddHBand="0" w:evenHBand="0" w:firstRowFirstColumn="0" w:firstRowLastColumn="0" w:lastRowFirstColumn="0" w:lastRowLastColumn="0"/>
            <w:tcW w:w="490" w:type="pct"/>
          </w:tcPr>
          <w:p w14:paraId="0A504001" w14:textId="77777777" w:rsidR="00187FF3" w:rsidRPr="002A55BD" w:rsidRDefault="00187FF3" w:rsidP="009C0BAD">
            <w:pPr>
              <w:pStyle w:val="Sansinterligne"/>
              <w:jc w:val="center"/>
              <w:rPr>
                <w:sz w:val="20"/>
              </w:rPr>
            </w:pPr>
            <w:r w:rsidRPr="002A55BD">
              <w:rPr>
                <w:sz w:val="20"/>
              </w:rPr>
              <w:t>0.1</w:t>
            </w:r>
          </w:p>
        </w:tc>
        <w:tc>
          <w:tcPr>
            <w:tcW w:w="670" w:type="pct"/>
          </w:tcPr>
          <w:p w14:paraId="43B42E38" w14:textId="77777777" w:rsidR="00187FF3" w:rsidRPr="004B1FCB" w:rsidRDefault="00187FF3" w:rsidP="004B1FCB">
            <w:pPr>
              <w:pStyle w:val="Sansinterligne"/>
              <w:jc w:val="center"/>
              <w:cnfStyle w:val="000000000000" w:firstRow="0" w:lastRow="0" w:firstColumn="0" w:lastColumn="0" w:oddVBand="0" w:evenVBand="0" w:oddHBand="0" w:evenHBand="0" w:firstRowFirstColumn="0" w:firstRowLastColumn="0" w:lastRowFirstColumn="0" w:lastRowLastColumn="0"/>
              <w:rPr>
                <w:sz w:val="20"/>
                <w:highlight w:val="green"/>
              </w:rPr>
            </w:pPr>
            <w:r w:rsidRPr="004B1FCB">
              <w:rPr>
                <w:sz w:val="20"/>
                <w:highlight w:val="green"/>
              </w:rPr>
              <w:t>XX/XX/</w:t>
            </w:r>
            <w:r w:rsidRPr="004B1FCB">
              <w:rPr>
                <w:sz w:val="20"/>
              </w:rPr>
              <w:t>20</w:t>
            </w:r>
            <w:r w:rsidR="004B1FCB">
              <w:rPr>
                <w:sz w:val="20"/>
              </w:rPr>
              <w:t>2</w:t>
            </w:r>
            <w:r w:rsidRPr="004B1FCB">
              <w:rPr>
                <w:sz w:val="20"/>
                <w:highlight w:val="green"/>
              </w:rPr>
              <w:t>X</w:t>
            </w:r>
          </w:p>
        </w:tc>
        <w:tc>
          <w:tcPr>
            <w:tcW w:w="876" w:type="pct"/>
          </w:tcPr>
          <w:p w14:paraId="725DFB99" w14:textId="77777777" w:rsidR="00187FF3" w:rsidRPr="004B1FCB" w:rsidRDefault="00187FF3" w:rsidP="00AF04BE">
            <w:pPr>
              <w:pStyle w:val="Sansinterligne"/>
              <w:jc w:val="center"/>
              <w:cnfStyle w:val="000000000000" w:firstRow="0" w:lastRow="0" w:firstColumn="0" w:lastColumn="0" w:oddVBand="0" w:evenVBand="0" w:oddHBand="0" w:evenHBand="0" w:firstRowFirstColumn="0" w:firstRowLastColumn="0" w:lastRowFirstColumn="0" w:lastRowLastColumn="0"/>
              <w:rPr>
                <w:sz w:val="20"/>
                <w:highlight w:val="green"/>
              </w:rPr>
            </w:pPr>
            <w:r w:rsidRPr="004B1FCB">
              <w:rPr>
                <w:sz w:val="20"/>
                <w:highlight w:val="green"/>
              </w:rPr>
              <w:t>création/maj mineure/maj majeure</w:t>
            </w:r>
          </w:p>
        </w:tc>
        <w:tc>
          <w:tcPr>
            <w:tcW w:w="423" w:type="pct"/>
          </w:tcPr>
          <w:p w14:paraId="1A8A13F2" w14:textId="77777777" w:rsidR="00187FF3" w:rsidRPr="004B1FCB" w:rsidRDefault="00187FF3" w:rsidP="00187FF3">
            <w:pPr>
              <w:pStyle w:val="Sansinterligne"/>
              <w:jc w:val="center"/>
              <w:cnfStyle w:val="000000000000" w:firstRow="0" w:lastRow="0" w:firstColumn="0" w:lastColumn="0" w:oddVBand="0" w:evenVBand="0" w:oddHBand="0" w:evenHBand="0" w:firstRowFirstColumn="0" w:firstRowLastColumn="0" w:lastRowFirstColumn="0" w:lastRowLastColumn="0"/>
              <w:rPr>
                <w:sz w:val="20"/>
                <w:highlight w:val="green"/>
              </w:rPr>
            </w:pPr>
            <w:r w:rsidRPr="004B1FCB">
              <w:rPr>
                <w:sz w:val="20"/>
                <w:highlight w:val="green"/>
              </w:rPr>
              <w:t>XXX</w:t>
            </w:r>
          </w:p>
        </w:tc>
        <w:tc>
          <w:tcPr>
            <w:tcW w:w="2541" w:type="pct"/>
          </w:tcPr>
          <w:p w14:paraId="3E2BEC07" w14:textId="77777777" w:rsidR="00187FF3" w:rsidRPr="002A55BD" w:rsidRDefault="00187FF3" w:rsidP="00AF04BE">
            <w:pPr>
              <w:pStyle w:val="Sansinterligne"/>
              <w:cnfStyle w:val="000000000000" w:firstRow="0" w:lastRow="0" w:firstColumn="0" w:lastColumn="0" w:oddVBand="0" w:evenVBand="0" w:oddHBand="0" w:evenHBand="0" w:firstRowFirstColumn="0" w:firstRowLastColumn="0" w:lastRowFirstColumn="0" w:lastRowLastColumn="0"/>
              <w:rPr>
                <w:sz w:val="20"/>
              </w:rPr>
            </w:pPr>
            <w:r w:rsidRPr="002A55BD">
              <w:rPr>
                <w:sz w:val="20"/>
              </w:rPr>
              <w:t>Version initiale</w:t>
            </w:r>
          </w:p>
        </w:tc>
      </w:tr>
    </w:tbl>
    <w:p w14:paraId="5021457D" w14:textId="77777777" w:rsidR="001325D6" w:rsidRPr="002A55BD" w:rsidRDefault="001325D6" w:rsidP="001325D6"/>
    <w:p w14:paraId="2773B875" w14:textId="77777777" w:rsidR="0033649F" w:rsidRPr="002A55BD" w:rsidRDefault="0033649F" w:rsidP="0033649F"/>
    <w:p w14:paraId="1D783780" w14:textId="77777777" w:rsidR="0033649F" w:rsidRPr="002A55BD" w:rsidRDefault="0033649F" w:rsidP="0033649F"/>
    <w:p w14:paraId="27F5D88F" w14:textId="77777777" w:rsidR="009C0BAD" w:rsidRPr="002A55BD" w:rsidRDefault="009C0BAD" w:rsidP="0033649F">
      <w:pPr>
        <w:rPr>
          <w:lang w:bidi="en-US"/>
        </w:rPr>
      </w:pPr>
      <w:r w:rsidRPr="002A55BD">
        <w:rPr>
          <w:lang w:bidi="en-US"/>
        </w:rPr>
        <w:br w:type="page"/>
      </w:r>
    </w:p>
    <w:p w14:paraId="1D819C20" w14:textId="77777777" w:rsidR="004242CD" w:rsidRPr="002A55BD" w:rsidRDefault="004242CD" w:rsidP="008648E9">
      <w:pPr>
        <w:pStyle w:val="En-ttedetabledesmatires"/>
      </w:pPr>
      <w:r w:rsidRPr="002A55BD">
        <w:lastRenderedPageBreak/>
        <w:t>Sommaire</w:t>
      </w:r>
    </w:p>
    <w:p w14:paraId="104F379E" w14:textId="77777777" w:rsidR="00D72CB0" w:rsidRDefault="004242CD">
      <w:pPr>
        <w:pStyle w:val="TM1"/>
        <w:rPr>
          <w:rFonts w:asciiTheme="minorHAnsi" w:eastAsiaTheme="minorEastAsia" w:hAnsiTheme="minorHAnsi" w:cstheme="minorBidi"/>
          <w:b w:val="0"/>
          <w:bCs w:val="0"/>
          <w:caps w:val="0"/>
          <w:noProof/>
          <w:color w:val="auto"/>
          <w:szCs w:val="22"/>
          <w:lang w:eastAsia="fr-FR"/>
        </w:rPr>
      </w:pPr>
      <w:r w:rsidRPr="002A55BD">
        <w:rPr>
          <w:rStyle w:val="Lienhypertexte"/>
        </w:rPr>
        <w:fldChar w:fldCharType="begin"/>
      </w:r>
      <w:r w:rsidRPr="002A55BD">
        <w:rPr>
          <w:rStyle w:val="Lienhypertexte"/>
        </w:rPr>
        <w:instrText xml:space="preserve"> TOC \o "1-3" \h \z \u </w:instrText>
      </w:r>
      <w:r w:rsidRPr="002A55BD">
        <w:rPr>
          <w:rStyle w:val="Lienhypertexte"/>
        </w:rPr>
        <w:fldChar w:fldCharType="separate"/>
      </w:r>
      <w:hyperlink w:anchor="_Toc179969157" w:history="1">
        <w:r w:rsidR="00D72CB0" w:rsidRPr="00DD05E9">
          <w:rPr>
            <w:rStyle w:val="Lienhypertexte"/>
            <w:noProof/>
          </w:rPr>
          <w:t>1</w:t>
        </w:r>
        <w:r w:rsidR="00D72CB0">
          <w:rPr>
            <w:rFonts w:asciiTheme="minorHAnsi" w:eastAsiaTheme="minorEastAsia" w:hAnsiTheme="minorHAnsi" w:cstheme="minorBidi"/>
            <w:b w:val="0"/>
            <w:bCs w:val="0"/>
            <w:caps w:val="0"/>
            <w:noProof/>
            <w:color w:val="auto"/>
            <w:szCs w:val="22"/>
            <w:lang w:eastAsia="fr-FR"/>
          </w:rPr>
          <w:tab/>
        </w:r>
        <w:r w:rsidR="00D72CB0" w:rsidRPr="00DD05E9">
          <w:rPr>
            <w:rStyle w:val="Lienhypertexte"/>
            <w:noProof/>
          </w:rPr>
          <w:t>Introduction</w:t>
        </w:r>
        <w:r w:rsidR="00D72CB0">
          <w:rPr>
            <w:noProof/>
            <w:webHidden/>
          </w:rPr>
          <w:tab/>
        </w:r>
        <w:r w:rsidR="00D72CB0">
          <w:rPr>
            <w:noProof/>
            <w:webHidden/>
          </w:rPr>
          <w:fldChar w:fldCharType="begin"/>
        </w:r>
        <w:r w:rsidR="00D72CB0">
          <w:rPr>
            <w:noProof/>
            <w:webHidden/>
          </w:rPr>
          <w:instrText xml:space="preserve"> PAGEREF _Toc179969157 \h </w:instrText>
        </w:r>
        <w:r w:rsidR="00D72CB0">
          <w:rPr>
            <w:noProof/>
            <w:webHidden/>
          </w:rPr>
        </w:r>
        <w:r w:rsidR="00D72CB0">
          <w:rPr>
            <w:noProof/>
            <w:webHidden/>
          </w:rPr>
          <w:fldChar w:fldCharType="separate"/>
        </w:r>
        <w:r w:rsidR="00D72CB0">
          <w:rPr>
            <w:noProof/>
            <w:webHidden/>
          </w:rPr>
          <w:t>6</w:t>
        </w:r>
        <w:r w:rsidR="00D72CB0">
          <w:rPr>
            <w:noProof/>
            <w:webHidden/>
          </w:rPr>
          <w:fldChar w:fldCharType="end"/>
        </w:r>
      </w:hyperlink>
    </w:p>
    <w:p w14:paraId="4A156085" w14:textId="77777777" w:rsidR="00D72CB0" w:rsidRDefault="00000000">
      <w:pPr>
        <w:pStyle w:val="TM2"/>
        <w:rPr>
          <w:rFonts w:asciiTheme="minorHAnsi" w:eastAsiaTheme="minorEastAsia" w:hAnsiTheme="minorHAnsi" w:cstheme="minorBidi"/>
          <w:noProof/>
          <w:color w:val="auto"/>
          <w:sz w:val="22"/>
          <w:szCs w:val="22"/>
          <w:lang w:eastAsia="fr-FR"/>
        </w:rPr>
      </w:pPr>
      <w:hyperlink w:anchor="_Toc179969158" w:history="1">
        <w:r w:rsidR="00D72CB0" w:rsidRPr="00DD05E9">
          <w:rPr>
            <w:rStyle w:val="Lienhypertexte"/>
            <w:noProof/>
          </w:rPr>
          <w:t>1.1</w:t>
        </w:r>
        <w:r w:rsidR="00D72CB0">
          <w:rPr>
            <w:rFonts w:asciiTheme="minorHAnsi" w:eastAsiaTheme="minorEastAsia" w:hAnsiTheme="minorHAnsi" w:cstheme="minorBidi"/>
            <w:noProof/>
            <w:color w:val="auto"/>
            <w:sz w:val="22"/>
            <w:szCs w:val="22"/>
            <w:lang w:eastAsia="fr-FR"/>
          </w:rPr>
          <w:tab/>
        </w:r>
        <w:r w:rsidR="00D72CB0" w:rsidRPr="00DD05E9">
          <w:rPr>
            <w:rStyle w:val="Lienhypertexte"/>
            <w:noProof/>
          </w:rPr>
          <w:t>But du document</w:t>
        </w:r>
        <w:r w:rsidR="00D72CB0">
          <w:rPr>
            <w:noProof/>
            <w:webHidden/>
          </w:rPr>
          <w:tab/>
        </w:r>
        <w:r w:rsidR="00D72CB0">
          <w:rPr>
            <w:noProof/>
            <w:webHidden/>
          </w:rPr>
          <w:fldChar w:fldCharType="begin"/>
        </w:r>
        <w:r w:rsidR="00D72CB0">
          <w:rPr>
            <w:noProof/>
            <w:webHidden/>
          </w:rPr>
          <w:instrText xml:space="preserve"> PAGEREF _Toc179969158 \h </w:instrText>
        </w:r>
        <w:r w:rsidR="00D72CB0">
          <w:rPr>
            <w:noProof/>
            <w:webHidden/>
          </w:rPr>
        </w:r>
        <w:r w:rsidR="00D72CB0">
          <w:rPr>
            <w:noProof/>
            <w:webHidden/>
          </w:rPr>
          <w:fldChar w:fldCharType="separate"/>
        </w:r>
        <w:r w:rsidR="00D72CB0">
          <w:rPr>
            <w:noProof/>
            <w:webHidden/>
          </w:rPr>
          <w:t>6</w:t>
        </w:r>
        <w:r w:rsidR="00D72CB0">
          <w:rPr>
            <w:noProof/>
            <w:webHidden/>
          </w:rPr>
          <w:fldChar w:fldCharType="end"/>
        </w:r>
      </w:hyperlink>
    </w:p>
    <w:p w14:paraId="3124AA08" w14:textId="77777777" w:rsidR="00D72CB0" w:rsidRDefault="00000000">
      <w:pPr>
        <w:pStyle w:val="TM2"/>
        <w:rPr>
          <w:rFonts w:asciiTheme="minorHAnsi" w:eastAsiaTheme="minorEastAsia" w:hAnsiTheme="minorHAnsi" w:cstheme="minorBidi"/>
          <w:noProof/>
          <w:color w:val="auto"/>
          <w:sz w:val="22"/>
          <w:szCs w:val="22"/>
          <w:lang w:eastAsia="fr-FR"/>
        </w:rPr>
      </w:pPr>
      <w:hyperlink w:anchor="_Toc179969159" w:history="1">
        <w:r w:rsidR="00D72CB0" w:rsidRPr="00DD05E9">
          <w:rPr>
            <w:rStyle w:val="Lienhypertexte"/>
            <w:noProof/>
            <w:lang w:eastAsia="fr-FR"/>
          </w:rPr>
          <w:t>1.2</w:t>
        </w:r>
        <w:r w:rsidR="00D72CB0">
          <w:rPr>
            <w:rFonts w:asciiTheme="minorHAnsi" w:eastAsiaTheme="minorEastAsia" w:hAnsiTheme="minorHAnsi" w:cstheme="minorBidi"/>
            <w:noProof/>
            <w:color w:val="auto"/>
            <w:sz w:val="22"/>
            <w:szCs w:val="22"/>
            <w:lang w:eastAsia="fr-FR"/>
          </w:rPr>
          <w:tab/>
        </w:r>
        <w:r w:rsidR="00D72CB0" w:rsidRPr="00DD05E9">
          <w:rPr>
            <w:rStyle w:val="Lienhypertexte"/>
            <w:noProof/>
            <w:lang w:eastAsia="fr-FR"/>
          </w:rPr>
          <w:t>Contexte du projet</w:t>
        </w:r>
        <w:r w:rsidR="00D72CB0">
          <w:rPr>
            <w:noProof/>
            <w:webHidden/>
          </w:rPr>
          <w:tab/>
        </w:r>
        <w:r w:rsidR="00D72CB0">
          <w:rPr>
            <w:noProof/>
            <w:webHidden/>
          </w:rPr>
          <w:fldChar w:fldCharType="begin"/>
        </w:r>
        <w:r w:rsidR="00D72CB0">
          <w:rPr>
            <w:noProof/>
            <w:webHidden/>
          </w:rPr>
          <w:instrText xml:space="preserve"> PAGEREF _Toc179969159 \h </w:instrText>
        </w:r>
        <w:r w:rsidR="00D72CB0">
          <w:rPr>
            <w:noProof/>
            <w:webHidden/>
          </w:rPr>
        </w:r>
        <w:r w:rsidR="00D72CB0">
          <w:rPr>
            <w:noProof/>
            <w:webHidden/>
          </w:rPr>
          <w:fldChar w:fldCharType="separate"/>
        </w:r>
        <w:r w:rsidR="00D72CB0">
          <w:rPr>
            <w:noProof/>
            <w:webHidden/>
          </w:rPr>
          <w:t>6</w:t>
        </w:r>
        <w:r w:rsidR="00D72CB0">
          <w:rPr>
            <w:noProof/>
            <w:webHidden/>
          </w:rPr>
          <w:fldChar w:fldCharType="end"/>
        </w:r>
      </w:hyperlink>
    </w:p>
    <w:p w14:paraId="669BB4F8" w14:textId="77777777" w:rsidR="00D72CB0" w:rsidRDefault="00000000">
      <w:pPr>
        <w:pStyle w:val="TM2"/>
        <w:rPr>
          <w:rFonts w:asciiTheme="minorHAnsi" w:eastAsiaTheme="minorEastAsia" w:hAnsiTheme="minorHAnsi" w:cstheme="minorBidi"/>
          <w:noProof/>
          <w:color w:val="auto"/>
          <w:sz w:val="22"/>
          <w:szCs w:val="22"/>
          <w:lang w:eastAsia="fr-FR"/>
        </w:rPr>
      </w:pPr>
      <w:hyperlink w:anchor="_Toc179969160" w:history="1">
        <w:r w:rsidR="00D72CB0" w:rsidRPr="00DD05E9">
          <w:rPr>
            <w:rStyle w:val="Lienhypertexte"/>
            <w:noProof/>
          </w:rPr>
          <w:t>1.3</w:t>
        </w:r>
        <w:r w:rsidR="00D72CB0">
          <w:rPr>
            <w:rFonts w:asciiTheme="minorHAnsi" w:eastAsiaTheme="minorEastAsia" w:hAnsiTheme="minorHAnsi" w:cstheme="minorBidi"/>
            <w:noProof/>
            <w:color w:val="auto"/>
            <w:sz w:val="22"/>
            <w:szCs w:val="22"/>
            <w:lang w:eastAsia="fr-FR"/>
          </w:rPr>
          <w:tab/>
        </w:r>
        <w:r w:rsidR="00D72CB0" w:rsidRPr="00DD05E9">
          <w:rPr>
            <w:rStyle w:val="Lienhypertexte"/>
            <w:noProof/>
          </w:rPr>
          <w:t>Objectifs du projet</w:t>
        </w:r>
        <w:r w:rsidR="00D72CB0">
          <w:rPr>
            <w:noProof/>
            <w:webHidden/>
          </w:rPr>
          <w:tab/>
        </w:r>
        <w:r w:rsidR="00D72CB0">
          <w:rPr>
            <w:noProof/>
            <w:webHidden/>
          </w:rPr>
          <w:fldChar w:fldCharType="begin"/>
        </w:r>
        <w:r w:rsidR="00D72CB0">
          <w:rPr>
            <w:noProof/>
            <w:webHidden/>
          </w:rPr>
          <w:instrText xml:space="preserve"> PAGEREF _Toc179969160 \h </w:instrText>
        </w:r>
        <w:r w:rsidR="00D72CB0">
          <w:rPr>
            <w:noProof/>
            <w:webHidden/>
          </w:rPr>
        </w:r>
        <w:r w:rsidR="00D72CB0">
          <w:rPr>
            <w:noProof/>
            <w:webHidden/>
          </w:rPr>
          <w:fldChar w:fldCharType="separate"/>
        </w:r>
        <w:r w:rsidR="00D72CB0">
          <w:rPr>
            <w:noProof/>
            <w:webHidden/>
          </w:rPr>
          <w:t>6</w:t>
        </w:r>
        <w:r w:rsidR="00D72CB0">
          <w:rPr>
            <w:noProof/>
            <w:webHidden/>
          </w:rPr>
          <w:fldChar w:fldCharType="end"/>
        </w:r>
      </w:hyperlink>
    </w:p>
    <w:p w14:paraId="7E7A738B" w14:textId="77777777" w:rsidR="00D72CB0" w:rsidRDefault="00000000">
      <w:pPr>
        <w:pStyle w:val="TM2"/>
        <w:rPr>
          <w:rFonts w:asciiTheme="minorHAnsi" w:eastAsiaTheme="minorEastAsia" w:hAnsiTheme="minorHAnsi" w:cstheme="minorBidi"/>
          <w:noProof/>
          <w:color w:val="auto"/>
          <w:sz w:val="22"/>
          <w:szCs w:val="22"/>
          <w:lang w:eastAsia="fr-FR"/>
        </w:rPr>
      </w:pPr>
      <w:hyperlink w:anchor="_Toc179969161" w:history="1">
        <w:r w:rsidR="00D72CB0" w:rsidRPr="00DD05E9">
          <w:rPr>
            <w:rStyle w:val="Lienhypertexte"/>
            <w:noProof/>
          </w:rPr>
          <w:t>1.4</w:t>
        </w:r>
        <w:r w:rsidR="00D72CB0">
          <w:rPr>
            <w:rFonts w:asciiTheme="minorHAnsi" w:eastAsiaTheme="minorEastAsia" w:hAnsiTheme="minorHAnsi" w:cstheme="minorBidi"/>
            <w:noProof/>
            <w:color w:val="auto"/>
            <w:sz w:val="22"/>
            <w:szCs w:val="22"/>
            <w:lang w:eastAsia="fr-FR"/>
          </w:rPr>
          <w:tab/>
        </w:r>
        <w:r w:rsidR="00D72CB0" w:rsidRPr="00DD05E9">
          <w:rPr>
            <w:rStyle w:val="Lienhypertexte"/>
            <w:noProof/>
          </w:rPr>
          <w:t>Périmètre du projet</w:t>
        </w:r>
        <w:r w:rsidR="00D72CB0">
          <w:rPr>
            <w:noProof/>
            <w:webHidden/>
          </w:rPr>
          <w:tab/>
        </w:r>
        <w:r w:rsidR="00D72CB0">
          <w:rPr>
            <w:noProof/>
            <w:webHidden/>
          </w:rPr>
          <w:fldChar w:fldCharType="begin"/>
        </w:r>
        <w:r w:rsidR="00D72CB0">
          <w:rPr>
            <w:noProof/>
            <w:webHidden/>
          </w:rPr>
          <w:instrText xml:space="preserve"> PAGEREF _Toc179969161 \h </w:instrText>
        </w:r>
        <w:r w:rsidR="00D72CB0">
          <w:rPr>
            <w:noProof/>
            <w:webHidden/>
          </w:rPr>
        </w:r>
        <w:r w:rsidR="00D72CB0">
          <w:rPr>
            <w:noProof/>
            <w:webHidden/>
          </w:rPr>
          <w:fldChar w:fldCharType="separate"/>
        </w:r>
        <w:r w:rsidR="00D72CB0">
          <w:rPr>
            <w:noProof/>
            <w:webHidden/>
          </w:rPr>
          <w:t>6</w:t>
        </w:r>
        <w:r w:rsidR="00D72CB0">
          <w:rPr>
            <w:noProof/>
            <w:webHidden/>
          </w:rPr>
          <w:fldChar w:fldCharType="end"/>
        </w:r>
      </w:hyperlink>
    </w:p>
    <w:p w14:paraId="3AAF9974" w14:textId="77777777" w:rsidR="00D72CB0" w:rsidRDefault="00000000">
      <w:pPr>
        <w:pStyle w:val="TM1"/>
        <w:rPr>
          <w:rFonts w:asciiTheme="minorHAnsi" w:eastAsiaTheme="minorEastAsia" w:hAnsiTheme="minorHAnsi" w:cstheme="minorBidi"/>
          <w:b w:val="0"/>
          <w:bCs w:val="0"/>
          <w:caps w:val="0"/>
          <w:noProof/>
          <w:color w:val="auto"/>
          <w:szCs w:val="22"/>
          <w:lang w:eastAsia="fr-FR"/>
        </w:rPr>
      </w:pPr>
      <w:hyperlink w:anchor="_Toc179969162" w:history="1">
        <w:r w:rsidR="00D72CB0" w:rsidRPr="00DD05E9">
          <w:rPr>
            <w:rStyle w:val="Lienhypertexte"/>
            <w:noProof/>
          </w:rPr>
          <w:t>2</w:t>
        </w:r>
        <w:r w:rsidR="00D72CB0">
          <w:rPr>
            <w:rFonts w:asciiTheme="minorHAnsi" w:eastAsiaTheme="minorEastAsia" w:hAnsiTheme="minorHAnsi" w:cstheme="minorBidi"/>
            <w:b w:val="0"/>
            <w:bCs w:val="0"/>
            <w:caps w:val="0"/>
            <w:noProof/>
            <w:color w:val="auto"/>
            <w:szCs w:val="22"/>
            <w:lang w:eastAsia="fr-FR"/>
          </w:rPr>
          <w:tab/>
        </w:r>
        <w:r w:rsidR="00D72CB0" w:rsidRPr="00DD05E9">
          <w:rPr>
            <w:rStyle w:val="Lienhypertexte"/>
            <w:noProof/>
          </w:rPr>
          <w:t>Bénéficiaires</w:t>
        </w:r>
        <w:r w:rsidR="00D72CB0">
          <w:rPr>
            <w:noProof/>
            <w:webHidden/>
          </w:rPr>
          <w:tab/>
        </w:r>
        <w:r w:rsidR="00D72CB0">
          <w:rPr>
            <w:noProof/>
            <w:webHidden/>
          </w:rPr>
          <w:fldChar w:fldCharType="begin"/>
        </w:r>
        <w:r w:rsidR="00D72CB0">
          <w:rPr>
            <w:noProof/>
            <w:webHidden/>
          </w:rPr>
          <w:instrText xml:space="preserve"> PAGEREF _Toc179969162 \h </w:instrText>
        </w:r>
        <w:r w:rsidR="00D72CB0">
          <w:rPr>
            <w:noProof/>
            <w:webHidden/>
          </w:rPr>
        </w:r>
        <w:r w:rsidR="00D72CB0">
          <w:rPr>
            <w:noProof/>
            <w:webHidden/>
          </w:rPr>
          <w:fldChar w:fldCharType="separate"/>
        </w:r>
        <w:r w:rsidR="00D72CB0">
          <w:rPr>
            <w:noProof/>
            <w:webHidden/>
          </w:rPr>
          <w:t>7</w:t>
        </w:r>
        <w:r w:rsidR="00D72CB0">
          <w:rPr>
            <w:noProof/>
            <w:webHidden/>
          </w:rPr>
          <w:fldChar w:fldCharType="end"/>
        </w:r>
      </w:hyperlink>
    </w:p>
    <w:p w14:paraId="7D9EB7A7" w14:textId="77777777" w:rsidR="00D72CB0" w:rsidRDefault="00000000">
      <w:pPr>
        <w:pStyle w:val="TM2"/>
        <w:rPr>
          <w:rFonts w:asciiTheme="minorHAnsi" w:eastAsiaTheme="minorEastAsia" w:hAnsiTheme="minorHAnsi" w:cstheme="minorBidi"/>
          <w:noProof/>
          <w:color w:val="auto"/>
          <w:sz w:val="22"/>
          <w:szCs w:val="22"/>
          <w:lang w:eastAsia="fr-FR"/>
        </w:rPr>
      </w:pPr>
      <w:hyperlink w:anchor="_Toc179969163" w:history="1">
        <w:r w:rsidR="00D72CB0" w:rsidRPr="00DD05E9">
          <w:rPr>
            <w:rStyle w:val="Lienhypertexte"/>
            <w:noProof/>
          </w:rPr>
          <w:t>2.1</w:t>
        </w:r>
        <w:r w:rsidR="00D72CB0">
          <w:rPr>
            <w:rFonts w:asciiTheme="minorHAnsi" w:eastAsiaTheme="minorEastAsia" w:hAnsiTheme="minorHAnsi" w:cstheme="minorBidi"/>
            <w:noProof/>
            <w:color w:val="auto"/>
            <w:sz w:val="22"/>
            <w:szCs w:val="22"/>
            <w:lang w:eastAsia="fr-FR"/>
          </w:rPr>
          <w:tab/>
        </w:r>
        <w:r w:rsidR="00D72CB0" w:rsidRPr="00DD05E9">
          <w:rPr>
            <w:rStyle w:val="Lienhypertexte"/>
            <w:noProof/>
          </w:rPr>
          <w:t>Contribuables</w:t>
        </w:r>
        <w:r w:rsidR="00D72CB0">
          <w:rPr>
            <w:noProof/>
            <w:webHidden/>
          </w:rPr>
          <w:tab/>
        </w:r>
        <w:r w:rsidR="00D72CB0">
          <w:rPr>
            <w:noProof/>
            <w:webHidden/>
          </w:rPr>
          <w:fldChar w:fldCharType="begin"/>
        </w:r>
        <w:r w:rsidR="00D72CB0">
          <w:rPr>
            <w:noProof/>
            <w:webHidden/>
          </w:rPr>
          <w:instrText xml:space="preserve"> PAGEREF _Toc179969163 \h </w:instrText>
        </w:r>
        <w:r w:rsidR="00D72CB0">
          <w:rPr>
            <w:noProof/>
            <w:webHidden/>
          </w:rPr>
        </w:r>
        <w:r w:rsidR="00D72CB0">
          <w:rPr>
            <w:noProof/>
            <w:webHidden/>
          </w:rPr>
          <w:fldChar w:fldCharType="separate"/>
        </w:r>
        <w:r w:rsidR="00D72CB0">
          <w:rPr>
            <w:noProof/>
            <w:webHidden/>
          </w:rPr>
          <w:t>7</w:t>
        </w:r>
        <w:r w:rsidR="00D72CB0">
          <w:rPr>
            <w:noProof/>
            <w:webHidden/>
          </w:rPr>
          <w:fldChar w:fldCharType="end"/>
        </w:r>
      </w:hyperlink>
    </w:p>
    <w:p w14:paraId="4CF86A91" w14:textId="77777777" w:rsidR="00D72CB0" w:rsidRDefault="00000000">
      <w:pPr>
        <w:pStyle w:val="TM2"/>
        <w:rPr>
          <w:rFonts w:asciiTheme="minorHAnsi" w:eastAsiaTheme="minorEastAsia" w:hAnsiTheme="minorHAnsi" w:cstheme="minorBidi"/>
          <w:noProof/>
          <w:color w:val="auto"/>
          <w:sz w:val="22"/>
          <w:szCs w:val="22"/>
          <w:lang w:eastAsia="fr-FR"/>
        </w:rPr>
      </w:pPr>
      <w:hyperlink w:anchor="_Toc179969164" w:history="1">
        <w:r w:rsidR="00D72CB0" w:rsidRPr="00DD05E9">
          <w:rPr>
            <w:rStyle w:val="Lienhypertexte"/>
            <w:noProof/>
          </w:rPr>
          <w:t>2.2</w:t>
        </w:r>
        <w:r w:rsidR="00D72CB0">
          <w:rPr>
            <w:rFonts w:asciiTheme="minorHAnsi" w:eastAsiaTheme="minorEastAsia" w:hAnsiTheme="minorHAnsi" w:cstheme="minorBidi"/>
            <w:noProof/>
            <w:color w:val="auto"/>
            <w:sz w:val="22"/>
            <w:szCs w:val="22"/>
            <w:lang w:eastAsia="fr-FR"/>
          </w:rPr>
          <w:tab/>
        </w:r>
        <w:r w:rsidR="00D72CB0" w:rsidRPr="00DD05E9">
          <w:rPr>
            <w:rStyle w:val="Lienhypertexte"/>
            <w:noProof/>
          </w:rPr>
          <w:t>Personnel de la CUY</w:t>
        </w:r>
        <w:r w:rsidR="00D72CB0">
          <w:rPr>
            <w:noProof/>
            <w:webHidden/>
          </w:rPr>
          <w:tab/>
        </w:r>
        <w:r w:rsidR="00D72CB0">
          <w:rPr>
            <w:noProof/>
            <w:webHidden/>
          </w:rPr>
          <w:fldChar w:fldCharType="begin"/>
        </w:r>
        <w:r w:rsidR="00D72CB0">
          <w:rPr>
            <w:noProof/>
            <w:webHidden/>
          </w:rPr>
          <w:instrText xml:space="preserve"> PAGEREF _Toc179969164 \h </w:instrText>
        </w:r>
        <w:r w:rsidR="00D72CB0">
          <w:rPr>
            <w:noProof/>
            <w:webHidden/>
          </w:rPr>
        </w:r>
        <w:r w:rsidR="00D72CB0">
          <w:rPr>
            <w:noProof/>
            <w:webHidden/>
          </w:rPr>
          <w:fldChar w:fldCharType="separate"/>
        </w:r>
        <w:r w:rsidR="00D72CB0">
          <w:rPr>
            <w:noProof/>
            <w:webHidden/>
          </w:rPr>
          <w:t>8</w:t>
        </w:r>
        <w:r w:rsidR="00D72CB0">
          <w:rPr>
            <w:noProof/>
            <w:webHidden/>
          </w:rPr>
          <w:fldChar w:fldCharType="end"/>
        </w:r>
      </w:hyperlink>
    </w:p>
    <w:p w14:paraId="711D21E7" w14:textId="77777777" w:rsidR="00D72CB0" w:rsidRDefault="00000000">
      <w:pPr>
        <w:pStyle w:val="TM1"/>
        <w:rPr>
          <w:rFonts w:asciiTheme="minorHAnsi" w:eastAsiaTheme="minorEastAsia" w:hAnsiTheme="minorHAnsi" w:cstheme="minorBidi"/>
          <w:b w:val="0"/>
          <w:bCs w:val="0"/>
          <w:caps w:val="0"/>
          <w:noProof/>
          <w:color w:val="auto"/>
          <w:szCs w:val="22"/>
          <w:lang w:eastAsia="fr-FR"/>
        </w:rPr>
      </w:pPr>
      <w:hyperlink w:anchor="_Toc179969165" w:history="1">
        <w:r w:rsidR="00D72CB0" w:rsidRPr="00DD05E9">
          <w:rPr>
            <w:rStyle w:val="Lienhypertexte"/>
            <w:noProof/>
          </w:rPr>
          <w:t>3</w:t>
        </w:r>
        <w:r w:rsidR="00D72CB0">
          <w:rPr>
            <w:rFonts w:asciiTheme="minorHAnsi" w:eastAsiaTheme="minorEastAsia" w:hAnsiTheme="minorHAnsi" w:cstheme="minorBidi"/>
            <w:b w:val="0"/>
            <w:bCs w:val="0"/>
            <w:caps w:val="0"/>
            <w:noProof/>
            <w:color w:val="auto"/>
            <w:szCs w:val="22"/>
            <w:lang w:eastAsia="fr-FR"/>
          </w:rPr>
          <w:tab/>
        </w:r>
        <w:r w:rsidR="00D72CB0" w:rsidRPr="00DD05E9">
          <w:rPr>
            <w:rStyle w:val="Lienhypertexte"/>
            <w:noProof/>
          </w:rPr>
          <w:t>Les Modules fonctionnels</w:t>
        </w:r>
        <w:r w:rsidR="00D72CB0">
          <w:rPr>
            <w:noProof/>
            <w:webHidden/>
          </w:rPr>
          <w:tab/>
        </w:r>
        <w:r w:rsidR="00D72CB0">
          <w:rPr>
            <w:noProof/>
            <w:webHidden/>
          </w:rPr>
          <w:fldChar w:fldCharType="begin"/>
        </w:r>
        <w:r w:rsidR="00D72CB0">
          <w:rPr>
            <w:noProof/>
            <w:webHidden/>
          </w:rPr>
          <w:instrText xml:space="preserve"> PAGEREF _Toc179969165 \h </w:instrText>
        </w:r>
        <w:r w:rsidR="00D72CB0">
          <w:rPr>
            <w:noProof/>
            <w:webHidden/>
          </w:rPr>
        </w:r>
        <w:r w:rsidR="00D72CB0">
          <w:rPr>
            <w:noProof/>
            <w:webHidden/>
          </w:rPr>
          <w:fldChar w:fldCharType="separate"/>
        </w:r>
        <w:r w:rsidR="00D72CB0">
          <w:rPr>
            <w:noProof/>
            <w:webHidden/>
          </w:rPr>
          <w:t>8</w:t>
        </w:r>
        <w:r w:rsidR="00D72CB0">
          <w:rPr>
            <w:noProof/>
            <w:webHidden/>
          </w:rPr>
          <w:fldChar w:fldCharType="end"/>
        </w:r>
      </w:hyperlink>
    </w:p>
    <w:p w14:paraId="05AA83F9" w14:textId="77777777" w:rsidR="00D72CB0" w:rsidRDefault="00000000">
      <w:pPr>
        <w:pStyle w:val="TM2"/>
        <w:rPr>
          <w:rFonts w:asciiTheme="minorHAnsi" w:eastAsiaTheme="minorEastAsia" w:hAnsiTheme="minorHAnsi" w:cstheme="minorBidi"/>
          <w:noProof/>
          <w:color w:val="auto"/>
          <w:sz w:val="22"/>
          <w:szCs w:val="22"/>
          <w:lang w:eastAsia="fr-FR"/>
        </w:rPr>
      </w:pPr>
      <w:hyperlink w:anchor="_Toc179969166" w:history="1">
        <w:r w:rsidR="00D72CB0" w:rsidRPr="00DD05E9">
          <w:rPr>
            <w:rStyle w:val="Lienhypertexte"/>
            <w:noProof/>
          </w:rPr>
          <w:t>3.1</w:t>
        </w:r>
        <w:r w:rsidR="00D72CB0">
          <w:rPr>
            <w:rFonts w:asciiTheme="minorHAnsi" w:eastAsiaTheme="minorEastAsia" w:hAnsiTheme="minorHAnsi" w:cstheme="minorBidi"/>
            <w:noProof/>
            <w:color w:val="auto"/>
            <w:sz w:val="22"/>
            <w:szCs w:val="22"/>
            <w:lang w:eastAsia="fr-FR"/>
          </w:rPr>
          <w:tab/>
        </w:r>
        <w:r w:rsidR="00D72CB0" w:rsidRPr="00DD05E9">
          <w:rPr>
            <w:rStyle w:val="Lienhypertexte"/>
            <w:noProof/>
          </w:rPr>
          <w:t>Modules Base de données SIG</w:t>
        </w:r>
        <w:r w:rsidR="00D72CB0">
          <w:rPr>
            <w:noProof/>
            <w:webHidden/>
          </w:rPr>
          <w:tab/>
        </w:r>
        <w:r w:rsidR="00D72CB0">
          <w:rPr>
            <w:noProof/>
            <w:webHidden/>
          </w:rPr>
          <w:fldChar w:fldCharType="begin"/>
        </w:r>
        <w:r w:rsidR="00D72CB0">
          <w:rPr>
            <w:noProof/>
            <w:webHidden/>
          </w:rPr>
          <w:instrText xml:space="preserve"> PAGEREF _Toc179969166 \h </w:instrText>
        </w:r>
        <w:r w:rsidR="00D72CB0">
          <w:rPr>
            <w:noProof/>
            <w:webHidden/>
          </w:rPr>
        </w:r>
        <w:r w:rsidR="00D72CB0">
          <w:rPr>
            <w:noProof/>
            <w:webHidden/>
          </w:rPr>
          <w:fldChar w:fldCharType="separate"/>
        </w:r>
        <w:r w:rsidR="00D72CB0">
          <w:rPr>
            <w:noProof/>
            <w:webHidden/>
          </w:rPr>
          <w:t>9</w:t>
        </w:r>
        <w:r w:rsidR="00D72CB0">
          <w:rPr>
            <w:noProof/>
            <w:webHidden/>
          </w:rPr>
          <w:fldChar w:fldCharType="end"/>
        </w:r>
      </w:hyperlink>
    </w:p>
    <w:p w14:paraId="79958E0B" w14:textId="77777777" w:rsidR="00D72CB0" w:rsidRDefault="00000000">
      <w:pPr>
        <w:pStyle w:val="TM2"/>
        <w:rPr>
          <w:rFonts w:asciiTheme="minorHAnsi" w:eastAsiaTheme="minorEastAsia" w:hAnsiTheme="minorHAnsi" w:cstheme="minorBidi"/>
          <w:noProof/>
          <w:color w:val="auto"/>
          <w:sz w:val="22"/>
          <w:szCs w:val="22"/>
          <w:lang w:eastAsia="fr-FR"/>
        </w:rPr>
      </w:pPr>
      <w:hyperlink w:anchor="_Toc179969167" w:history="1">
        <w:r w:rsidR="00D72CB0" w:rsidRPr="00DD05E9">
          <w:rPr>
            <w:rStyle w:val="Lienhypertexte"/>
            <w:noProof/>
          </w:rPr>
          <w:t>3.2</w:t>
        </w:r>
        <w:r w:rsidR="00D72CB0">
          <w:rPr>
            <w:rFonts w:asciiTheme="minorHAnsi" w:eastAsiaTheme="minorEastAsia" w:hAnsiTheme="minorHAnsi" w:cstheme="minorBidi"/>
            <w:noProof/>
            <w:color w:val="auto"/>
            <w:sz w:val="22"/>
            <w:szCs w:val="22"/>
            <w:lang w:eastAsia="fr-FR"/>
          </w:rPr>
          <w:tab/>
        </w:r>
        <w:r w:rsidR="00D72CB0" w:rsidRPr="00DD05E9">
          <w:rPr>
            <w:rStyle w:val="Lienhypertexte"/>
            <w:noProof/>
          </w:rPr>
          <w:t>Modules services Cartographique</w:t>
        </w:r>
        <w:r w:rsidR="00D72CB0">
          <w:rPr>
            <w:noProof/>
            <w:webHidden/>
          </w:rPr>
          <w:tab/>
        </w:r>
        <w:r w:rsidR="00D72CB0">
          <w:rPr>
            <w:noProof/>
            <w:webHidden/>
          </w:rPr>
          <w:fldChar w:fldCharType="begin"/>
        </w:r>
        <w:r w:rsidR="00D72CB0">
          <w:rPr>
            <w:noProof/>
            <w:webHidden/>
          </w:rPr>
          <w:instrText xml:space="preserve"> PAGEREF _Toc179969167 \h </w:instrText>
        </w:r>
        <w:r w:rsidR="00D72CB0">
          <w:rPr>
            <w:noProof/>
            <w:webHidden/>
          </w:rPr>
        </w:r>
        <w:r w:rsidR="00D72CB0">
          <w:rPr>
            <w:noProof/>
            <w:webHidden/>
          </w:rPr>
          <w:fldChar w:fldCharType="separate"/>
        </w:r>
        <w:r w:rsidR="00D72CB0">
          <w:rPr>
            <w:noProof/>
            <w:webHidden/>
          </w:rPr>
          <w:t>9</w:t>
        </w:r>
        <w:r w:rsidR="00D72CB0">
          <w:rPr>
            <w:noProof/>
            <w:webHidden/>
          </w:rPr>
          <w:fldChar w:fldCharType="end"/>
        </w:r>
      </w:hyperlink>
    </w:p>
    <w:p w14:paraId="79772ABD" w14:textId="77777777" w:rsidR="00D72CB0" w:rsidRDefault="00000000">
      <w:pPr>
        <w:pStyle w:val="TM2"/>
        <w:rPr>
          <w:rFonts w:asciiTheme="minorHAnsi" w:eastAsiaTheme="minorEastAsia" w:hAnsiTheme="minorHAnsi" w:cstheme="minorBidi"/>
          <w:noProof/>
          <w:color w:val="auto"/>
          <w:sz w:val="22"/>
          <w:szCs w:val="22"/>
          <w:lang w:eastAsia="fr-FR"/>
        </w:rPr>
      </w:pPr>
      <w:hyperlink w:anchor="_Toc179969168" w:history="1">
        <w:r w:rsidR="00D72CB0" w:rsidRPr="00DD05E9">
          <w:rPr>
            <w:rStyle w:val="Lienhypertexte"/>
            <w:noProof/>
          </w:rPr>
          <w:t>3.3</w:t>
        </w:r>
        <w:r w:rsidR="00D72CB0">
          <w:rPr>
            <w:rFonts w:asciiTheme="minorHAnsi" w:eastAsiaTheme="minorEastAsia" w:hAnsiTheme="minorHAnsi" w:cstheme="minorBidi"/>
            <w:noProof/>
            <w:color w:val="auto"/>
            <w:sz w:val="22"/>
            <w:szCs w:val="22"/>
            <w:lang w:eastAsia="fr-FR"/>
          </w:rPr>
          <w:tab/>
        </w:r>
        <w:r w:rsidR="00D72CB0" w:rsidRPr="00DD05E9">
          <w:rPr>
            <w:rStyle w:val="Lienhypertexte"/>
            <w:noProof/>
          </w:rPr>
          <w:t>Modules Cartographie interactive</w:t>
        </w:r>
        <w:r w:rsidR="00D72CB0">
          <w:rPr>
            <w:noProof/>
            <w:webHidden/>
          </w:rPr>
          <w:tab/>
        </w:r>
        <w:r w:rsidR="00D72CB0">
          <w:rPr>
            <w:noProof/>
            <w:webHidden/>
          </w:rPr>
          <w:fldChar w:fldCharType="begin"/>
        </w:r>
        <w:r w:rsidR="00D72CB0">
          <w:rPr>
            <w:noProof/>
            <w:webHidden/>
          </w:rPr>
          <w:instrText xml:space="preserve"> PAGEREF _Toc179969168 \h </w:instrText>
        </w:r>
        <w:r w:rsidR="00D72CB0">
          <w:rPr>
            <w:noProof/>
            <w:webHidden/>
          </w:rPr>
        </w:r>
        <w:r w:rsidR="00D72CB0">
          <w:rPr>
            <w:noProof/>
            <w:webHidden/>
          </w:rPr>
          <w:fldChar w:fldCharType="separate"/>
        </w:r>
        <w:r w:rsidR="00D72CB0">
          <w:rPr>
            <w:noProof/>
            <w:webHidden/>
          </w:rPr>
          <w:t>9</w:t>
        </w:r>
        <w:r w:rsidR="00D72CB0">
          <w:rPr>
            <w:noProof/>
            <w:webHidden/>
          </w:rPr>
          <w:fldChar w:fldCharType="end"/>
        </w:r>
      </w:hyperlink>
    </w:p>
    <w:p w14:paraId="6BAF807B" w14:textId="77777777" w:rsidR="00D72CB0" w:rsidRDefault="00000000">
      <w:pPr>
        <w:pStyle w:val="TM2"/>
        <w:rPr>
          <w:rFonts w:asciiTheme="minorHAnsi" w:eastAsiaTheme="minorEastAsia" w:hAnsiTheme="minorHAnsi" w:cstheme="minorBidi"/>
          <w:noProof/>
          <w:color w:val="auto"/>
          <w:sz w:val="22"/>
          <w:szCs w:val="22"/>
          <w:lang w:eastAsia="fr-FR"/>
        </w:rPr>
      </w:pPr>
      <w:hyperlink w:anchor="_Toc179969169" w:history="1">
        <w:r w:rsidR="00D72CB0" w:rsidRPr="00DD05E9">
          <w:rPr>
            <w:rStyle w:val="Lienhypertexte"/>
            <w:noProof/>
          </w:rPr>
          <w:t>3.4</w:t>
        </w:r>
        <w:r w:rsidR="00D72CB0">
          <w:rPr>
            <w:rFonts w:asciiTheme="minorHAnsi" w:eastAsiaTheme="minorEastAsia" w:hAnsiTheme="minorHAnsi" w:cstheme="minorBidi"/>
            <w:noProof/>
            <w:color w:val="auto"/>
            <w:sz w:val="22"/>
            <w:szCs w:val="22"/>
            <w:lang w:eastAsia="fr-FR"/>
          </w:rPr>
          <w:tab/>
        </w:r>
        <w:r w:rsidR="00D72CB0" w:rsidRPr="00DD05E9">
          <w:rPr>
            <w:rStyle w:val="Lienhypertexte"/>
            <w:noProof/>
          </w:rPr>
          <w:t>Modules Adressages</w:t>
        </w:r>
        <w:r w:rsidR="00D72CB0">
          <w:rPr>
            <w:noProof/>
            <w:webHidden/>
          </w:rPr>
          <w:tab/>
        </w:r>
        <w:r w:rsidR="00D72CB0">
          <w:rPr>
            <w:noProof/>
            <w:webHidden/>
          </w:rPr>
          <w:fldChar w:fldCharType="begin"/>
        </w:r>
        <w:r w:rsidR="00D72CB0">
          <w:rPr>
            <w:noProof/>
            <w:webHidden/>
          </w:rPr>
          <w:instrText xml:space="preserve"> PAGEREF _Toc179969169 \h </w:instrText>
        </w:r>
        <w:r w:rsidR="00D72CB0">
          <w:rPr>
            <w:noProof/>
            <w:webHidden/>
          </w:rPr>
        </w:r>
        <w:r w:rsidR="00D72CB0">
          <w:rPr>
            <w:noProof/>
            <w:webHidden/>
          </w:rPr>
          <w:fldChar w:fldCharType="separate"/>
        </w:r>
        <w:r w:rsidR="00D72CB0">
          <w:rPr>
            <w:noProof/>
            <w:webHidden/>
          </w:rPr>
          <w:t>9</w:t>
        </w:r>
        <w:r w:rsidR="00D72CB0">
          <w:rPr>
            <w:noProof/>
            <w:webHidden/>
          </w:rPr>
          <w:fldChar w:fldCharType="end"/>
        </w:r>
      </w:hyperlink>
    </w:p>
    <w:p w14:paraId="46E0D735" w14:textId="77777777" w:rsidR="00CF311C" w:rsidRPr="002A55BD" w:rsidRDefault="004242CD" w:rsidP="004B0CC0">
      <w:pPr>
        <w:sectPr w:rsidR="00CF311C" w:rsidRPr="002A55BD" w:rsidSect="009E5F65">
          <w:headerReference w:type="default" r:id="rId12"/>
          <w:footerReference w:type="default" r:id="rId13"/>
          <w:pgSz w:w="11906" w:h="16838" w:code="9"/>
          <w:pgMar w:top="1743" w:right="851" w:bottom="680" w:left="964" w:header="397" w:footer="397" w:gutter="0"/>
          <w:cols w:space="708"/>
          <w:titlePg/>
          <w:docGrid w:linePitch="360"/>
        </w:sectPr>
      </w:pPr>
      <w:r w:rsidRPr="002A55BD">
        <w:rPr>
          <w:rStyle w:val="Lienhypertexte"/>
        </w:rPr>
        <w:fldChar w:fldCharType="end"/>
      </w:r>
    </w:p>
    <w:p w14:paraId="3AACF514" w14:textId="77777777" w:rsidR="004242CD" w:rsidRPr="002A55BD" w:rsidRDefault="004242CD" w:rsidP="008648E9">
      <w:pPr>
        <w:pStyle w:val="En-ttedetabledesmatires"/>
      </w:pPr>
      <w:r w:rsidRPr="002A55BD">
        <w:lastRenderedPageBreak/>
        <w:t>Illustrations</w:t>
      </w:r>
    </w:p>
    <w:p w14:paraId="1842DE87" w14:textId="77777777" w:rsidR="009E523F" w:rsidRDefault="009E523F">
      <w:pPr>
        <w:pStyle w:val="Tabledesillustrations"/>
        <w:rPr>
          <w:rFonts w:asciiTheme="minorHAnsi" w:eastAsiaTheme="minorEastAsia" w:hAnsiTheme="minorHAnsi" w:cstheme="minorBidi"/>
          <w:i w:val="0"/>
          <w:color w:val="auto"/>
          <w:szCs w:val="22"/>
          <w:lang w:val="en-US"/>
        </w:rPr>
      </w:pPr>
      <w:r>
        <w:fldChar w:fldCharType="begin"/>
      </w:r>
      <w:r>
        <w:instrText xml:space="preserve"> TOC \h \z \c "Figure" </w:instrText>
      </w:r>
      <w:r>
        <w:fldChar w:fldCharType="separate"/>
      </w:r>
      <w:hyperlink w:anchor="_Toc164265906" w:history="1">
        <w:r w:rsidRPr="00587036">
          <w:rPr>
            <w:rStyle w:val="Lienhypertexte"/>
          </w:rPr>
          <w:t>Figure 1 – marges 1</w:t>
        </w:r>
        <w:r>
          <w:rPr>
            <w:webHidden/>
          </w:rPr>
          <w:tab/>
        </w:r>
        <w:r>
          <w:rPr>
            <w:webHidden/>
          </w:rPr>
          <w:fldChar w:fldCharType="begin"/>
        </w:r>
        <w:r>
          <w:rPr>
            <w:webHidden/>
          </w:rPr>
          <w:instrText xml:space="preserve"> PAGEREF _Toc164265906 \h </w:instrText>
        </w:r>
        <w:r>
          <w:rPr>
            <w:webHidden/>
          </w:rPr>
        </w:r>
        <w:r>
          <w:rPr>
            <w:webHidden/>
          </w:rPr>
          <w:fldChar w:fldCharType="separate"/>
        </w:r>
        <w:r w:rsidR="00C61071">
          <w:rPr>
            <w:webHidden/>
          </w:rPr>
          <w:t>3</w:t>
        </w:r>
        <w:r>
          <w:rPr>
            <w:webHidden/>
          </w:rPr>
          <w:fldChar w:fldCharType="end"/>
        </w:r>
      </w:hyperlink>
    </w:p>
    <w:p w14:paraId="585FA7D9" w14:textId="77777777" w:rsidR="009E523F" w:rsidRDefault="00000000">
      <w:pPr>
        <w:pStyle w:val="Tabledesillustrations"/>
        <w:rPr>
          <w:rFonts w:asciiTheme="minorHAnsi" w:eastAsiaTheme="minorEastAsia" w:hAnsiTheme="minorHAnsi" w:cstheme="minorBidi"/>
          <w:i w:val="0"/>
          <w:color w:val="auto"/>
          <w:szCs w:val="22"/>
          <w:lang w:val="en-US"/>
        </w:rPr>
      </w:pPr>
      <w:hyperlink w:anchor="_Toc164265907" w:history="1">
        <w:r w:rsidR="009E523F" w:rsidRPr="00587036">
          <w:rPr>
            <w:rStyle w:val="Lienhypertexte"/>
          </w:rPr>
          <w:t>Figure 2 – marges 2</w:t>
        </w:r>
        <w:r w:rsidR="009E523F">
          <w:rPr>
            <w:webHidden/>
          </w:rPr>
          <w:tab/>
        </w:r>
        <w:r w:rsidR="009E523F">
          <w:rPr>
            <w:webHidden/>
          </w:rPr>
          <w:fldChar w:fldCharType="begin"/>
        </w:r>
        <w:r w:rsidR="009E523F">
          <w:rPr>
            <w:webHidden/>
          </w:rPr>
          <w:instrText xml:space="preserve"> PAGEREF _Toc164265907 \h </w:instrText>
        </w:r>
        <w:r w:rsidR="009E523F">
          <w:rPr>
            <w:webHidden/>
          </w:rPr>
        </w:r>
        <w:r w:rsidR="009E523F">
          <w:rPr>
            <w:webHidden/>
          </w:rPr>
          <w:fldChar w:fldCharType="separate"/>
        </w:r>
        <w:r w:rsidR="00C61071">
          <w:rPr>
            <w:webHidden/>
          </w:rPr>
          <w:t>3</w:t>
        </w:r>
        <w:r w:rsidR="009E523F">
          <w:rPr>
            <w:webHidden/>
          </w:rPr>
          <w:fldChar w:fldCharType="end"/>
        </w:r>
      </w:hyperlink>
    </w:p>
    <w:p w14:paraId="68B7229F" w14:textId="77777777" w:rsidR="009E523F" w:rsidRDefault="00000000">
      <w:pPr>
        <w:pStyle w:val="Tabledesillustrations"/>
        <w:rPr>
          <w:rFonts w:asciiTheme="minorHAnsi" w:eastAsiaTheme="minorEastAsia" w:hAnsiTheme="minorHAnsi" w:cstheme="minorBidi"/>
          <w:i w:val="0"/>
          <w:color w:val="auto"/>
          <w:szCs w:val="22"/>
          <w:lang w:val="en-US"/>
        </w:rPr>
      </w:pPr>
      <w:hyperlink w:anchor="_Toc164265908" w:history="1">
        <w:r w:rsidR="009E523F" w:rsidRPr="00587036">
          <w:rPr>
            <w:rStyle w:val="Lienhypertexte"/>
          </w:rPr>
          <w:t>Figure 3 – Sauts de pages – Page ou Sauts de section – Page suivante</w:t>
        </w:r>
        <w:r w:rsidR="009E523F">
          <w:rPr>
            <w:webHidden/>
          </w:rPr>
          <w:tab/>
        </w:r>
        <w:r w:rsidR="009E523F">
          <w:rPr>
            <w:webHidden/>
          </w:rPr>
          <w:fldChar w:fldCharType="begin"/>
        </w:r>
        <w:r w:rsidR="009E523F">
          <w:rPr>
            <w:webHidden/>
          </w:rPr>
          <w:instrText xml:space="preserve"> PAGEREF _Toc164265908 \h </w:instrText>
        </w:r>
        <w:r w:rsidR="009E523F">
          <w:rPr>
            <w:webHidden/>
          </w:rPr>
        </w:r>
        <w:r w:rsidR="009E523F">
          <w:rPr>
            <w:webHidden/>
          </w:rPr>
          <w:fldChar w:fldCharType="separate"/>
        </w:r>
        <w:r w:rsidR="00C61071">
          <w:rPr>
            <w:webHidden/>
          </w:rPr>
          <w:t>3</w:t>
        </w:r>
        <w:r w:rsidR="009E523F">
          <w:rPr>
            <w:webHidden/>
          </w:rPr>
          <w:fldChar w:fldCharType="end"/>
        </w:r>
      </w:hyperlink>
    </w:p>
    <w:p w14:paraId="54B81217" w14:textId="77777777" w:rsidR="009E523F" w:rsidRDefault="00000000">
      <w:pPr>
        <w:pStyle w:val="Tabledesillustrations"/>
        <w:rPr>
          <w:rFonts w:asciiTheme="minorHAnsi" w:eastAsiaTheme="minorEastAsia" w:hAnsiTheme="minorHAnsi" w:cstheme="minorBidi"/>
          <w:i w:val="0"/>
          <w:color w:val="auto"/>
          <w:szCs w:val="22"/>
          <w:lang w:val="en-US"/>
        </w:rPr>
      </w:pPr>
      <w:hyperlink w:anchor="_Toc164265909" w:history="1">
        <w:r w:rsidR="009E523F" w:rsidRPr="00587036">
          <w:rPr>
            <w:rStyle w:val="Lienhypertexte"/>
          </w:rPr>
          <w:t>Figure 4 - maj sommaire et table des illustrations</w:t>
        </w:r>
        <w:r w:rsidR="009E523F">
          <w:rPr>
            <w:webHidden/>
          </w:rPr>
          <w:tab/>
        </w:r>
        <w:r w:rsidR="009E523F">
          <w:rPr>
            <w:webHidden/>
          </w:rPr>
          <w:fldChar w:fldCharType="begin"/>
        </w:r>
        <w:r w:rsidR="009E523F">
          <w:rPr>
            <w:webHidden/>
          </w:rPr>
          <w:instrText xml:space="preserve"> PAGEREF _Toc164265909 \h </w:instrText>
        </w:r>
        <w:r w:rsidR="009E523F">
          <w:rPr>
            <w:webHidden/>
          </w:rPr>
        </w:r>
        <w:r w:rsidR="009E523F">
          <w:rPr>
            <w:webHidden/>
          </w:rPr>
          <w:fldChar w:fldCharType="separate"/>
        </w:r>
        <w:r w:rsidR="00C61071">
          <w:rPr>
            <w:webHidden/>
          </w:rPr>
          <w:t>3</w:t>
        </w:r>
        <w:r w:rsidR="009E523F">
          <w:rPr>
            <w:webHidden/>
          </w:rPr>
          <w:fldChar w:fldCharType="end"/>
        </w:r>
      </w:hyperlink>
    </w:p>
    <w:p w14:paraId="349ADE83" w14:textId="77777777" w:rsidR="009E523F" w:rsidRDefault="00000000">
      <w:pPr>
        <w:pStyle w:val="Tabledesillustrations"/>
        <w:rPr>
          <w:rFonts w:asciiTheme="minorHAnsi" w:eastAsiaTheme="minorEastAsia" w:hAnsiTheme="minorHAnsi" w:cstheme="minorBidi"/>
          <w:i w:val="0"/>
          <w:color w:val="auto"/>
          <w:szCs w:val="22"/>
          <w:lang w:val="en-US"/>
        </w:rPr>
      </w:pPr>
      <w:hyperlink w:anchor="_Toc164265910" w:history="1">
        <w:r w:rsidR="009E523F" w:rsidRPr="00587036">
          <w:rPr>
            <w:rStyle w:val="Lienhypertexte"/>
            <w:b/>
            <w:bCs/>
            <w:lang w:eastAsia="fr-FR"/>
          </w:rPr>
          <w:t>Figure 5 - mise en page des tableaux avec titre</w:t>
        </w:r>
        <w:r w:rsidR="009E523F">
          <w:rPr>
            <w:webHidden/>
          </w:rPr>
          <w:tab/>
        </w:r>
        <w:r w:rsidR="009E523F">
          <w:rPr>
            <w:webHidden/>
          </w:rPr>
          <w:fldChar w:fldCharType="begin"/>
        </w:r>
        <w:r w:rsidR="009E523F">
          <w:rPr>
            <w:webHidden/>
          </w:rPr>
          <w:instrText xml:space="preserve"> PAGEREF _Toc164265910 \h </w:instrText>
        </w:r>
        <w:r w:rsidR="009E523F">
          <w:rPr>
            <w:webHidden/>
          </w:rPr>
        </w:r>
        <w:r w:rsidR="009E523F">
          <w:rPr>
            <w:webHidden/>
          </w:rPr>
          <w:fldChar w:fldCharType="separate"/>
        </w:r>
        <w:r w:rsidR="00C61071">
          <w:rPr>
            <w:webHidden/>
          </w:rPr>
          <w:t>3</w:t>
        </w:r>
        <w:r w:rsidR="009E523F">
          <w:rPr>
            <w:webHidden/>
          </w:rPr>
          <w:fldChar w:fldCharType="end"/>
        </w:r>
      </w:hyperlink>
    </w:p>
    <w:p w14:paraId="34571F7B" w14:textId="77777777" w:rsidR="009E523F" w:rsidRDefault="00000000">
      <w:pPr>
        <w:pStyle w:val="Tabledesillustrations"/>
        <w:rPr>
          <w:rFonts w:asciiTheme="minorHAnsi" w:eastAsiaTheme="minorEastAsia" w:hAnsiTheme="minorHAnsi" w:cstheme="minorBidi"/>
          <w:i w:val="0"/>
          <w:color w:val="auto"/>
          <w:szCs w:val="22"/>
          <w:lang w:val="en-US"/>
        </w:rPr>
      </w:pPr>
      <w:hyperlink w:anchor="_Toc164265911" w:history="1">
        <w:r w:rsidR="009E523F" w:rsidRPr="00587036">
          <w:rPr>
            <w:rStyle w:val="Lienhypertexte"/>
            <w:b/>
            <w:bCs/>
            <w:lang w:eastAsia="fr-FR"/>
          </w:rPr>
          <w:t>Figure 6 - mise en page des tableaux sans titre</w:t>
        </w:r>
        <w:r w:rsidR="009E523F">
          <w:rPr>
            <w:webHidden/>
          </w:rPr>
          <w:tab/>
        </w:r>
        <w:r w:rsidR="009E523F">
          <w:rPr>
            <w:webHidden/>
          </w:rPr>
          <w:fldChar w:fldCharType="begin"/>
        </w:r>
        <w:r w:rsidR="009E523F">
          <w:rPr>
            <w:webHidden/>
          </w:rPr>
          <w:instrText xml:space="preserve"> PAGEREF _Toc164265911 \h </w:instrText>
        </w:r>
        <w:r w:rsidR="009E523F">
          <w:rPr>
            <w:webHidden/>
          </w:rPr>
        </w:r>
        <w:r w:rsidR="009E523F">
          <w:rPr>
            <w:webHidden/>
          </w:rPr>
          <w:fldChar w:fldCharType="separate"/>
        </w:r>
        <w:r w:rsidR="00C61071">
          <w:rPr>
            <w:webHidden/>
          </w:rPr>
          <w:t>3</w:t>
        </w:r>
        <w:r w:rsidR="009E523F">
          <w:rPr>
            <w:webHidden/>
          </w:rPr>
          <w:fldChar w:fldCharType="end"/>
        </w:r>
      </w:hyperlink>
    </w:p>
    <w:p w14:paraId="0D5F8E00" w14:textId="77777777" w:rsidR="009E523F" w:rsidRDefault="00000000">
      <w:pPr>
        <w:pStyle w:val="Tabledesillustrations"/>
        <w:rPr>
          <w:rFonts w:asciiTheme="minorHAnsi" w:eastAsiaTheme="minorEastAsia" w:hAnsiTheme="minorHAnsi" w:cstheme="minorBidi"/>
          <w:i w:val="0"/>
          <w:color w:val="auto"/>
          <w:szCs w:val="22"/>
          <w:lang w:val="en-US"/>
        </w:rPr>
      </w:pPr>
      <w:hyperlink w:anchor="_Toc164265912" w:history="1">
        <w:r w:rsidR="009E523F" w:rsidRPr="00587036">
          <w:rPr>
            <w:rStyle w:val="Lienhypertexte"/>
          </w:rPr>
          <w:t>Figure 7 - légende des illustrations</w:t>
        </w:r>
        <w:r w:rsidR="009E523F">
          <w:rPr>
            <w:webHidden/>
          </w:rPr>
          <w:tab/>
        </w:r>
        <w:r w:rsidR="009E523F">
          <w:rPr>
            <w:webHidden/>
          </w:rPr>
          <w:fldChar w:fldCharType="begin"/>
        </w:r>
        <w:r w:rsidR="009E523F">
          <w:rPr>
            <w:webHidden/>
          </w:rPr>
          <w:instrText xml:space="preserve"> PAGEREF _Toc164265912 \h </w:instrText>
        </w:r>
        <w:r w:rsidR="009E523F">
          <w:rPr>
            <w:webHidden/>
          </w:rPr>
        </w:r>
        <w:r w:rsidR="009E523F">
          <w:rPr>
            <w:webHidden/>
          </w:rPr>
          <w:fldChar w:fldCharType="separate"/>
        </w:r>
        <w:r w:rsidR="00C61071">
          <w:rPr>
            <w:webHidden/>
          </w:rPr>
          <w:t>3</w:t>
        </w:r>
        <w:r w:rsidR="009E523F">
          <w:rPr>
            <w:webHidden/>
          </w:rPr>
          <w:fldChar w:fldCharType="end"/>
        </w:r>
      </w:hyperlink>
    </w:p>
    <w:p w14:paraId="25D74116" w14:textId="77777777" w:rsidR="009C0BAD" w:rsidRDefault="009E523F" w:rsidP="00DE12C0">
      <w:pPr>
        <w:rPr>
          <w:noProof/>
        </w:rPr>
      </w:pPr>
      <w:r>
        <w:rPr>
          <w:noProof/>
        </w:rPr>
        <w:fldChar w:fldCharType="end"/>
      </w:r>
    </w:p>
    <w:p w14:paraId="4DE8AD7A" w14:textId="77777777" w:rsidR="009A700F" w:rsidRDefault="009A700F">
      <w:pPr>
        <w:spacing w:after="160" w:line="259" w:lineRule="auto"/>
        <w:jc w:val="left"/>
        <w:rPr>
          <w:noProof/>
        </w:rPr>
      </w:pPr>
      <w:r>
        <w:rPr>
          <w:noProof/>
        </w:rPr>
        <w:br w:type="page"/>
      </w:r>
    </w:p>
    <w:p w14:paraId="7253FBE8" w14:textId="77777777" w:rsidR="00F07776" w:rsidRDefault="002D63C9" w:rsidP="008648E9">
      <w:pPr>
        <w:pStyle w:val="En-ttedetabledesmatires"/>
      </w:pPr>
      <w:r w:rsidRPr="002A55BD">
        <w:lastRenderedPageBreak/>
        <w:t>G</w:t>
      </w:r>
      <w:r w:rsidR="00F07776" w:rsidRPr="002A55BD">
        <w:t>lossaire/lexique</w:t>
      </w:r>
    </w:p>
    <w:tbl>
      <w:tblPr>
        <w:tblStyle w:val="Grilledutableau1"/>
        <w:tblW w:w="0" w:type="auto"/>
        <w:tblBorders>
          <w:top w:val="none" w:sz="0" w:space="0" w:color="auto"/>
          <w:left w:val="none" w:sz="0" w:space="0" w:color="auto"/>
          <w:bottom w:val="dotted" w:sz="4" w:space="0" w:color="000000"/>
          <w:right w:val="none" w:sz="0" w:space="0" w:color="auto"/>
          <w:insideH w:val="dotted" w:sz="4" w:space="0" w:color="000000"/>
          <w:insideV w:val="none" w:sz="0" w:space="0" w:color="auto"/>
        </w:tblBorders>
        <w:tblLook w:val="04A0" w:firstRow="1" w:lastRow="0" w:firstColumn="1" w:lastColumn="0" w:noHBand="0" w:noVBand="1"/>
      </w:tblPr>
      <w:tblGrid>
        <w:gridCol w:w="1220"/>
        <w:gridCol w:w="8871"/>
      </w:tblGrid>
      <w:tr w:rsidR="004B1FCB" w:rsidRPr="004B1FCB" w14:paraId="3DCF4D6E" w14:textId="77777777" w:rsidTr="000C317A">
        <w:tc>
          <w:tcPr>
            <w:tcW w:w="1220" w:type="dxa"/>
          </w:tcPr>
          <w:p w14:paraId="1AF3E447" w14:textId="77777777" w:rsidR="004B1FCB" w:rsidRPr="004B1FCB" w:rsidRDefault="004B1FCB" w:rsidP="000C317A">
            <w:pPr>
              <w:pStyle w:val="Sansinterligne"/>
              <w:spacing w:after="240"/>
              <w:rPr>
                <w:rFonts w:ascii="Candara" w:hAnsi="Candara"/>
                <w:b/>
              </w:rPr>
            </w:pPr>
            <w:r w:rsidRPr="004B1FCB">
              <w:rPr>
                <w:rFonts w:ascii="Candara" w:hAnsi="Candara"/>
                <w:b/>
              </w:rPr>
              <w:t>BLI</w:t>
            </w:r>
          </w:p>
        </w:tc>
        <w:tc>
          <w:tcPr>
            <w:tcW w:w="8871" w:type="dxa"/>
          </w:tcPr>
          <w:p w14:paraId="198927F9" w14:textId="77777777" w:rsidR="004B1FCB" w:rsidRPr="004B1FCB" w:rsidRDefault="004B1FCB" w:rsidP="000C317A">
            <w:pPr>
              <w:pStyle w:val="TexteTableau"/>
              <w:rPr>
                <w:rFonts w:ascii="Candara" w:hAnsi="Candara"/>
                <w:sz w:val="22"/>
              </w:rPr>
            </w:pPr>
            <w:r w:rsidRPr="004B1FCB">
              <w:rPr>
                <w:rFonts w:ascii="Candara" w:hAnsi="Candara"/>
                <w:sz w:val="22"/>
              </w:rPr>
              <w:t>Bon de livraison / installation. A faire signer par le client lors de la livraison et/ou installation de la version finale de l’application</w:t>
            </w:r>
          </w:p>
        </w:tc>
      </w:tr>
      <w:tr w:rsidR="004B1FCB" w:rsidRPr="004B1FCB" w14:paraId="093460CC" w14:textId="77777777" w:rsidTr="000C317A">
        <w:tc>
          <w:tcPr>
            <w:tcW w:w="1220" w:type="dxa"/>
          </w:tcPr>
          <w:p w14:paraId="54DA43DC" w14:textId="77777777" w:rsidR="004B1FCB" w:rsidRPr="004B1FCB" w:rsidRDefault="004B1FCB" w:rsidP="000C317A">
            <w:pPr>
              <w:pStyle w:val="Sansinterligne"/>
              <w:spacing w:after="240"/>
              <w:rPr>
                <w:rFonts w:ascii="Candara" w:hAnsi="Candara"/>
                <w:b/>
              </w:rPr>
            </w:pPr>
            <w:r w:rsidRPr="004B1FCB">
              <w:rPr>
                <w:rFonts w:ascii="Candara" w:hAnsi="Candara"/>
                <w:b/>
              </w:rPr>
              <w:t>CDC</w:t>
            </w:r>
          </w:p>
        </w:tc>
        <w:tc>
          <w:tcPr>
            <w:tcW w:w="8871" w:type="dxa"/>
          </w:tcPr>
          <w:p w14:paraId="546A3306" w14:textId="77777777" w:rsidR="004B1FCB" w:rsidRPr="004B1FCB" w:rsidRDefault="004B1FCB" w:rsidP="000C317A">
            <w:pPr>
              <w:pStyle w:val="TexteTableau"/>
              <w:rPr>
                <w:rFonts w:ascii="Candara" w:hAnsi="Candara"/>
                <w:sz w:val="22"/>
              </w:rPr>
            </w:pPr>
            <w:r w:rsidRPr="004B1FCB">
              <w:rPr>
                <w:rFonts w:ascii="Candara" w:hAnsi="Candara"/>
                <w:sz w:val="22"/>
              </w:rPr>
              <w:t xml:space="preserve">Cahier Des Charges. Il doit contenir une description complète, claire et précise des besoins du client, des fonctionnalités attendues, des interfaces souhaitées et de leur enchainement. Lorsqu’il est intégré à un Appel d’offre il s’appelle également </w:t>
            </w:r>
            <w:r w:rsidRPr="004B1FCB">
              <w:rPr>
                <w:rFonts w:ascii="Candara" w:hAnsi="Candara"/>
                <w:b/>
                <w:sz w:val="22"/>
              </w:rPr>
              <w:t>TDR</w:t>
            </w:r>
            <w:r w:rsidRPr="004B1FCB">
              <w:rPr>
                <w:rFonts w:ascii="Candara" w:hAnsi="Candara"/>
                <w:sz w:val="22"/>
              </w:rPr>
              <w:t xml:space="preserve"> pour Termes De Référence.</w:t>
            </w:r>
          </w:p>
        </w:tc>
      </w:tr>
    </w:tbl>
    <w:p w14:paraId="39723000" w14:textId="77777777" w:rsidR="004B0CC0" w:rsidRDefault="004B0CC0" w:rsidP="000C317A">
      <w:pPr>
        <w:tabs>
          <w:tab w:val="left" w:pos="1110"/>
        </w:tabs>
        <w:rPr>
          <w:lang w:eastAsia="fr-FR"/>
        </w:rPr>
      </w:pPr>
    </w:p>
    <w:p w14:paraId="6CA84B2F" w14:textId="77777777" w:rsidR="00036C69" w:rsidRDefault="00036C69" w:rsidP="000C317A">
      <w:pPr>
        <w:tabs>
          <w:tab w:val="left" w:pos="1110"/>
        </w:tabs>
        <w:rPr>
          <w:lang w:eastAsia="fr-FR"/>
        </w:rPr>
      </w:pPr>
    </w:p>
    <w:p w14:paraId="0F594C74" w14:textId="77777777" w:rsidR="00036C69" w:rsidRDefault="00036C69" w:rsidP="000C317A">
      <w:pPr>
        <w:tabs>
          <w:tab w:val="left" w:pos="1110"/>
        </w:tabs>
        <w:rPr>
          <w:lang w:eastAsia="fr-FR"/>
        </w:rPr>
      </w:pPr>
    </w:p>
    <w:p w14:paraId="6FD6B3B6" w14:textId="77777777" w:rsidR="00036C69" w:rsidRDefault="00036C69" w:rsidP="000C317A">
      <w:pPr>
        <w:tabs>
          <w:tab w:val="left" w:pos="1110"/>
        </w:tabs>
        <w:rPr>
          <w:lang w:eastAsia="fr-FR"/>
        </w:rPr>
      </w:pPr>
    </w:p>
    <w:p w14:paraId="1AB94874" w14:textId="77777777" w:rsidR="00036C69" w:rsidRDefault="00036C69" w:rsidP="000C317A">
      <w:pPr>
        <w:tabs>
          <w:tab w:val="left" w:pos="1110"/>
        </w:tabs>
        <w:rPr>
          <w:lang w:eastAsia="fr-FR"/>
        </w:rPr>
      </w:pPr>
    </w:p>
    <w:p w14:paraId="511D3D04" w14:textId="77777777" w:rsidR="00036C69" w:rsidRDefault="00036C69" w:rsidP="000C317A">
      <w:pPr>
        <w:tabs>
          <w:tab w:val="left" w:pos="1110"/>
        </w:tabs>
        <w:rPr>
          <w:lang w:eastAsia="fr-FR"/>
        </w:rPr>
      </w:pPr>
    </w:p>
    <w:p w14:paraId="69BAA91A" w14:textId="77777777" w:rsidR="00036C69" w:rsidRDefault="00036C69" w:rsidP="000C317A">
      <w:pPr>
        <w:tabs>
          <w:tab w:val="left" w:pos="1110"/>
        </w:tabs>
        <w:rPr>
          <w:lang w:eastAsia="fr-FR"/>
        </w:rPr>
      </w:pPr>
    </w:p>
    <w:p w14:paraId="38F644CE" w14:textId="77777777" w:rsidR="00036C69" w:rsidRDefault="00036C69" w:rsidP="000C317A">
      <w:pPr>
        <w:tabs>
          <w:tab w:val="left" w:pos="1110"/>
        </w:tabs>
        <w:rPr>
          <w:lang w:eastAsia="fr-FR"/>
        </w:rPr>
      </w:pPr>
    </w:p>
    <w:p w14:paraId="5ABA5E10" w14:textId="77777777" w:rsidR="00036C69" w:rsidRDefault="00036C69" w:rsidP="000C317A">
      <w:pPr>
        <w:tabs>
          <w:tab w:val="left" w:pos="1110"/>
        </w:tabs>
        <w:rPr>
          <w:lang w:eastAsia="fr-FR"/>
        </w:rPr>
      </w:pPr>
    </w:p>
    <w:p w14:paraId="3AB773BD" w14:textId="77777777" w:rsidR="00036C69" w:rsidRDefault="00036C69" w:rsidP="000C317A">
      <w:pPr>
        <w:tabs>
          <w:tab w:val="left" w:pos="1110"/>
        </w:tabs>
        <w:rPr>
          <w:lang w:eastAsia="fr-FR"/>
        </w:rPr>
      </w:pPr>
    </w:p>
    <w:p w14:paraId="2ADFF107" w14:textId="77777777" w:rsidR="00036C69" w:rsidRDefault="00036C69" w:rsidP="000C317A">
      <w:pPr>
        <w:tabs>
          <w:tab w:val="left" w:pos="1110"/>
        </w:tabs>
        <w:rPr>
          <w:lang w:eastAsia="fr-FR"/>
        </w:rPr>
      </w:pPr>
    </w:p>
    <w:p w14:paraId="6C2E6B70" w14:textId="77777777" w:rsidR="00036C69" w:rsidRDefault="00036C69" w:rsidP="000C317A">
      <w:pPr>
        <w:tabs>
          <w:tab w:val="left" w:pos="1110"/>
        </w:tabs>
        <w:rPr>
          <w:lang w:eastAsia="fr-FR"/>
        </w:rPr>
      </w:pPr>
    </w:p>
    <w:p w14:paraId="4BDC95FB" w14:textId="77777777" w:rsidR="00036C69" w:rsidRDefault="00036C69" w:rsidP="000C317A">
      <w:pPr>
        <w:tabs>
          <w:tab w:val="left" w:pos="1110"/>
        </w:tabs>
        <w:rPr>
          <w:lang w:eastAsia="fr-FR"/>
        </w:rPr>
      </w:pPr>
    </w:p>
    <w:p w14:paraId="6872A668" w14:textId="77777777" w:rsidR="00036C69" w:rsidRDefault="00036C69" w:rsidP="000C317A">
      <w:pPr>
        <w:tabs>
          <w:tab w:val="left" w:pos="1110"/>
        </w:tabs>
        <w:rPr>
          <w:lang w:eastAsia="fr-FR"/>
        </w:rPr>
      </w:pPr>
    </w:p>
    <w:p w14:paraId="1166D706" w14:textId="77777777" w:rsidR="00036C69" w:rsidRDefault="00036C69" w:rsidP="000C317A">
      <w:pPr>
        <w:tabs>
          <w:tab w:val="left" w:pos="1110"/>
        </w:tabs>
        <w:rPr>
          <w:lang w:eastAsia="fr-FR"/>
        </w:rPr>
      </w:pPr>
    </w:p>
    <w:p w14:paraId="3153C298" w14:textId="77777777" w:rsidR="00036C69" w:rsidRDefault="00036C69" w:rsidP="000C317A">
      <w:pPr>
        <w:tabs>
          <w:tab w:val="left" w:pos="1110"/>
        </w:tabs>
        <w:rPr>
          <w:lang w:eastAsia="fr-FR"/>
        </w:rPr>
      </w:pPr>
    </w:p>
    <w:p w14:paraId="755D0AA5" w14:textId="77777777" w:rsidR="00036C69" w:rsidRDefault="00036C69" w:rsidP="000C317A">
      <w:pPr>
        <w:tabs>
          <w:tab w:val="left" w:pos="1110"/>
        </w:tabs>
        <w:rPr>
          <w:lang w:eastAsia="fr-FR"/>
        </w:rPr>
      </w:pPr>
    </w:p>
    <w:p w14:paraId="0D6E5C72" w14:textId="77777777" w:rsidR="00036C69" w:rsidRDefault="00036C69" w:rsidP="000C317A">
      <w:pPr>
        <w:tabs>
          <w:tab w:val="left" w:pos="1110"/>
        </w:tabs>
        <w:rPr>
          <w:lang w:eastAsia="fr-FR"/>
        </w:rPr>
      </w:pPr>
    </w:p>
    <w:p w14:paraId="5DDD48AB" w14:textId="77777777" w:rsidR="00036C69" w:rsidRDefault="00036C69" w:rsidP="000C317A">
      <w:pPr>
        <w:tabs>
          <w:tab w:val="left" w:pos="1110"/>
        </w:tabs>
        <w:rPr>
          <w:lang w:eastAsia="fr-FR"/>
        </w:rPr>
      </w:pPr>
    </w:p>
    <w:p w14:paraId="0D39BE5D" w14:textId="77777777" w:rsidR="00036C69" w:rsidRDefault="00036C69" w:rsidP="000C317A">
      <w:pPr>
        <w:tabs>
          <w:tab w:val="left" w:pos="1110"/>
        </w:tabs>
        <w:rPr>
          <w:lang w:eastAsia="fr-FR"/>
        </w:rPr>
      </w:pPr>
    </w:p>
    <w:p w14:paraId="7B489B05" w14:textId="77777777" w:rsidR="00036C69" w:rsidRDefault="00036C69" w:rsidP="000C317A">
      <w:pPr>
        <w:tabs>
          <w:tab w:val="left" w:pos="1110"/>
        </w:tabs>
        <w:rPr>
          <w:lang w:eastAsia="fr-FR"/>
        </w:rPr>
      </w:pPr>
    </w:p>
    <w:p w14:paraId="2B701996" w14:textId="77777777" w:rsidR="00036C69" w:rsidRDefault="00036C69" w:rsidP="000C317A">
      <w:pPr>
        <w:tabs>
          <w:tab w:val="left" w:pos="1110"/>
        </w:tabs>
        <w:rPr>
          <w:lang w:eastAsia="fr-FR"/>
        </w:rPr>
      </w:pPr>
    </w:p>
    <w:p w14:paraId="06925242" w14:textId="77777777" w:rsidR="00036C69" w:rsidRDefault="00036C69" w:rsidP="000C317A">
      <w:pPr>
        <w:tabs>
          <w:tab w:val="left" w:pos="1110"/>
        </w:tabs>
        <w:rPr>
          <w:lang w:eastAsia="fr-FR"/>
        </w:rPr>
      </w:pPr>
    </w:p>
    <w:p w14:paraId="366A5B62" w14:textId="77777777" w:rsidR="00036C69" w:rsidRDefault="00036C69" w:rsidP="000C317A">
      <w:pPr>
        <w:tabs>
          <w:tab w:val="left" w:pos="1110"/>
        </w:tabs>
        <w:rPr>
          <w:lang w:eastAsia="fr-FR"/>
        </w:rPr>
      </w:pPr>
    </w:p>
    <w:p w14:paraId="29409B4A" w14:textId="77777777" w:rsidR="00036C69" w:rsidRDefault="00036C69" w:rsidP="000C317A">
      <w:pPr>
        <w:tabs>
          <w:tab w:val="left" w:pos="1110"/>
        </w:tabs>
        <w:rPr>
          <w:lang w:eastAsia="fr-FR"/>
        </w:rPr>
      </w:pPr>
    </w:p>
    <w:p w14:paraId="2E9233CF" w14:textId="77777777" w:rsidR="00036C69" w:rsidRDefault="00036C69" w:rsidP="000C317A">
      <w:pPr>
        <w:tabs>
          <w:tab w:val="left" w:pos="1110"/>
        </w:tabs>
        <w:rPr>
          <w:lang w:eastAsia="fr-FR"/>
        </w:rPr>
      </w:pPr>
    </w:p>
    <w:p w14:paraId="39DA6271" w14:textId="77777777" w:rsidR="00036C69" w:rsidRDefault="00036C69" w:rsidP="000C317A">
      <w:pPr>
        <w:tabs>
          <w:tab w:val="left" w:pos="1110"/>
        </w:tabs>
        <w:rPr>
          <w:lang w:eastAsia="fr-FR"/>
        </w:rPr>
      </w:pPr>
    </w:p>
    <w:p w14:paraId="09FF6584" w14:textId="77777777" w:rsidR="00036C69" w:rsidRDefault="00E61187" w:rsidP="00E61187">
      <w:pPr>
        <w:pStyle w:val="Titre1"/>
      </w:pPr>
      <w:bookmarkStart w:id="0" w:name="_Toc179969157"/>
      <w:r>
        <w:lastRenderedPageBreak/>
        <w:t>Introduction</w:t>
      </w:r>
      <w:bookmarkEnd w:id="0"/>
    </w:p>
    <w:p w14:paraId="25E631FA" w14:textId="77777777" w:rsidR="00E61187" w:rsidRDefault="00E61187" w:rsidP="00E61187">
      <w:pPr>
        <w:pStyle w:val="Titre2"/>
      </w:pPr>
      <w:bookmarkStart w:id="1" w:name="_Toc179969158"/>
      <w:r w:rsidRPr="00E61187">
        <w:t>But du document</w:t>
      </w:r>
      <w:bookmarkEnd w:id="1"/>
    </w:p>
    <w:p w14:paraId="0B180011" w14:textId="77777777" w:rsidR="00F7276D" w:rsidRDefault="00F7276D" w:rsidP="00F7276D">
      <w:pPr>
        <w:ind w:firstLine="578"/>
        <w:rPr>
          <w:lang w:eastAsia="fr-FR"/>
        </w:rPr>
      </w:pPr>
      <w:r>
        <w:rPr>
          <w:lang w:eastAsia="fr-FR"/>
        </w:rPr>
        <w:t>Ce document décrit les spécifications fonctionnelles détaillées du système de gestion de suivi et collecte des recettes. Il permet, à la fois, de spécifier l’ensemble des fonctionnalités décrites dans les Termes de Référence (TDR) et aussi d’affiner notre compréhension de ce dernier afin de répondre exactement aux besoins des utilisateurs finaux.</w:t>
      </w:r>
    </w:p>
    <w:p w14:paraId="32C74127" w14:textId="77777777" w:rsidR="00E61187" w:rsidRDefault="00F7276D" w:rsidP="00F7276D">
      <w:pPr>
        <w:ind w:firstLine="578"/>
        <w:rPr>
          <w:lang w:eastAsia="fr-FR"/>
        </w:rPr>
      </w:pPr>
      <w:r>
        <w:rPr>
          <w:lang w:eastAsia="fr-FR"/>
        </w:rPr>
        <w:t>Ce document sert aussi de base à la réalisation de l’application en spécifiant les fonctionnalités, décrivant non seulement leurs complexités, mais aussi les liens, dépendances et enchainements.</w:t>
      </w:r>
    </w:p>
    <w:p w14:paraId="211B38C1" w14:textId="77777777" w:rsidR="003502FF" w:rsidRPr="003502FF" w:rsidRDefault="003502FF" w:rsidP="003502FF">
      <w:pPr>
        <w:numPr>
          <w:ilvl w:val="1"/>
          <w:numId w:val="1"/>
        </w:numPr>
        <w:pBdr>
          <w:bottom w:val="single" w:sz="8" w:space="1" w:color="4F81BD"/>
        </w:pBdr>
        <w:spacing w:before="200" w:after="120" w:line="240" w:lineRule="auto"/>
        <w:outlineLvl w:val="1"/>
        <w:rPr>
          <w:color w:val="365F91"/>
          <w:lang w:eastAsia="fr-FR"/>
        </w:rPr>
      </w:pPr>
      <w:bookmarkStart w:id="2" w:name="_Toc178668315"/>
      <w:bookmarkStart w:id="3" w:name="_Toc179969159"/>
      <w:r w:rsidRPr="003502FF">
        <w:rPr>
          <w:color w:val="365F91"/>
          <w:lang w:eastAsia="fr-FR"/>
        </w:rPr>
        <w:t>Contexte du projet</w:t>
      </w:r>
      <w:bookmarkEnd w:id="2"/>
      <w:bookmarkEnd w:id="3"/>
    </w:p>
    <w:p w14:paraId="2C5D17CF" w14:textId="77777777" w:rsidR="003502FF" w:rsidRPr="003502FF" w:rsidRDefault="003502FF" w:rsidP="003502FF">
      <w:pPr>
        <w:rPr>
          <w:lang w:eastAsia="fr-FR"/>
        </w:rPr>
      </w:pPr>
    </w:p>
    <w:p w14:paraId="0A6735EC" w14:textId="77777777" w:rsidR="003502FF" w:rsidRPr="003502FF" w:rsidRDefault="003502FF" w:rsidP="003502FF">
      <w:pPr>
        <w:ind w:firstLine="431"/>
      </w:pPr>
      <w:r w:rsidRPr="003502FF">
        <w:t>La Communauté Urbaine de Yaoundé, de par ses compétences et au gré des diverses opportunités qui lui ont été offertes, possède aujourd’hui un important patrimoine foncier et immobilier dont l’exploitation et la gestion doivent générer d’importantes ressources financières.</w:t>
      </w:r>
    </w:p>
    <w:p w14:paraId="348C4A6B" w14:textId="77777777" w:rsidR="003502FF" w:rsidRPr="003502FF" w:rsidRDefault="003502FF" w:rsidP="003502FF">
      <w:pPr>
        <w:ind w:firstLine="431"/>
      </w:pPr>
      <w:r w:rsidRPr="003502FF">
        <w:t xml:space="preserve">Le projet de conception et réalisation d’une application de suivi des recettes vise à gérer de façon dématérialisée et décentralisée les recettes. Pour arriver à cette finalité, le projet se déroule en 05 phases dont la première est l’état des lieux et l’analyse </w:t>
      </w:r>
    </w:p>
    <w:p w14:paraId="050FC0BE" w14:textId="77777777" w:rsidR="003502FF" w:rsidRPr="003502FF" w:rsidRDefault="003502FF" w:rsidP="003502FF">
      <w:pPr>
        <w:ind w:firstLine="431"/>
      </w:pPr>
      <w:r w:rsidRPr="003502FF">
        <w:t>Rendu à la phase d’analyse de l’existant, AFREETECH a organisé des séances d’entretiens avec les différents personnels en vue de recueillir les informations sur les procédures de suivi de recette en cours.</w:t>
      </w:r>
    </w:p>
    <w:p w14:paraId="4861F2A5" w14:textId="77777777" w:rsidR="003502FF" w:rsidRPr="003502FF" w:rsidRDefault="003502FF" w:rsidP="003502FF">
      <w:pPr>
        <w:pStyle w:val="Titre2"/>
      </w:pPr>
      <w:bookmarkStart w:id="4" w:name="_Toc178668316"/>
      <w:bookmarkStart w:id="5" w:name="_Toc179969160"/>
      <w:r w:rsidRPr="003502FF">
        <w:t>Objectifs du projet</w:t>
      </w:r>
      <w:bookmarkEnd w:id="4"/>
      <w:bookmarkEnd w:id="5"/>
      <w:r w:rsidRPr="003502FF">
        <w:t xml:space="preserve"> </w:t>
      </w:r>
    </w:p>
    <w:p w14:paraId="70A67191" w14:textId="77777777" w:rsidR="003502FF" w:rsidRPr="003502FF" w:rsidRDefault="003502FF" w:rsidP="003502FF">
      <w:pPr>
        <w:ind w:firstLine="431"/>
        <w:rPr>
          <w:lang w:eastAsia="fr-FR"/>
        </w:rPr>
      </w:pPr>
      <w:r w:rsidRPr="003502FF">
        <w:rPr>
          <w:lang w:eastAsia="fr-FR"/>
        </w:rPr>
        <w:t>L’objectif de projet est de mettre sur pieds une application robuste, sécurisée, modulaire et évolutive permettant à la CUY de gérer de façon dématérialisée et décentralisée les recettes.</w:t>
      </w:r>
    </w:p>
    <w:p w14:paraId="3C5FA869" w14:textId="77777777" w:rsidR="003502FF" w:rsidRPr="003502FF" w:rsidRDefault="003502FF" w:rsidP="003502FF">
      <w:pPr>
        <w:pStyle w:val="Titre2"/>
      </w:pPr>
      <w:bookmarkStart w:id="6" w:name="_Toc178668317"/>
      <w:bookmarkStart w:id="7" w:name="_Toc179969161"/>
      <w:r w:rsidRPr="003502FF">
        <w:t>Périmètre du projet</w:t>
      </w:r>
      <w:bookmarkEnd w:id="6"/>
      <w:bookmarkEnd w:id="7"/>
      <w:r w:rsidRPr="003502FF">
        <w:t xml:space="preserve"> </w:t>
      </w:r>
    </w:p>
    <w:p w14:paraId="3CCC8ACD" w14:textId="77777777" w:rsidR="003502FF" w:rsidRPr="003502FF" w:rsidRDefault="003502FF" w:rsidP="003502FF">
      <w:pPr>
        <w:ind w:firstLine="431"/>
        <w:rPr>
          <w:lang w:eastAsia="fr-FR"/>
        </w:rPr>
      </w:pPr>
      <w:r w:rsidRPr="003502FF">
        <w:rPr>
          <w:lang w:eastAsia="fr-FR"/>
        </w:rPr>
        <w:t>Ledit projet se concentre sur la gestion des recettes (collecte et suivi) et la gestion patrimoine (recenser, et suivre) de la CUY.</w:t>
      </w:r>
    </w:p>
    <w:p w14:paraId="0DF5BF54" w14:textId="77777777" w:rsidR="003502FF" w:rsidRPr="003502FF" w:rsidRDefault="003502FF" w:rsidP="003502FF">
      <w:pPr>
        <w:ind w:firstLine="431"/>
        <w:rPr>
          <w:lang w:eastAsia="fr-FR"/>
        </w:rPr>
      </w:pPr>
    </w:p>
    <w:p w14:paraId="27B9BFBA" w14:textId="77777777" w:rsidR="003502FF" w:rsidRPr="003502FF" w:rsidRDefault="003502FF" w:rsidP="003502FF">
      <w:pPr>
        <w:ind w:firstLine="431"/>
        <w:rPr>
          <w:lang w:eastAsia="fr-FR"/>
        </w:rPr>
      </w:pPr>
    </w:p>
    <w:p w14:paraId="1BFCFD9E" w14:textId="77777777" w:rsidR="003502FF" w:rsidRPr="003502FF" w:rsidRDefault="003502FF" w:rsidP="003502FF">
      <w:pPr>
        <w:ind w:firstLine="431"/>
        <w:rPr>
          <w:lang w:eastAsia="fr-FR"/>
        </w:rPr>
      </w:pPr>
    </w:p>
    <w:p w14:paraId="539A4EF8" w14:textId="77777777" w:rsidR="003502FF" w:rsidRPr="003502FF" w:rsidRDefault="003502FF" w:rsidP="003502FF">
      <w:pPr>
        <w:ind w:firstLine="431"/>
        <w:rPr>
          <w:lang w:eastAsia="fr-FR"/>
        </w:rPr>
      </w:pPr>
    </w:p>
    <w:p w14:paraId="61D45F40" w14:textId="77777777" w:rsidR="003502FF" w:rsidRPr="003502FF" w:rsidRDefault="003502FF" w:rsidP="003502FF">
      <w:pPr>
        <w:pStyle w:val="Titre1"/>
      </w:pPr>
      <w:bookmarkStart w:id="8" w:name="_Toc178668318"/>
      <w:bookmarkStart w:id="9" w:name="_Toc179969162"/>
      <w:r w:rsidRPr="003502FF">
        <w:lastRenderedPageBreak/>
        <w:t>Bénéficiaires</w:t>
      </w:r>
      <w:bookmarkEnd w:id="8"/>
      <w:bookmarkEnd w:id="9"/>
    </w:p>
    <w:p w14:paraId="2B570E51" w14:textId="77777777" w:rsidR="003502FF" w:rsidRPr="003502FF" w:rsidRDefault="003502FF" w:rsidP="003502FF">
      <w:pPr>
        <w:rPr>
          <w:lang w:eastAsia="fr-FR"/>
        </w:rPr>
      </w:pPr>
      <w:r w:rsidRPr="003502FF">
        <w:rPr>
          <w:lang w:eastAsia="fr-FR"/>
        </w:rPr>
        <w:t>Ce projet d’adresse non seulement au personnel de la CUY mais également aux contribuables :</w:t>
      </w:r>
    </w:p>
    <w:p w14:paraId="45CCFAC3" w14:textId="77777777" w:rsidR="003502FF" w:rsidRPr="003502FF" w:rsidRDefault="003502FF" w:rsidP="003502FF">
      <w:pPr>
        <w:numPr>
          <w:ilvl w:val="0"/>
          <w:numId w:val="27"/>
        </w:numPr>
        <w:contextualSpacing/>
        <w:rPr>
          <w:lang w:eastAsia="fr-FR"/>
        </w:rPr>
      </w:pPr>
      <w:r w:rsidRPr="003502FF">
        <w:rPr>
          <w:lang w:eastAsia="fr-FR"/>
        </w:rPr>
        <w:t>Contribuables ;</w:t>
      </w:r>
    </w:p>
    <w:p w14:paraId="63BCF3AA" w14:textId="77777777" w:rsidR="003502FF" w:rsidRPr="003502FF" w:rsidRDefault="003502FF" w:rsidP="003502FF">
      <w:pPr>
        <w:numPr>
          <w:ilvl w:val="0"/>
          <w:numId w:val="27"/>
        </w:numPr>
        <w:contextualSpacing/>
        <w:rPr>
          <w:lang w:eastAsia="fr-FR"/>
        </w:rPr>
      </w:pPr>
      <w:r w:rsidRPr="003502FF">
        <w:rPr>
          <w:lang w:eastAsia="fr-FR"/>
        </w:rPr>
        <w:t>Personnel CUY.</w:t>
      </w:r>
    </w:p>
    <w:p w14:paraId="62DC9F04" w14:textId="77777777" w:rsidR="003502FF" w:rsidRPr="003502FF" w:rsidRDefault="003502FF" w:rsidP="003502FF">
      <w:pPr>
        <w:pStyle w:val="Titre2"/>
      </w:pPr>
      <w:bookmarkStart w:id="10" w:name="_Toc178668319"/>
      <w:bookmarkStart w:id="11" w:name="_Toc179969163"/>
      <w:r w:rsidRPr="003502FF">
        <w:t>Contribuables</w:t>
      </w:r>
      <w:bookmarkEnd w:id="10"/>
      <w:bookmarkEnd w:id="11"/>
    </w:p>
    <w:p w14:paraId="44CD49A0" w14:textId="77777777" w:rsidR="003502FF" w:rsidRDefault="003502FF" w:rsidP="003502FF">
      <w:pPr>
        <w:rPr>
          <w:lang w:eastAsia="fr-FR"/>
        </w:rPr>
      </w:pPr>
    </w:p>
    <w:p w14:paraId="128E4B8E" w14:textId="77777777" w:rsidR="003502FF" w:rsidRPr="003502FF" w:rsidRDefault="003502FF" w:rsidP="003502FF">
      <w:pPr>
        <w:rPr>
          <w:lang w:eastAsia="fr-FR"/>
        </w:rPr>
      </w:pPr>
      <w:r w:rsidRPr="003502FF">
        <w:rPr>
          <w:lang w:eastAsia="fr-FR"/>
        </w:rPr>
        <w:t>Les contribuables renvoient à tous ceux qui doivent payer une taxe, recette auprès de la CUY :</w:t>
      </w:r>
    </w:p>
    <w:p w14:paraId="77F5448C" w14:textId="77777777" w:rsidR="003502FF" w:rsidRPr="003502FF" w:rsidRDefault="003502FF" w:rsidP="003502FF">
      <w:pPr>
        <w:numPr>
          <w:ilvl w:val="0"/>
          <w:numId w:val="28"/>
        </w:numPr>
        <w:contextualSpacing/>
        <w:rPr>
          <w:b/>
          <w:lang w:eastAsia="fr-FR"/>
        </w:rPr>
      </w:pPr>
      <w:r w:rsidRPr="003502FF">
        <w:rPr>
          <w:b/>
          <w:lang w:eastAsia="fr-FR"/>
        </w:rPr>
        <w:t xml:space="preserve">Usager : </w:t>
      </w:r>
      <w:r w:rsidRPr="003502FF">
        <w:rPr>
          <w:lang w:eastAsia="fr-FR"/>
        </w:rPr>
        <w:t>Les usagers sont toute personne qui doit payer une taxe, une infraction auprès de la CUY par exemple (Paiement des infractions et autres) ;</w:t>
      </w:r>
    </w:p>
    <w:p w14:paraId="1753B762" w14:textId="77777777" w:rsidR="003502FF" w:rsidRPr="003502FF" w:rsidRDefault="003502FF" w:rsidP="003502FF">
      <w:pPr>
        <w:numPr>
          <w:ilvl w:val="0"/>
          <w:numId w:val="28"/>
        </w:numPr>
        <w:contextualSpacing/>
        <w:rPr>
          <w:b/>
          <w:lang w:eastAsia="fr-FR"/>
        </w:rPr>
      </w:pPr>
      <w:r w:rsidRPr="003502FF">
        <w:rPr>
          <w:b/>
          <w:lang w:eastAsia="fr-FR"/>
        </w:rPr>
        <w:t xml:space="preserve">Boutiquiers : </w:t>
      </w:r>
      <w:r w:rsidRPr="003502FF">
        <w:rPr>
          <w:lang w:eastAsia="fr-FR"/>
        </w:rPr>
        <w:t>Les boutiquiers sont des personnes occupant les boutiques au marché ;</w:t>
      </w:r>
    </w:p>
    <w:p w14:paraId="01AEDC48" w14:textId="77777777" w:rsidR="003502FF" w:rsidRPr="003502FF" w:rsidRDefault="003502FF" w:rsidP="003502FF">
      <w:pPr>
        <w:numPr>
          <w:ilvl w:val="0"/>
          <w:numId w:val="28"/>
        </w:numPr>
        <w:contextualSpacing/>
        <w:rPr>
          <w:b/>
          <w:lang w:eastAsia="fr-FR"/>
        </w:rPr>
      </w:pPr>
      <w:r w:rsidRPr="003502FF">
        <w:rPr>
          <w:b/>
          <w:lang w:eastAsia="fr-FR"/>
        </w:rPr>
        <w:t>Concessionnaire :</w:t>
      </w:r>
      <w:r w:rsidRPr="003502FF">
        <w:rPr>
          <w:lang w:eastAsia="fr-FR"/>
        </w:rPr>
        <w:t xml:space="preserve"> Les concessionnaires sont toute structure exploitant les équipements de la CUY et devant verser  un montant.</w:t>
      </w:r>
    </w:p>
    <w:p w14:paraId="2C457A0B" w14:textId="77777777" w:rsidR="003502FF" w:rsidRPr="003502FF" w:rsidRDefault="003502FF" w:rsidP="003502FF">
      <w:pPr>
        <w:numPr>
          <w:ilvl w:val="0"/>
          <w:numId w:val="28"/>
        </w:numPr>
        <w:contextualSpacing/>
        <w:rPr>
          <w:b/>
          <w:lang w:eastAsia="fr-FR"/>
        </w:rPr>
      </w:pPr>
      <w:r w:rsidRPr="003502FF">
        <w:rPr>
          <w:b/>
          <w:lang w:eastAsia="fr-FR"/>
        </w:rPr>
        <w:t>Les régies </w:t>
      </w:r>
      <w:r w:rsidRPr="003502FF">
        <w:rPr>
          <w:lang w:eastAsia="fr-FR"/>
        </w:rPr>
        <w:t>: Les régies publicitaires sont toutes structures possédant des panneaux publicitaires dans la ville de Yaoundé ;</w:t>
      </w:r>
    </w:p>
    <w:p w14:paraId="0067C135" w14:textId="77777777" w:rsidR="003502FF" w:rsidRPr="003502FF" w:rsidRDefault="003502FF" w:rsidP="003502FF">
      <w:pPr>
        <w:numPr>
          <w:ilvl w:val="0"/>
          <w:numId w:val="28"/>
        </w:numPr>
        <w:spacing w:before="100" w:beforeAutospacing="1" w:after="100" w:afterAutospacing="1"/>
        <w:contextualSpacing/>
        <w:rPr>
          <w:rFonts w:eastAsia="Times New Roman"/>
          <w:lang w:eastAsia="fr-FR"/>
        </w:rPr>
      </w:pPr>
      <w:r w:rsidRPr="003502FF">
        <w:rPr>
          <w:rFonts w:eastAsia="Times New Roman"/>
          <w:b/>
          <w:bCs/>
          <w:lang w:eastAsia="fr-FR"/>
        </w:rPr>
        <w:t>Locataires de biens immobiliers</w:t>
      </w:r>
      <w:r w:rsidRPr="003502FF">
        <w:rPr>
          <w:rFonts w:eastAsia="Times New Roman"/>
          <w:lang w:eastAsia="fr-FR"/>
        </w:rPr>
        <w:t xml:space="preserve"> : Les personnes ou entreprises louant des biens immobiliers appartenant à la CUY (bureaux, appartements, terrains, etc.). Ils doivent s'acquitter de loyers ou taxes foncières.</w:t>
      </w:r>
    </w:p>
    <w:p w14:paraId="276BC421" w14:textId="77777777" w:rsidR="003502FF" w:rsidRPr="003502FF" w:rsidRDefault="003502FF" w:rsidP="003502FF">
      <w:pPr>
        <w:numPr>
          <w:ilvl w:val="0"/>
          <w:numId w:val="28"/>
        </w:numPr>
        <w:spacing w:before="100" w:beforeAutospacing="1" w:after="100" w:afterAutospacing="1"/>
        <w:contextualSpacing/>
        <w:rPr>
          <w:rFonts w:eastAsia="Times New Roman"/>
          <w:lang w:eastAsia="fr-FR"/>
        </w:rPr>
      </w:pPr>
      <w:r w:rsidRPr="003502FF">
        <w:rPr>
          <w:rFonts w:eastAsia="Times New Roman"/>
          <w:b/>
          <w:bCs/>
          <w:lang w:eastAsia="fr-FR"/>
        </w:rPr>
        <w:t>Exploitants de concessions</w:t>
      </w:r>
      <w:r w:rsidRPr="003502FF">
        <w:rPr>
          <w:rFonts w:eastAsia="Times New Roman"/>
          <w:lang w:eastAsia="fr-FR"/>
        </w:rPr>
        <w:t xml:space="preserve"> : Ce sont des entreprises ou individus ayant des concessions pour exploiter des services ou infrastructures urbaines (stations-service, parkings, transports publics, etc.).</w:t>
      </w:r>
    </w:p>
    <w:p w14:paraId="6C4FF077" w14:textId="77777777" w:rsidR="003502FF" w:rsidRPr="003502FF" w:rsidRDefault="003502FF" w:rsidP="003502FF">
      <w:pPr>
        <w:numPr>
          <w:ilvl w:val="0"/>
          <w:numId w:val="28"/>
        </w:numPr>
        <w:spacing w:before="100" w:beforeAutospacing="1" w:after="100" w:afterAutospacing="1"/>
        <w:contextualSpacing/>
        <w:rPr>
          <w:rFonts w:eastAsia="Times New Roman"/>
          <w:lang w:eastAsia="fr-FR"/>
        </w:rPr>
      </w:pPr>
      <w:r w:rsidRPr="003502FF">
        <w:rPr>
          <w:rFonts w:eastAsia="Times New Roman"/>
          <w:b/>
          <w:bCs/>
          <w:lang w:eastAsia="fr-FR"/>
        </w:rPr>
        <w:t>Commerçants ambulants</w:t>
      </w:r>
      <w:r w:rsidRPr="003502FF">
        <w:rPr>
          <w:rFonts w:eastAsia="Times New Roman"/>
          <w:lang w:eastAsia="fr-FR"/>
        </w:rPr>
        <w:t xml:space="preserve"> : Ces contribuables comprennent les vendeurs ambulants qui doivent obtenir des permis ou payer des redevances pour exercer leur activité dans les espaces publics.</w:t>
      </w:r>
    </w:p>
    <w:p w14:paraId="51C90296" w14:textId="77777777" w:rsidR="003502FF" w:rsidRPr="003502FF" w:rsidRDefault="003502FF" w:rsidP="003502FF">
      <w:pPr>
        <w:numPr>
          <w:ilvl w:val="0"/>
          <w:numId w:val="28"/>
        </w:numPr>
        <w:spacing w:before="100" w:beforeAutospacing="1" w:after="100" w:afterAutospacing="1"/>
        <w:contextualSpacing/>
        <w:rPr>
          <w:rFonts w:eastAsia="Times New Roman"/>
          <w:lang w:eastAsia="fr-FR"/>
        </w:rPr>
      </w:pPr>
      <w:r w:rsidRPr="003502FF">
        <w:rPr>
          <w:rFonts w:eastAsia="Times New Roman"/>
          <w:b/>
          <w:bCs/>
          <w:lang w:eastAsia="fr-FR"/>
        </w:rPr>
        <w:t>Promoteurs immobiliers</w:t>
      </w:r>
      <w:r w:rsidRPr="003502FF">
        <w:rPr>
          <w:rFonts w:eastAsia="Times New Roman"/>
          <w:lang w:eastAsia="fr-FR"/>
        </w:rPr>
        <w:t xml:space="preserve"> : Les promoteurs qui construisent ou développent des projets immobiliers sur des terrains gérés par la CUY, devant s'acquitter de taxes sur la construction, aménagement, ou urbanisme.</w:t>
      </w:r>
    </w:p>
    <w:p w14:paraId="277509FD" w14:textId="77777777" w:rsidR="003502FF" w:rsidRPr="003502FF" w:rsidRDefault="003502FF" w:rsidP="003502FF">
      <w:pPr>
        <w:numPr>
          <w:ilvl w:val="0"/>
          <w:numId w:val="28"/>
        </w:numPr>
        <w:spacing w:before="100" w:beforeAutospacing="1" w:after="100" w:afterAutospacing="1"/>
        <w:contextualSpacing/>
        <w:rPr>
          <w:rFonts w:eastAsia="Times New Roman"/>
          <w:lang w:eastAsia="fr-FR"/>
        </w:rPr>
      </w:pPr>
      <w:r w:rsidRPr="003502FF">
        <w:rPr>
          <w:rFonts w:eastAsia="Times New Roman"/>
          <w:b/>
          <w:bCs/>
          <w:lang w:eastAsia="fr-FR"/>
        </w:rPr>
        <w:t>Propriétaires fonciers</w:t>
      </w:r>
      <w:r w:rsidRPr="003502FF">
        <w:rPr>
          <w:rFonts w:eastAsia="Times New Roman"/>
          <w:lang w:eastAsia="fr-FR"/>
        </w:rPr>
        <w:t xml:space="preserve"> : Ceux qui possèdent des terrains dans les limites de la commune et qui sont soumis à des taxes foncières.</w:t>
      </w:r>
    </w:p>
    <w:p w14:paraId="500CEC0D" w14:textId="77777777" w:rsidR="003502FF" w:rsidRPr="003502FF" w:rsidRDefault="003502FF" w:rsidP="003502FF">
      <w:pPr>
        <w:numPr>
          <w:ilvl w:val="0"/>
          <w:numId w:val="28"/>
        </w:numPr>
        <w:spacing w:before="100" w:beforeAutospacing="1" w:after="100" w:afterAutospacing="1"/>
        <w:contextualSpacing/>
        <w:rPr>
          <w:rFonts w:eastAsia="Times New Roman"/>
          <w:lang w:eastAsia="fr-FR"/>
        </w:rPr>
      </w:pPr>
      <w:r w:rsidRPr="003502FF">
        <w:rPr>
          <w:rFonts w:eastAsia="Times New Roman"/>
          <w:b/>
          <w:bCs/>
          <w:lang w:eastAsia="fr-FR"/>
        </w:rPr>
        <w:t>Entrepreneurs événementiels</w:t>
      </w:r>
      <w:r w:rsidRPr="003502FF">
        <w:rPr>
          <w:rFonts w:eastAsia="Times New Roman"/>
          <w:lang w:eastAsia="fr-FR"/>
        </w:rPr>
        <w:t xml:space="preserve"> : Les organisateurs d'événements publics ou commerciaux (festivals, marchés temporaires, foires, etc.) dans les espaces gérés par la CUY, payant des droits d'occupation.</w:t>
      </w:r>
    </w:p>
    <w:p w14:paraId="1AC890F5" w14:textId="77777777" w:rsidR="003502FF" w:rsidRPr="003502FF" w:rsidRDefault="003502FF" w:rsidP="003502FF">
      <w:pPr>
        <w:numPr>
          <w:ilvl w:val="0"/>
          <w:numId w:val="28"/>
        </w:numPr>
        <w:spacing w:before="100" w:beforeAutospacing="1" w:after="100" w:afterAutospacing="1"/>
        <w:contextualSpacing/>
        <w:rPr>
          <w:rFonts w:eastAsia="Times New Roman"/>
          <w:lang w:eastAsia="fr-FR"/>
        </w:rPr>
      </w:pPr>
      <w:r w:rsidRPr="003502FF">
        <w:rPr>
          <w:rFonts w:eastAsia="Times New Roman"/>
          <w:b/>
          <w:bCs/>
          <w:lang w:eastAsia="fr-FR"/>
        </w:rPr>
        <w:lastRenderedPageBreak/>
        <w:t>Exploitants de kiosques et stands</w:t>
      </w:r>
      <w:r w:rsidRPr="003502FF">
        <w:rPr>
          <w:rFonts w:eastAsia="Times New Roman"/>
          <w:lang w:eastAsia="fr-FR"/>
        </w:rPr>
        <w:t xml:space="preserve"> : Personnes ou entreprises exploitant des kiosques ou stands temporaires dans les espaces publics et marchés, payant des frais d'installation ou d'occupation.</w:t>
      </w:r>
    </w:p>
    <w:p w14:paraId="1B6DBF81" w14:textId="77777777" w:rsidR="003502FF" w:rsidRPr="003502FF" w:rsidRDefault="003502FF" w:rsidP="003502FF">
      <w:pPr>
        <w:numPr>
          <w:ilvl w:val="0"/>
          <w:numId w:val="28"/>
        </w:numPr>
        <w:spacing w:before="100" w:beforeAutospacing="1" w:after="100" w:afterAutospacing="1"/>
        <w:contextualSpacing/>
        <w:rPr>
          <w:rFonts w:eastAsia="Times New Roman"/>
          <w:lang w:eastAsia="fr-FR"/>
        </w:rPr>
      </w:pPr>
      <w:r w:rsidRPr="003502FF">
        <w:rPr>
          <w:rFonts w:eastAsia="Times New Roman"/>
          <w:b/>
          <w:bCs/>
          <w:lang w:eastAsia="fr-FR"/>
        </w:rPr>
        <w:t>Opérateurs de transport urbain</w:t>
      </w:r>
      <w:r w:rsidRPr="003502FF">
        <w:rPr>
          <w:rFonts w:eastAsia="Times New Roman"/>
          <w:lang w:eastAsia="fr-FR"/>
        </w:rPr>
        <w:t xml:space="preserve"> : Entreprises ou particuliers qui exploitent des services de transport (taxis, bus, </w:t>
      </w:r>
      <w:proofErr w:type="spellStart"/>
      <w:r w:rsidRPr="003502FF">
        <w:rPr>
          <w:rFonts w:eastAsia="Times New Roman"/>
          <w:lang w:eastAsia="fr-FR"/>
        </w:rPr>
        <w:t>moto-taxis</w:t>
      </w:r>
      <w:proofErr w:type="spellEnd"/>
      <w:r w:rsidRPr="003502FF">
        <w:rPr>
          <w:rFonts w:eastAsia="Times New Roman"/>
          <w:lang w:eastAsia="fr-FR"/>
        </w:rPr>
        <w:t>) dans la ville et qui doivent payer des taxes ou frais de licence pour opérer.</w:t>
      </w:r>
    </w:p>
    <w:p w14:paraId="5C5869B0" w14:textId="77777777" w:rsidR="003502FF" w:rsidRPr="003502FF" w:rsidRDefault="003502FF" w:rsidP="003502FF">
      <w:pPr>
        <w:numPr>
          <w:ilvl w:val="0"/>
          <w:numId w:val="28"/>
        </w:numPr>
        <w:spacing w:before="100" w:beforeAutospacing="1" w:after="100" w:afterAutospacing="1"/>
        <w:contextualSpacing/>
        <w:rPr>
          <w:rFonts w:eastAsia="Times New Roman"/>
          <w:lang w:eastAsia="fr-FR"/>
        </w:rPr>
      </w:pPr>
      <w:r w:rsidRPr="003502FF">
        <w:rPr>
          <w:rFonts w:eastAsia="Times New Roman"/>
          <w:b/>
          <w:bCs/>
          <w:lang w:eastAsia="fr-FR"/>
        </w:rPr>
        <w:t>Gestionnaires d’infrastructures sportives et culturelles</w:t>
      </w:r>
      <w:r w:rsidRPr="003502FF">
        <w:rPr>
          <w:rFonts w:eastAsia="Times New Roman"/>
          <w:lang w:eastAsia="fr-FR"/>
        </w:rPr>
        <w:t xml:space="preserve"> : Les entreprises ou associations qui gèrent des stades, salles de sport ou des centres culturels appartenant à la CUY.</w:t>
      </w:r>
    </w:p>
    <w:p w14:paraId="46DB7D1F" w14:textId="77777777" w:rsidR="003502FF" w:rsidRPr="003502FF" w:rsidRDefault="003502FF" w:rsidP="003502FF">
      <w:pPr>
        <w:pStyle w:val="Titre2"/>
      </w:pPr>
      <w:bookmarkStart w:id="12" w:name="_Toc178668320"/>
      <w:bookmarkStart w:id="13" w:name="_Toc179969164"/>
      <w:r w:rsidRPr="003502FF">
        <w:t>Personnel de la CUY</w:t>
      </w:r>
      <w:bookmarkEnd w:id="12"/>
      <w:bookmarkEnd w:id="13"/>
    </w:p>
    <w:p w14:paraId="6D5BF596" w14:textId="77777777" w:rsidR="003502FF" w:rsidRPr="003502FF" w:rsidRDefault="003502FF" w:rsidP="003502FF">
      <w:pPr>
        <w:rPr>
          <w:lang w:eastAsia="fr-FR"/>
        </w:rPr>
      </w:pPr>
      <w:r w:rsidRPr="003502FF">
        <w:rPr>
          <w:lang w:eastAsia="fr-FR"/>
        </w:rPr>
        <w:t>Cette solution s’adresse également aux personnels et services de la CUY car il donne la possibilité de suivre de manière la collecte des recettes comme personnel et service concerné nous pouvons avoir :</w:t>
      </w:r>
    </w:p>
    <w:p w14:paraId="7BE967D6" w14:textId="77777777" w:rsidR="003502FF" w:rsidRPr="003502FF" w:rsidRDefault="003502FF" w:rsidP="003502FF">
      <w:pPr>
        <w:numPr>
          <w:ilvl w:val="0"/>
          <w:numId w:val="29"/>
        </w:numPr>
        <w:contextualSpacing/>
        <w:rPr>
          <w:b/>
          <w:lang w:eastAsia="fr-FR"/>
        </w:rPr>
      </w:pPr>
      <w:r w:rsidRPr="003502FF">
        <w:rPr>
          <w:b/>
          <w:lang w:eastAsia="fr-FR"/>
        </w:rPr>
        <w:t>La DAEF :</w:t>
      </w:r>
      <w:r w:rsidRPr="003502FF">
        <w:rPr>
          <w:lang w:eastAsia="fr-FR"/>
        </w:rPr>
        <w:t xml:space="preserve"> Cette direction est la direction clé dans la collecte et le suivi des recettes elle aura un large accès et un ensemble de fonctionnalité pour s’acquitter de ses obligations ;</w:t>
      </w:r>
    </w:p>
    <w:p w14:paraId="44416FC2" w14:textId="77777777" w:rsidR="003502FF" w:rsidRPr="003502FF" w:rsidRDefault="003502FF" w:rsidP="003502FF">
      <w:pPr>
        <w:numPr>
          <w:ilvl w:val="0"/>
          <w:numId w:val="29"/>
        </w:numPr>
        <w:contextualSpacing/>
        <w:rPr>
          <w:b/>
          <w:lang w:eastAsia="fr-FR"/>
        </w:rPr>
      </w:pPr>
      <w:r w:rsidRPr="003502FF">
        <w:rPr>
          <w:b/>
          <w:lang w:eastAsia="fr-FR"/>
        </w:rPr>
        <w:t xml:space="preserve">La recette municipale : </w:t>
      </w:r>
      <w:r w:rsidRPr="003502FF">
        <w:rPr>
          <w:lang w:eastAsia="fr-FR"/>
        </w:rPr>
        <w:t>Qui est également un service aussi stratégique pour la mobilisation des recettes ;</w:t>
      </w:r>
    </w:p>
    <w:p w14:paraId="1D69386D" w14:textId="77777777" w:rsidR="003502FF" w:rsidRPr="003502FF" w:rsidRDefault="003502FF" w:rsidP="003502FF">
      <w:pPr>
        <w:numPr>
          <w:ilvl w:val="0"/>
          <w:numId w:val="29"/>
        </w:numPr>
        <w:contextualSpacing/>
        <w:rPr>
          <w:b/>
          <w:lang w:eastAsia="fr-FR"/>
        </w:rPr>
      </w:pPr>
      <w:r w:rsidRPr="003502FF">
        <w:rPr>
          <w:b/>
          <w:lang w:eastAsia="fr-FR"/>
        </w:rPr>
        <w:t xml:space="preserve">Les régisseurs de marché : </w:t>
      </w:r>
      <w:r w:rsidRPr="003502FF">
        <w:rPr>
          <w:lang w:eastAsia="fr-FR"/>
        </w:rPr>
        <w:t>Les régisseurs sont des personnes très  important dans la collecte des recettes ;</w:t>
      </w:r>
    </w:p>
    <w:p w14:paraId="68A663FE" w14:textId="77777777" w:rsidR="003502FF" w:rsidRPr="003502FF" w:rsidRDefault="003502FF" w:rsidP="003502FF">
      <w:pPr>
        <w:numPr>
          <w:ilvl w:val="0"/>
          <w:numId w:val="29"/>
        </w:numPr>
        <w:contextualSpacing/>
        <w:rPr>
          <w:b/>
          <w:lang w:eastAsia="fr-FR"/>
        </w:rPr>
      </w:pPr>
      <w:r w:rsidRPr="003502FF">
        <w:rPr>
          <w:b/>
          <w:lang w:eastAsia="fr-FR"/>
        </w:rPr>
        <w:t>Les percepteurs :</w:t>
      </w:r>
      <w:r w:rsidRPr="003502FF">
        <w:rPr>
          <w:lang w:eastAsia="fr-FR"/>
        </w:rPr>
        <w:t xml:space="preserve"> Les percepteurs sont des personnes aussi important dans le circuit de collecte des fonds au sein de la CUY ils auront un accès afin de s’acquitter de leurs obligations.</w:t>
      </w:r>
    </w:p>
    <w:p w14:paraId="52570288" w14:textId="77777777" w:rsidR="003502FF" w:rsidRDefault="006E4DC3" w:rsidP="006E4DC3">
      <w:pPr>
        <w:pStyle w:val="Titre1"/>
      </w:pPr>
      <w:bookmarkStart w:id="14" w:name="_Toc179969165"/>
      <w:r w:rsidRPr="006E4DC3">
        <w:t>Les Modules fonctionnels</w:t>
      </w:r>
      <w:bookmarkEnd w:id="14"/>
    </w:p>
    <w:p w14:paraId="6F08ED86" w14:textId="77777777" w:rsidR="00D72CB0" w:rsidRDefault="00D72CB0" w:rsidP="00D72CB0">
      <w:pPr>
        <w:ind w:firstLine="431"/>
        <w:rPr>
          <w:lang w:eastAsia="fr-FR"/>
        </w:rPr>
      </w:pPr>
      <w:r>
        <w:rPr>
          <w:lang w:eastAsia="fr-FR"/>
        </w:rPr>
        <w:t>L'objectif principal de la phase SIG du projet CUY est de créer une base de données géographique (SIG), dédiée à la gestion et à l'optimisation des références géographiques associées aux patrimoines taxables. Une interface cartographique sera développée pour permettre la visualisation, la manipulation, et le traitement de ces données de manière intuitive et efficace.</w:t>
      </w:r>
    </w:p>
    <w:p w14:paraId="448D30E1" w14:textId="77777777" w:rsidR="00CB17EF" w:rsidRDefault="00D72CB0" w:rsidP="00D72CB0">
      <w:pPr>
        <w:ind w:firstLine="431"/>
        <w:rPr>
          <w:lang w:eastAsia="fr-FR"/>
        </w:rPr>
      </w:pPr>
      <w:r>
        <w:rPr>
          <w:lang w:eastAsia="fr-FR"/>
        </w:rPr>
        <w:t>La structure fonctionnelle de cette phase est organisée autour de quatre modules clés :</w:t>
      </w:r>
    </w:p>
    <w:p w14:paraId="779903AC" w14:textId="77777777" w:rsidR="00CB17EF" w:rsidRDefault="00CB17EF" w:rsidP="00CB17EF">
      <w:pPr>
        <w:pStyle w:val="Listeniveau1"/>
        <w:rPr>
          <w:lang w:eastAsia="fr-FR"/>
        </w:rPr>
      </w:pPr>
      <w:r>
        <w:rPr>
          <w:lang w:eastAsia="fr-FR"/>
        </w:rPr>
        <w:t>Modules Base de données SIG</w:t>
      </w:r>
    </w:p>
    <w:p w14:paraId="442ED8D1" w14:textId="77777777" w:rsidR="00CB17EF" w:rsidRDefault="00CB17EF" w:rsidP="00CB17EF">
      <w:pPr>
        <w:pStyle w:val="Listeniveau1"/>
        <w:rPr>
          <w:lang w:eastAsia="fr-FR"/>
        </w:rPr>
      </w:pPr>
      <w:r>
        <w:rPr>
          <w:lang w:eastAsia="fr-FR"/>
        </w:rPr>
        <w:t>Modules services Cartographique</w:t>
      </w:r>
    </w:p>
    <w:p w14:paraId="5440A32A" w14:textId="77777777" w:rsidR="002924A9" w:rsidRDefault="002924A9" w:rsidP="00CB17EF">
      <w:pPr>
        <w:pStyle w:val="Listeniveau1"/>
        <w:rPr>
          <w:lang w:eastAsia="fr-FR"/>
        </w:rPr>
      </w:pPr>
      <w:r>
        <w:rPr>
          <w:lang w:eastAsia="fr-FR"/>
        </w:rPr>
        <w:t>Modules Cartographie interactive</w:t>
      </w:r>
    </w:p>
    <w:p w14:paraId="4EC068E9" w14:textId="77777777" w:rsidR="00CB17EF" w:rsidRDefault="002924A9" w:rsidP="00CB17EF">
      <w:pPr>
        <w:pStyle w:val="Listeniveau1"/>
        <w:rPr>
          <w:lang w:eastAsia="fr-FR"/>
        </w:rPr>
      </w:pPr>
      <w:r>
        <w:rPr>
          <w:lang w:eastAsia="fr-FR"/>
        </w:rPr>
        <w:t xml:space="preserve">Modules Adressages </w:t>
      </w:r>
      <w:r w:rsidR="00CB17EF">
        <w:rPr>
          <w:lang w:eastAsia="fr-FR"/>
        </w:rPr>
        <w:t xml:space="preserve"> </w:t>
      </w:r>
    </w:p>
    <w:p w14:paraId="468586A4" w14:textId="77777777" w:rsidR="00D72CB0" w:rsidRDefault="00D72CB0" w:rsidP="00D72CB0">
      <w:pPr>
        <w:pStyle w:val="Titre2"/>
      </w:pPr>
      <w:bookmarkStart w:id="15" w:name="_Toc179969166"/>
      <w:r w:rsidRPr="00D72CB0">
        <w:lastRenderedPageBreak/>
        <w:t>Modules Base de données SIG</w:t>
      </w:r>
      <w:bookmarkEnd w:id="15"/>
    </w:p>
    <w:p w14:paraId="0B8B0CCF" w14:textId="77777777" w:rsidR="00D72CB0" w:rsidRDefault="00D72CB0" w:rsidP="002348ED">
      <w:pPr>
        <w:ind w:firstLine="578"/>
        <w:rPr>
          <w:lang w:eastAsia="fr-FR"/>
        </w:rPr>
      </w:pPr>
      <w:r>
        <w:rPr>
          <w:lang w:eastAsia="fr-FR"/>
        </w:rPr>
        <w:t>Ce module assure la conception et la gestion de la base de données spatiales. Il comprend</w:t>
      </w:r>
      <w:r w:rsidR="002348ED">
        <w:rPr>
          <w:lang w:eastAsia="fr-FR"/>
        </w:rPr>
        <w:t xml:space="preserve"> notamment l</w:t>
      </w:r>
      <w:r w:rsidR="002348ED" w:rsidRPr="002348ED">
        <w:rPr>
          <w:lang w:eastAsia="fr-FR"/>
        </w:rPr>
        <w:t>a collecte, structuration, et mise à jour des informations géographiques relatives aux propriétés et patrimoines taxables.</w:t>
      </w:r>
    </w:p>
    <w:p w14:paraId="707722C2" w14:textId="77777777" w:rsidR="00D72CB0" w:rsidRDefault="00D72CB0" w:rsidP="00D72CB0">
      <w:pPr>
        <w:pStyle w:val="Titre2"/>
      </w:pPr>
      <w:bookmarkStart w:id="16" w:name="_Toc179969167"/>
      <w:r w:rsidRPr="00D72CB0">
        <w:t>Modules services Cartographique</w:t>
      </w:r>
      <w:bookmarkEnd w:id="16"/>
    </w:p>
    <w:p w14:paraId="257D6A35" w14:textId="77777777" w:rsidR="00D72CB0" w:rsidRDefault="002348ED" w:rsidP="0042213E">
      <w:pPr>
        <w:ind w:firstLine="578"/>
        <w:rPr>
          <w:lang w:eastAsia="fr-FR"/>
        </w:rPr>
      </w:pPr>
      <w:r w:rsidRPr="002348ED">
        <w:rPr>
          <w:lang w:eastAsia="fr-FR"/>
        </w:rPr>
        <w:t>Ce module propose des outils et services permettant la manipulation et l’analyse de</w:t>
      </w:r>
      <w:r>
        <w:rPr>
          <w:lang w:eastAsia="fr-FR"/>
        </w:rPr>
        <w:t>s données géographiques.</w:t>
      </w:r>
    </w:p>
    <w:p w14:paraId="5760454D" w14:textId="77777777" w:rsidR="00D72CB0" w:rsidRPr="00D72CB0" w:rsidRDefault="00D72CB0" w:rsidP="00D72CB0">
      <w:pPr>
        <w:pStyle w:val="Titre2"/>
      </w:pPr>
      <w:bookmarkStart w:id="17" w:name="_Toc179969168"/>
      <w:r w:rsidRPr="00D72CB0">
        <w:t>Modules Cartographie interactive</w:t>
      </w:r>
      <w:bookmarkEnd w:id="17"/>
    </w:p>
    <w:p w14:paraId="234F70D8" w14:textId="77777777" w:rsidR="00D72CB0" w:rsidRDefault="0042213E" w:rsidP="0042213E">
      <w:pPr>
        <w:ind w:firstLine="578"/>
        <w:rPr>
          <w:lang w:eastAsia="fr-FR"/>
        </w:rPr>
      </w:pPr>
      <w:r>
        <w:rPr>
          <w:lang w:eastAsia="fr-FR"/>
        </w:rPr>
        <w:t>Un composant clé pour l'interface utilisateur, ce module permet,  la visualisation dynamique et interactive des données géographiques via des interfaces web.</w:t>
      </w:r>
    </w:p>
    <w:p w14:paraId="39A8C817" w14:textId="77777777" w:rsidR="00D72CB0" w:rsidRDefault="00D72CB0" w:rsidP="00D72CB0">
      <w:pPr>
        <w:pStyle w:val="Titre2"/>
      </w:pPr>
      <w:bookmarkStart w:id="18" w:name="_Toc179969169"/>
      <w:r w:rsidRPr="00D72CB0">
        <w:t xml:space="preserve">Modules </w:t>
      </w:r>
      <w:r w:rsidR="0042213E">
        <w:t>d’a</w:t>
      </w:r>
      <w:r w:rsidRPr="00D72CB0">
        <w:t>dressages</w:t>
      </w:r>
      <w:bookmarkEnd w:id="18"/>
    </w:p>
    <w:p w14:paraId="1B10E7FC" w14:textId="77777777" w:rsidR="0042213E" w:rsidRDefault="0042213E" w:rsidP="0042213E">
      <w:pPr>
        <w:ind w:firstLine="578"/>
        <w:rPr>
          <w:lang w:eastAsia="fr-FR"/>
        </w:rPr>
      </w:pPr>
      <w:r>
        <w:rPr>
          <w:lang w:eastAsia="fr-FR"/>
        </w:rPr>
        <w:t>Ce module est consacré à la gestion de l’adressage géographique. Création, gestion, et mise à jour d’un système d’adressage précis pour identifier les patrimoines fiscaux.</w:t>
      </w:r>
    </w:p>
    <w:p w14:paraId="72A068EA" w14:textId="77777777" w:rsidR="0042213E" w:rsidRDefault="0042213E" w:rsidP="0042213E">
      <w:pPr>
        <w:pStyle w:val="Titre2"/>
      </w:pPr>
      <w:r w:rsidRPr="0042213E">
        <w:t>Liste des besoins fonctionnels</w:t>
      </w:r>
    </w:p>
    <w:p w14:paraId="0EE5C5F5" w14:textId="77777777" w:rsidR="00E24FA4" w:rsidRDefault="00E24FA4" w:rsidP="00E24FA4">
      <w:pPr>
        <w:pStyle w:val="Lgende"/>
        <w:keepNext/>
      </w:pPr>
      <w:r>
        <w:t xml:space="preserve">Tableau </w:t>
      </w:r>
      <w:r w:rsidR="006378E1">
        <w:rPr>
          <w:noProof/>
        </w:rPr>
        <w:fldChar w:fldCharType="begin"/>
      </w:r>
      <w:r w:rsidR="006378E1">
        <w:rPr>
          <w:noProof/>
        </w:rPr>
        <w:instrText xml:space="preserve"> SEQ Tableau \* ARABIC </w:instrText>
      </w:r>
      <w:r w:rsidR="006378E1">
        <w:rPr>
          <w:noProof/>
        </w:rPr>
        <w:fldChar w:fldCharType="separate"/>
      </w:r>
      <w:r>
        <w:rPr>
          <w:noProof/>
        </w:rPr>
        <w:t>1</w:t>
      </w:r>
      <w:r w:rsidR="006378E1">
        <w:rPr>
          <w:noProof/>
        </w:rPr>
        <w:fldChar w:fldCharType="end"/>
      </w:r>
      <w:r>
        <w:t xml:space="preserve"> </w:t>
      </w:r>
      <w:r w:rsidRPr="006C0080">
        <w:t>Liste des besoins fonctionnels</w:t>
      </w:r>
    </w:p>
    <w:tbl>
      <w:tblPr>
        <w:tblStyle w:val="TableauGrille6Couleur-Accentuation5"/>
        <w:tblW w:w="0" w:type="auto"/>
        <w:tblLook w:val="04A0" w:firstRow="1" w:lastRow="0" w:firstColumn="1" w:lastColumn="0" w:noHBand="0" w:noVBand="1"/>
      </w:tblPr>
      <w:tblGrid>
        <w:gridCol w:w="2830"/>
        <w:gridCol w:w="5245"/>
        <w:gridCol w:w="2006"/>
      </w:tblGrid>
      <w:tr w:rsidR="0042213E" w14:paraId="753FC85B" w14:textId="77777777" w:rsidTr="004D40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FE7FFAE" w14:textId="77777777" w:rsidR="0042213E" w:rsidRDefault="0042213E" w:rsidP="0042213E">
            <w:pPr>
              <w:rPr>
                <w:lang w:eastAsia="fr-FR"/>
              </w:rPr>
            </w:pPr>
            <w:r>
              <w:rPr>
                <w:lang w:eastAsia="fr-FR"/>
              </w:rPr>
              <w:t>Modules</w:t>
            </w:r>
          </w:p>
        </w:tc>
        <w:tc>
          <w:tcPr>
            <w:tcW w:w="5245" w:type="dxa"/>
          </w:tcPr>
          <w:p w14:paraId="2248681E" w14:textId="77777777" w:rsidR="0042213E" w:rsidRDefault="0042213E" w:rsidP="0042213E">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Fonctionnalités</w:t>
            </w:r>
          </w:p>
        </w:tc>
        <w:tc>
          <w:tcPr>
            <w:tcW w:w="2006" w:type="dxa"/>
          </w:tcPr>
          <w:p w14:paraId="4ECEF953" w14:textId="77777777" w:rsidR="0042213E" w:rsidRDefault="0042213E" w:rsidP="0042213E">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Code</w:t>
            </w:r>
          </w:p>
        </w:tc>
      </w:tr>
      <w:tr w:rsidR="0042213E" w14:paraId="5D426FC7" w14:textId="77777777" w:rsidTr="0042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1" w:type="dxa"/>
            <w:gridSpan w:val="3"/>
          </w:tcPr>
          <w:p w14:paraId="2AF637C8" w14:textId="77777777" w:rsidR="00E24FA4" w:rsidRDefault="00E24FA4" w:rsidP="0042213E">
            <w:pPr>
              <w:jc w:val="center"/>
              <w:rPr>
                <w:lang w:eastAsia="fr-FR"/>
              </w:rPr>
            </w:pPr>
            <w:r w:rsidRPr="00E24FA4">
              <w:rPr>
                <w:lang w:eastAsia="fr-FR"/>
              </w:rPr>
              <w:t xml:space="preserve">Modules Base de données SIG </w:t>
            </w:r>
          </w:p>
          <w:p w14:paraId="42C6BCB6" w14:textId="77777777" w:rsidR="0042213E" w:rsidRDefault="0042213E" w:rsidP="0042213E">
            <w:pPr>
              <w:jc w:val="center"/>
              <w:rPr>
                <w:lang w:eastAsia="fr-FR"/>
              </w:rPr>
            </w:pPr>
            <w:r>
              <w:rPr>
                <w:lang w:eastAsia="fr-FR"/>
              </w:rPr>
              <w:t>« MF-01 »</w:t>
            </w:r>
          </w:p>
        </w:tc>
      </w:tr>
      <w:tr w:rsidR="00AC2CFC" w14:paraId="7D07270C"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val="restart"/>
            <w:vAlign w:val="center"/>
          </w:tcPr>
          <w:p w14:paraId="58C70114" w14:textId="77777777" w:rsidR="00AC2CFC" w:rsidRDefault="00AC2CFC" w:rsidP="00AC2CFC">
            <w:pPr>
              <w:jc w:val="center"/>
              <w:rPr>
                <w:lang w:eastAsia="fr-FR"/>
              </w:rPr>
            </w:pPr>
            <w:r>
              <w:rPr>
                <w:lang w:eastAsia="fr-FR"/>
              </w:rPr>
              <w:t xml:space="preserve">Gestion du </w:t>
            </w:r>
            <w:r w:rsidR="00F50E87">
              <w:rPr>
                <w:lang w:eastAsia="fr-FR"/>
              </w:rPr>
              <w:t>P</w:t>
            </w:r>
            <w:r>
              <w:rPr>
                <w:lang w:eastAsia="fr-FR"/>
              </w:rPr>
              <w:t>atrimoine</w:t>
            </w:r>
          </w:p>
          <w:p w14:paraId="658149A9" w14:textId="77777777" w:rsidR="00AC2CFC" w:rsidRDefault="00AC2CFC" w:rsidP="00AC2CFC">
            <w:pPr>
              <w:jc w:val="center"/>
              <w:rPr>
                <w:lang w:eastAsia="fr-FR"/>
              </w:rPr>
            </w:pPr>
            <w:r>
              <w:rPr>
                <w:lang w:eastAsia="fr-FR"/>
              </w:rPr>
              <w:t>« MF-01-02 »</w:t>
            </w:r>
          </w:p>
        </w:tc>
        <w:tc>
          <w:tcPr>
            <w:tcW w:w="5245" w:type="dxa"/>
            <w:vAlign w:val="center"/>
          </w:tcPr>
          <w:p w14:paraId="2BF3B9BA" w14:textId="77777777" w:rsidR="00AC2CFC" w:rsidRDefault="00AC2CFC" w:rsidP="00AC2CFC">
            <w:pPr>
              <w:jc w:val="left"/>
              <w:cnfStyle w:val="000000000000" w:firstRow="0" w:lastRow="0" w:firstColumn="0" w:lastColumn="0" w:oddVBand="0" w:evenVBand="0" w:oddHBand="0" w:evenHBand="0" w:firstRowFirstColumn="0" w:firstRowLastColumn="0" w:lastRowFirstColumn="0" w:lastRowLastColumn="0"/>
              <w:rPr>
                <w:lang w:eastAsia="fr-FR"/>
              </w:rPr>
            </w:pPr>
            <w:r>
              <w:rPr>
                <w:lang w:eastAsia="fr-FR"/>
              </w:rPr>
              <w:t xml:space="preserve">Intégrer les données préexistantes dans la base données SIG. </w:t>
            </w:r>
          </w:p>
        </w:tc>
        <w:tc>
          <w:tcPr>
            <w:tcW w:w="2006" w:type="dxa"/>
            <w:vAlign w:val="center"/>
          </w:tcPr>
          <w:p w14:paraId="4028EC89" w14:textId="77777777" w:rsidR="00AC2CFC" w:rsidRDefault="00AC2CFC" w:rsidP="00AC2CFC">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MF-01-02 -01»</w:t>
            </w:r>
          </w:p>
        </w:tc>
      </w:tr>
      <w:tr w:rsidR="00AC2CFC" w14:paraId="74B73F8C"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tcPr>
          <w:p w14:paraId="1671EB0D" w14:textId="77777777" w:rsidR="00AC2CFC" w:rsidRDefault="00AC2CFC" w:rsidP="00AC2CFC">
            <w:pPr>
              <w:rPr>
                <w:lang w:eastAsia="fr-FR"/>
              </w:rPr>
            </w:pPr>
          </w:p>
        </w:tc>
        <w:tc>
          <w:tcPr>
            <w:tcW w:w="5245" w:type="dxa"/>
            <w:vAlign w:val="center"/>
          </w:tcPr>
          <w:p w14:paraId="2B531695" w14:textId="77777777" w:rsidR="00AC2CFC" w:rsidRDefault="00AC2CFC" w:rsidP="00AC2CFC">
            <w:pPr>
              <w:jc w:val="left"/>
              <w:cnfStyle w:val="000000100000" w:firstRow="0" w:lastRow="0" w:firstColumn="0" w:lastColumn="0" w:oddVBand="0" w:evenVBand="0" w:oddHBand="1" w:evenHBand="0" w:firstRowFirstColumn="0" w:firstRowLastColumn="0" w:lastRowFirstColumn="0" w:lastRowLastColumn="0"/>
              <w:rPr>
                <w:lang w:eastAsia="fr-FR"/>
              </w:rPr>
            </w:pPr>
            <w:r>
              <w:rPr>
                <w:lang w:eastAsia="fr-FR"/>
              </w:rPr>
              <w:t>Créer l’index spatial d’un patrimoine</w:t>
            </w:r>
          </w:p>
        </w:tc>
        <w:tc>
          <w:tcPr>
            <w:tcW w:w="2006" w:type="dxa"/>
            <w:vAlign w:val="center"/>
          </w:tcPr>
          <w:p w14:paraId="2D962932" w14:textId="77777777" w:rsidR="00AC2CFC" w:rsidRDefault="00AC2CFC" w:rsidP="00AC2CFC">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MF-01-02 -02»</w:t>
            </w:r>
          </w:p>
        </w:tc>
      </w:tr>
      <w:tr w:rsidR="00AC2CFC" w14:paraId="3D751E36"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tcPr>
          <w:p w14:paraId="350DDCA4" w14:textId="77777777" w:rsidR="00AC2CFC" w:rsidRDefault="00AC2CFC" w:rsidP="00AC2CFC">
            <w:pPr>
              <w:rPr>
                <w:lang w:eastAsia="fr-FR"/>
              </w:rPr>
            </w:pPr>
          </w:p>
        </w:tc>
        <w:tc>
          <w:tcPr>
            <w:tcW w:w="5245" w:type="dxa"/>
          </w:tcPr>
          <w:p w14:paraId="6FD63FF0" w14:textId="77777777" w:rsidR="00AC2CFC" w:rsidRPr="00107009" w:rsidRDefault="00AC2CFC" w:rsidP="00AC2CFC">
            <w:pPr>
              <w:cnfStyle w:val="000000000000" w:firstRow="0" w:lastRow="0" w:firstColumn="0" w:lastColumn="0" w:oddVBand="0" w:evenVBand="0" w:oddHBand="0" w:evenHBand="0" w:firstRowFirstColumn="0" w:firstRowLastColumn="0" w:lastRowFirstColumn="0" w:lastRowLastColumn="0"/>
            </w:pPr>
            <w:r>
              <w:t xml:space="preserve">Ajouter </w:t>
            </w:r>
            <w:r>
              <w:rPr>
                <w:lang w:eastAsia="fr-FR"/>
              </w:rPr>
              <w:t>un patrimoine</w:t>
            </w:r>
          </w:p>
        </w:tc>
        <w:tc>
          <w:tcPr>
            <w:tcW w:w="2006" w:type="dxa"/>
            <w:vAlign w:val="center"/>
          </w:tcPr>
          <w:p w14:paraId="095FDB84" w14:textId="77777777" w:rsidR="00AC2CFC" w:rsidRDefault="00AC2CFC" w:rsidP="00AC2CFC">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MF-01-02 -03»</w:t>
            </w:r>
          </w:p>
        </w:tc>
      </w:tr>
      <w:tr w:rsidR="00AC2CFC" w14:paraId="0EB22DEC"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tcPr>
          <w:p w14:paraId="5114CD7D" w14:textId="77777777" w:rsidR="00AC2CFC" w:rsidRDefault="00AC2CFC" w:rsidP="00AC2CFC">
            <w:pPr>
              <w:rPr>
                <w:lang w:eastAsia="fr-FR"/>
              </w:rPr>
            </w:pPr>
          </w:p>
        </w:tc>
        <w:tc>
          <w:tcPr>
            <w:tcW w:w="5245" w:type="dxa"/>
          </w:tcPr>
          <w:p w14:paraId="261C2661" w14:textId="77777777" w:rsidR="00AC2CFC" w:rsidRPr="00107009" w:rsidRDefault="00AC2CFC" w:rsidP="00AC2CFC">
            <w:pPr>
              <w:cnfStyle w:val="000000100000" w:firstRow="0" w:lastRow="0" w:firstColumn="0" w:lastColumn="0" w:oddVBand="0" w:evenVBand="0" w:oddHBand="1" w:evenHBand="0" w:firstRowFirstColumn="0" w:firstRowLastColumn="0" w:lastRowFirstColumn="0" w:lastRowLastColumn="0"/>
            </w:pPr>
            <w:r>
              <w:t xml:space="preserve">Modifier </w:t>
            </w:r>
            <w:r>
              <w:rPr>
                <w:lang w:eastAsia="fr-FR"/>
              </w:rPr>
              <w:t>un patrimoine</w:t>
            </w:r>
          </w:p>
        </w:tc>
        <w:tc>
          <w:tcPr>
            <w:tcW w:w="2006" w:type="dxa"/>
            <w:vAlign w:val="center"/>
          </w:tcPr>
          <w:p w14:paraId="20F91548" w14:textId="77777777" w:rsidR="00AC2CFC" w:rsidRDefault="00AC2CFC" w:rsidP="00AC2CFC">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MF-01-02 -04»</w:t>
            </w:r>
          </w:p>
        </w:tc>
      </w:tr>
      <w:tr w:rsidR="00AC2CFC" w14:paraId="677E1E3B"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tcPr>
          <w:p w14:paraId="64986424" w14:textId="77777777" w:rsidR="00AC2CFC" w:rsidRDefault="00AC2CFC" w:rsidP="00AC2CFC">
            <w:pPr>
              <w:rPr>
                <w:lang w:eastAsia="fr-FR"/>
              </w:rPr>
            </w:pPr>
          </w:p>
        </w:tc>
        <w:tc>
          <w:tcPr>
            <w:tcW w:w="5245" w:type="dxa"/>
          </w:tcPr>
          <w:p w14:paraId="454695C4" w14:textId="77777777" w:rsidR="00AC2CFC" w:rsidRPr="00107009" w:rsidRDefault="00AC2CFC" w:rsidP="00AC2CFC">
            <w:pPr>
              <w:cnfStyle w:val="000000000000" w:firstRow="0" w:lastRow="0" w:firstColumn="0" w:lastColumn="0" w:oddVBand="0" w:evenVBand="0" w:oddHBand="0" w:evenHBand="0" w:firstRowFirstColumn="0" w:firstRowLastColumn="0" w:lastRowFirstColumn="0" w:lastRowLastColumn="0"/>
            </w:pPr>
            <w:r>
              <w:t xml:space="preserve">Supprimer </w:t>
            </w:r>
            <w:r>
              <w:rPr>
                <w:lang w:eastAsia="fr-FR"/>
              </w:rPr>
              <w:t>un patrimoine</w:t>
            </w:r>
          </w:p>
        </w:tc>
        <w:tc>
          <w:tcPr>
            <w:tcW w:w="2006" w:type="dxa"/>
            <w:vAlign w:val="center"/>
          </w:tcPr>
          <w:p w14:paraId="3FEC4E21" w14:textId="77777777" w:rsidR="00AC2CFC" w:rsidRDefault="00AC2CFC" w:rsidP="00AC2CFC">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MF-01-02 -05»</w:t>
            </w:r>
          </w:p>
        </w:tc>
      </w:tr>
      <w:tr w:rsidR="00AC2CFC" w14:paraId="2444B703"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tcPr>
          <w:p w14:paraId="6C5A99E5" w14:textId="77777777" w:rsidR="00AC2CFC" w:rsidRDefault="00AC2CFC" w:rsidP="00AC2CFC">
            <w:pPr>
              <w:rPr>
                <w:lang w:eastAsia="fr-FR"/>
              </w:rPr>
            </w:pPr>
          </w:p>
        </w:tc>
        <w:tc>
          <w:tcPr>
            <w:tcW w:w="5245" w:type="dxa"/>
          </w:tcPr>
          <w:p w14:paraId="6ACEC593" w14:textId="77777777" w:rsidR="00AC2CFC" w:rsidRDefault="00AC2CFC" w:rsidP="00AC2CFC">
            <w:pPr>
              <w:cnfStyle w:val="000000100000" w:firstRow="0" w:lastRow="0" w:firstColumn="0" w:lastColumn="0" w:oddVBand="0" w:evenVBand="0" w:oddHBand="1" w:evenHBand="0" w:firstRowFirstColumn="0" w:firstRowLastColumn="0" w:lastRowFirstColumn="0" w:lastRowLastColumn="0"/>
            </w:pPr>
            <w:r>
              <w:t xml:space="preserve">Rechercher </w:t>
            </w:r>
            <w:r>
              <w:rPr>
                <w:lang w:eastAsia="fr-FR"/>
              </w:rPr>
              <w:t>un patrimoine</w:t>
            </w:r>
          </w:p>
        </w:tc>
        <w:tc>
          <w:tcPr>
            <w:tcW w:w="2006" w:type="dxa"/>
            <w:vAlign w:val="center"/>
          </w:tcPr>
          <w:p w14:paraId="197E7B16" w14:textId="77777777" w:rsidR="00AC2CFC" w:rsidRDefault="00AC2CFC" w:rsidP="00AC2CFC">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MF-01-02 -06 »</w:t>
            </w:r>
          </w:p>
        </w:tc>
      </w:tr>
      <w:tr w:rsidR="00AC2CFC" w14:paraId="1D3BCE9B"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tcPr>
          <w:p w14:paraId="7B2DB485" w14:textId="77777777" w:rsidR="00AC2CFC" w:rsidRDefault="00AC2CFC" w:rsidP="00AC2CFC">
            <w:pPr>
              <w:rPr>
                <w:lang w:eastAsia="fr-FR"/>
              </w:rPr>
            </w:pPr>
          </w:p>
        </w:tc>
        <w:tc>
          <w:tcPr>
            <w:tcW w:w="5245" w:type="dxa"/>
          </w:tcPr>
          <w:p w14:paraId="237348A1" w14:textId="77777777" w:rsidR="00AC2CFC" w:rsidRPr="00107009" w:rsidRDefault="00AC2CFC" w:rsidP="00AC2CFC">
            <w:pPr>
              <w:cnfStyle w:val="000000000000" w:firstRow="0" w:lastRow="0" w:firstColumn="0" w:lastColumn="0" w:oddVBand="0" w:evenVBand="0" w:oddHBand="0" w:evenHBand="0" w:firstRowFirstColumn="0" w:firstRowLastColumn="0" w:lastRowFirstColumn="0" w:lastRowLastColumn="0"/>
            </w:pPr>
            <w:r>
              <w:t xml:space="preserve">Filtrer </w:t>
            </w:r>
            <w:r>
              <w:rPr>
                <w:lang w:eastAsia="fr-FR"/>
              </w:rPr>
              <w:t>des patrimoines</w:t>
            </w:r>
          </w:p>
        </w:tc>
        <w:tc>
          <w:tcPr>
            <w:tcW w:w="2006" w:type="dxa"/>
            <w:vAlign w:val="center"/>
          </w:tcPr>
          <w:p w14:paraId="18B61B23" w14:textId="77777777" w:rsidR="00AC2CFC" w:rsidRDefault="00AC2CFC" w:rsidP="00AC2CFC">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MF-01-02 -07 »</w:t>
            </w:r>
          </w:p>
        </w:tc>
      </w:tr>
      <w:tr w:rsidR="00AC2CFC" w14:paraId="01EE55C2"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tcPr>
          <w:p w14:paraId="1A71CF53" w14:textId="77777777" w:rsidR="00AC2CFC" w:rsidRDefault="00AC2CFC" w:rsidP="00AC2CFC">
            <w:pPr>
              <w:rPr>
                <w:lang w:eastAsia="fr-FR"/>
              </w:rPr>
            </w:pPr>
          </w:p>
        </w:tc>
        <w:tc>
          <w:tcPr>
            <w:tcW w:w="5245" w:type="dxa"/>
            <w:vAlign w:val="center"/>
          </w:tcPr>
          <w:p w14:paraId="1B2B73C7" w14:textId="77777777" w:rsidR="00AC2CFC" w:rsidRDefault="00AC2CFC" w:rsidP="00AC2CFC">
            <w:pPr>
              <w:jc w:val="left"/>
              <w:cnfStyle w:val="000000100000" w:firstRow="0" w:lastRow="0" w:firstColumn="0" w:lastColumn="0" w:oddVBand="0" w:evenVBand="0" w:oddHBand="1" w:evenHBand="0" w:firstRowFirstColumn="0" w:firstRowLastColumn="0" w:lastRowFirstColumn="0" w:lastRowLastColumn="0"/>
            </w:pPr>
            <w:r>
              <w:t>Afficher les attributs d’</w:t>
            </w:r>
            <w:r>
              <w:rPr>
                <w:lang w:eastAsia="fr-FR"/>
              </w:rPr>
              <w:t>un patrimoine</w:t>
            </w:r>
          </w:p>
        </w:tc>
        <w:tc>
          <w:tcPr>
            <w:tcW w:w="2006" w:type="dxa"/>
            <w:vAlign w:val="center"/>
          </w:tcPr>
          <w:p w14:paraId="6D055DDA" w14:textId="77777777" w:rsidR="00AC2CFC" w:rsidRDefault="00AC2CFC" w:rsidP="00AC2CFC">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MF-01-02 -08 »</w:t>
            </w:r>
          </w:p>
        </w:tc>
      </w:tr>
      <w:tr w:rsidR="00AC2CFC" w14:paraId="67A962C1"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tcPr>
          <w:p w14:paraId="2F5C93C6" w14:textId="77777777" w:rsidR="00AC2CFC" w:rsidRDefault="00AC2CFC" w:rsidP="00AC2CFC">
            <w:pPr>
              <w:rPr>
                <w:lang w:eastAsia="fr-FR"/>
              </w:rPr>
            </w:pPr>
          </w:p>
        </w:tc>
        <w:tc>
          <w:tcPr>
            <w:tcW w:w="5245" w:type="dxa"/>
            <w:vAlign w:val="center"/>
          </w:tcPr>
          <w:p w14:paraId="0D9DD16D" w14:textId="475136AB" w:rsidR="00AC2CFC" w:rsidRDefault="00AC2CFC" w:rsidP="00AC2CFC">
            <w:pPr>
              <w:jc w:val="left"/>
              <w:cnfStyle w:val="000000000000" w:firstRow="0" w:lastRow="0" w:firstColumn="0" w:lastColumn="0" w:oddVBand="0" w:evenVBand="0" w:oddHBand="0" w:evenHBand="0" w:firstRowFirstColumn="0" w:firstRowLastColumn="0" w:lastRowFirstColumn="0" w:lastRowLastColumn="0"/>
            </w:pPr>
            <w:r>
              <w:t xml:space="preserve">Afficher </w:t>
            </w:r>
            <w:r>
              <w:rPr>
                <w:lang w:eastAsia="fr-FR"/>
              </w:rPr>
              <w:t>un patrimoine</w:t>
            </w:r>
            <w:r w:rsidR="00082A0B">
              <w:rPr>
                <w:lang w:eastAsia="fr-FR"/>
              </w:rPr>
              <w:t xml:space="preserve"> sur une carte web</w:t>
            </w:r>
          </w:p>
        </w:tc>
        <w:tc>
          <w:tcPr>
            <w:tcW w:w="2006" w:type="dxa"/>
            <w:vAlign w:val="center"/>
          </w:tcPr>
          <w:p w14:paraId="7A77F971" w14:textId="77777777" w:rsidR="00AC2CFC" w:rsidRDefault="00AC2CFC" w:rsidP="00AC2CFC">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MF-01-02 -09 »</w:t>
            </w:r>
          </w:p>
        </w:tc>
      </w:tr>
      <w:tr w:rsidR="00AC2CFC" w14:paraId="3E9F1E6C"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restart"/>
            <w:vAlign w:val="center"/>
          </w:tcPr>
          <w:p w14:paraId="683E65F2" w14:textId="77777777" w:rsidR="00AC2CFC" w:rsidRDefault="00AC2CFC" w:rsidP="00AC2CFC">
            <w:pPr>
              <w:jc w:val="center"/>
              <w:rPr>
                <w:lang w:eastAsia="fr-FR"/>
              </w:rPr>
            </w:pPr>
            <w:r>
              <w:rPr>
                <w:lang w:eastAsia="fr-FR"/>
              </w:rPr>
              <w:t xml:space="preserve">Gestion des rues </w:t>
            </w:r>
          </w:p>
          <w:p w14:paraId="3CD9DAF8" w14:textId="77777777" w:rsidR="00AC2CFC" w:rsidRDefault="00AC2CFC" w:rsidP="00AC2CFC">
            <w:pPr>
              <w:jc w:val="center"/>
              <w:rPr>
                <w:lang w:eastAsia="fr-FR"/>
              </w:rPr>
            </w:pPr>
            <w:r>
              <w:rPr>
                <w:lang w:eastAsia="fr-FR"/>
              </w:rPr>
              <w:t>« MF-01-03 »</w:t>
            </w:r>
          </w:p>
        </w:tc>
        <w:tc>
          <w:tcPr>
            <w:tcW w:w="5245" w:type="dxa"/>
            <w:vAlign w:val="center"/>
          </w:tcPr>
          <w:p w14:paraId="0CB21EB5" w14:textId="77777777" w:rsidR="00AC2CFC" w:rsidRDefault="00AC2CFC" w:rsidP="00AC2CFC">
            <w:pPr>
              <w:jc w:val="left"/>
              <w:cnfStyle w:val="000000100000" w:firstRow="0" w:lastRow="0" w:firstColumn="0" w:lastColumn="0" w:oddVBand="0" w:evenVBand="0" w:oddHBand="1" w:evenHBand="0" w:firstRowFirstColumn="0" w:firstRowLastColumn="0" w:lastRowFirstColumn="0" w:lastRowLastColumn="0"/>
              <w:rPr>
                <w:lang w:eastAsia="fr-FR"/>
              </w:rPr>
            </w:pPr>
            <w:r>
              <w:rPr>
                <w:lang w:eastAsia="fr-FR"/>
              </w:rPr>
              <w:t xml:space="preserve">Intégrer les données préexistantes dans la base données SIG. </w:t>
            </w:r>
          </w:p>
        </w:tc>
        <w:tc>
          <w:tcPr>
            <w:tcW w:w="2006" w:type="dxa"/>
            <w:vAlign w:val="center"/>
          </w:tcPr>
          <w:p w14:paraId="2850CB97" w14:textId="77777777" w:rsidR="00AC2CFC" w:rsidRDefault="00AC2CFC" w:rsidP="00AC2CFC">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MF-01-03 -01 »</w:t>
            </w:r>
          </w:p>
        </w:tc>
      </w:tr>
      <w:tr w:rsidR="00AC2CFC" w14:paraId="2319AC94"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795EE268" w14:textId="77777777" w:rsidR="00AC2CFC" w:rsidRDefault="00AC2CFC" w:rsidP="00AC2CFC">
            <w:pPr>
              <w:jc w:val="center"/>
              <w:rPr>
                <w:lang w:eastAsia="fr-FR"/>
              </w:rPr>
            </w:pPr>
          </w:p>
        </w:tc>
        <w:tc>
          <w:tcPr>
            <w:tcW w:w="5245" w:type="dxa"/>
            <w:vAlign w:val="center"/>
          </w:tcPr>
          <w:p w14:paraId="4820B36E" w14:textId="77777777" w:rsidR="00AC2CFC" w:rsidRDefault="00AC2CFC" w:rsidP="00AC2CFC">
            <w:pPr>
              <w:jc w:val="left"/>
              <w:cnfStyle w:val="000000000000" w:firstRow="0" w:lastRow="0" w:firstColumn="0" w:lastColumn="0" w:oddVBand="0" w:evenVBand="0" w:oddHBand="0" w:evenHBand="0" w:firstRowFirstColumn="0" w:firstRowLastColumn="0" w:lastRowFirstColumn="0" w:lastRowLastColumn="0"/>
              <w:rPr>
                <w:lang w:eastAsia="fr-FR"/>
              </w:rPr>
            </w:pPr>
            <w:r>
              <w:rPr>
                <w:lang w:eastAsia="fr-FR"/>
              </w:rPr>
              <w:t>Créer l’index spatial</w:t>
            </w:r>
          </w:p>
        </w:tc>
        <w:tc>
          <w:tcPr>
            <w:tcW w:w="2006" w:type="dxa"/>
            <w:vAlign w:val="center"/>
          </w:tcPr>
          <w:p w14:paraId="29906259" w14:textId="77777777" w:rsidR="00AC2CFC" w:rsidRDefault="00AC2CFC" w:rsidP="00AC2CFC">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MF-01-03 -02 »</w:t>
            </w:r>
          </w:p>
        </w:tc>
      </w:tr>
      <w:tr w:rsidR="00AC2CFC" w14:paraId="6A0DC1F0"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2AFE5EBE" w14:textId="77777777" w:rsidR="00AC2CFC" w:rsidRDefault="00AC2CFC" w:rsidP="00AC2CFC">
            <w:pPr>
              <w:jc w:val="center"/>
              <w:rPr>
                <w:lang w:eastAsia="fr-FR"/>
              </w:rPr>
            </w:pPr>
          </w:p>
        </w:tc>
        <w:tc>
          <w:tcPr>
            <w:tcW w:w="5245" w:type="dxa"/>
          </w:tcPr>
          <w:p w14:paraId="7B85629B" w14:textId="77777777" w:rsidR="00AC2CFC" w:rsidRPr="00107009" w:rsidRDefault="00AC2CFC" w:rsidP="00AC2CFC">
            <w:pPr>
              <w:cnfStyle w:val="000000100000" w:firstRow="0" w:lastRow="0" w:firstColumn="0" w:lastColumn="0" w:oddVBand="0" w:evenVBand="0" w:oddHBand="1" w:evenHBand="0" w:firstRowFirstColumn="0" w:firstRowLastColumn="0" w:lastRowFirstColumn="0" w:lastRowLastColumn="0"/>
            </w:pPr>
            <w:r>
              <w:t xml:space="preserve">Ajouter une rue </w:t>
            </w:r>
          </w:p>
        </w:tc>
        <w:tc>
          <w:tcPr>
            <w:tcW w:w="2006" w:type="dxa"/>
            <w:vAlign w:val="center"/>
          </w:tcPr>
          <w:p w14:paraId="4724CE5E" w14:textId="77777777" w:rsidR="00AC2CFC" w:rsidRDefault="00AC2CFC" w:rsidP="00AC2CFC">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MF-01-03 -03 »</w:t>
            </w:r>
          </w:p>
        </w:tc>
      </w:tr>
      <w:tr w:rsidR="00AC2CFC" w14:paraId="506E4F52"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2CD61391" w14:textId="77777777" w:rsidR="00AC2CFC" w:rsidRDefault="00AC2CFC" w:rsidP="00AC2CFC">
            <w:pPr>
              <w:jc w:val="center"/>
              <w:rPr>
                <w:lang w:eastAsia="fr-FR"/>
              </w:rPr>
            </w:pPr>
          </w:p>
        </w:tc>
        <w:tc>
          <w:tcPr>
            <w:tcW w:w="5245" w:type="dxa"/>
          </w:tcPr>
          <w:p w14:paraId="2BB9736D" w14:textId="77777777" w:rsidR="00AC2CFC" w:rsidRPr="00107009" w:rsidRDefault="00AC2CFC" w:rsidP="00AC2CFC">
            <w:pPr>
              <w:cnfStyle w:val="000000000000" w:firstRow="0" w:lastRow="0" w:firstColumn="0" w:lastColumn="0" w:oddVBand="0" w:evenVBand="0" w:oddHBand="0" w:evenHBand="0" w:firstRowFirstColumn="0" w:firstRowLastColumn="0" w:lastRowFirstColumn="0" w:lastRowLastColumn="0"/>
            </w:pPr>
            <w:r>
              <w:t xml:space="preserve">Modifier une rue </w:t>
            </w:r>
          </w:p>
        </w:tc>
        <w:tc>
          <w:tcPr>
            <w:tcW w:w="2006" w:type="dxa"/>
            <w:vAlign w:val="center"/>
          </w:tcPr>
          <w:p w14:paraId="048DD699" w14:textId="77777777" w:rsidR="00AC2CFC" w:rsidRDefault="00AC2CFC" w:rsidP="00AC2CFC">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 MF-01-03 -04 »</w:t>
            </w:r>
          </w:p>
        </w:tc>
      </w:tr>
      <w:tr w:rsidR="00AC2CFC" w14:paraId="141E4775"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32E5EF48" w14:textId="77777777" w:rsidR="00AC2CFC" w:rsidRDefault="00AC2CFC" w:rsidP="00AC2CFC">
            <w:pPr>
              <w:jc w:val="center"/>
              <w:rPr>
                <w:lang w:eastAsia="fr-FR"/>
              </w:rPr>
            </w:pPr>
          </w:p>
        </w:tc>
        <w:tc>
          <w:tcPr>
            <w:tcW w:w="5245" w:type="dxa"/>
          </w:tcPr>
          <w:p w14:paraId="3A19659D" w14:textId="77777777" w:rsidR="00AC2CFC" w:rsidRPr="00107009" w:rsidRDefault="00AC2CFC" w:rsidP="00AC2CFC">
            <w:pPr>
              <w:cnfStyle w:val="000000100000" w:firstRow="0" w:lastRow="0" w:firstColumn="0" w:lastColumn="0" w:oddVBand="0" w:evenVBand="0" w:oddHBand="1" w:evenHBand="0" w:firstRowFirstColumn="0" w:firstRowLastColumn="0" w:lastRowFirstColumn="0" w:lastRowLastColumn="0"/>
            </w:pPr>
            <w:r>
              <w:t>Supprimer une rue</w:t>
            </w:r>
          </w:p>
        </w:tc>
        <w:tc>
          <w:tcPr>
            <w:tcW w:w="2006" w:type="dxa"/>
            <w:vAlign w:val="center"/>
          </w:tcPr>
          <w:p w14:paraId="7B5C044F" w14:textId="77777777" w:rsidR="00AC2CFC" w:rsidRDefault="00AC2CFC" w:rsidP="00AC2CFC">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MF-01-03 -05 »</w:t>
            </w:r>
          </w:p>
        </w:tc>
      </w:tr>
      <w:tr w:rsidR="00AC2CFC" w14:paraId="07F80385"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68A8179D" w14:textId="77777777" w:rsidR="00AC2CFC" w:rsidRDefault="00AC2CFC" w:rsidP="00AC2CFC">
            <w:pPr>
              <w:jc w:val="center"/>
              <w:rPr>
                <w:lang w:eastAsia="fr-FR"/>
              </w:rPr>
            </w:pPr>
          </w:p>
        </w:tc>
        <w:tc>
          <w:tcPr>
            <w:tcW w:w="5245" w:type="dxa"/>
          </w:tcPr>
          <w:p w14:paraId="139EC026" w14:textId="77777777" w:rsidR="00AC2CFC" w:rsidRDefault="00AC2CFC" w:rsidP="00AC2CFC">
            <w:pPr>
              <w:cnfStyle w:val="000000000000" w:firstRow="0" w:lastRow="0" w:firstColumn="0" w:lastColumn="0" w:oddVBand="0" w:evenVBand="0" w:oddHBand="0" w:evenHBand="0" w:firstRowFirstColumn="0" w:firstRowLastColumn="0" w:lastRowFirstColumn="0" w:lastRowLastColumn="0"/>
            </w:pPr>
            <w:r>
              <w:t>Rechercher une rue</w:t>
            </w:r>
          </w:p>
        </w:tc>
        <w:tc>
          <w:tcPr>
            <w:tcW w:w="2006" w:type="dxa"/>
            <w:vAlign w:val="center"/>
          </w:tcPr>
          <w:p w14:paraId="4C3E2AAD" w14:textId="77777777" w:rsidR="00AC2CFC" w:rsidRDefault="00AC2CFC" w:rsidP="00AC2CFC">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MF-01-03 -06 »</w:t>
            </w:r>
          </w:p>
        </w:tc>
      </w:tr>
      <w:tr w:rsidR="00AC2CFC" w14:paraId="11F829EE"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50ABC288" w14:textId="77777777" w:rsidR="00AC2CFC" w:rsidRDefault="00AC2CFC" w:rsidP="00AC2CFC">
            <w:pPr>
              <w:jc w:val="center"/>
              <w:rPr>
                <w:lang w:eastAsia="fr-FR"/>
              </w:rPr>
            </w:pPr>
          </w:p>
        </w:tc>
        <w:tc>
          <w:tcPr>
            <w:tcW w:w="5245" w:type="dxa"/>
          </w:tcPr>
          <w:p w14:paraId="6852C49A" w14:textId="77777777" w:rsidR="00AC2CFC" w:rsidRPr="00107009" w:rsidRDefault="00AC2CFC" w:rsidP="00AC2CFC">
            <w:pPr>
              <w:cnfStyle w:val="000000100000" w:firstRow="0" w:lastRow="0" w:firstColumn="0" w:lastColumn="0" w:oddVBand="0" w:evenVBand="0" w:oddHBand="1" w:evenHBand="0" w:firstRowFirstColumn="0" w:firstRowLastColumn="0" w:lastRowFirstColumn="0" w:lastRowLastColumn="0"/>
            </w:pPr>
            <w:r>
              <w:t>Filtrer des rues</w:t>
            </w:r>
          </w:p>
        </w:tc>
        <w:tc>
          <w:tcPr>
            <w:tcW w:w="2006" w:type="dxa"/>
            <w:vAlign w:val="center"/>
          </w:tcPr>
          <w:p w14:paraId="4A4D490C" w14:textId="77777777" w:rsidR="00AC2CFC" w:rsidRDefault="00AC2CFC" w:rsidP="00AC2CFC">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MF-01-03 -07 »</w:t>
            </w:r>
          </w:p>
        </w:tc>
      </w:tr>
      <w:tr w:rsidR="00AC2CFC" w14:paraId="7C82CB0F"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786D3765" w14:textId="77777777" w:rsidR="00AC2CFC" w:rsidRDefault="00AC2CFC" w:rsidP="00AC2CFC">
            <w:pPr>
              <w:jc w:val="center"/>
              <w:rPr>
                <w:lang w:eastAsia="fr-FR"/>
              </w:rPr>
            </w:pPr>
          </w:p>
        </w:tc>
        <w:tc>
          <w:tcPr>
            <w:tcW w:w="5245" w:type="dxa"/>
            <w:vAlign w:val="center"/>
          </w:tcPr>
          <w:p w14:paraId="10F316C7" w14:textId="77777777" w:rsidR="00AC2CFC" w:rsidRDefault="00AC2CFC" w:rsidP="00AC2CFC">
            <w:pPr>
              <w:jc w:val="left"/>
              <w:cnfStyle w:val="000000000000" w:firstRow="0" w:lastRow="0" w:firstColumn="0" w:lastColumn="0" w:oddVBand="0" w:evenVBand="0" w:oddHBand="0" w:evenHBand="0" w:firstRowFirstColumn="0" w:firstRowLastColumn="0" w:lastRowFirstColumn="0" w:lastRowLastColumn="0"/>
            </w:pPr>
            <w:r>
              <w:t>Afficher les attributs d’une rue</w:t>
            </w:r>
          </w:p>
        </w:tc>
        <w:tc>
          <w:tcPr>
            <w:tcW w:w="2006" w:type="dxa"/>
            <w:vAlign w:val="center"/>
          </w:tcPr>
          <w:p w14:paraId="58BD9826" w14:textId="77777777" w:rsidR="00AC2CFC" w:rsidRDefault="00AC2CFC" w:rsidP="00AC2CFC">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MF-01-03 -08 »</w:t>
            </w:r>
          </w:p>
        </w:tc>
      </w:tr>
      <w:tr w:rsidR="00AC2CFC" w14:paraId="21671ED4"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40B4F5CF" w14:textId="77777777" w:rsidR="00AC2CFC" w:rsidRDefault="00AC2CFC" w:rsidP="00AC2CFC">
            <w:pPr>
              <w:jc w:val="center"/>
              <w:rPr>
                <w:lang w:eastAsia="fr-FR"/>
              </w:rPr>
            </w:pPr>
          </w:p>
        </w:tc>
        <w:tc>
          <w:tcPr>
            <w:tcW w:w="5245" w:type="dxa"/>
            <w:vAlign w:val="center"/>
          </w:tcPr>
          <w:p w14:paraId="7946EDAC" w14:textId="77777777" w:rsidR="00AC2CFC" w:rsidRDefault="00AC2CFC" w:rsidP="00AC2CFC">
            <w:pPr>
              <w:jc w:val="left"/>
              <w:cnfStyle w:val="000000100000" w:firstRow="0" w:lastRow="0" w:firstColumn="0" w:lastColumn="0" w:oddVBand="0" w:evenVBand="0" w:oddHBand="1" w:evenHBand="0" w:firstRowFirstColumn="0" w:firstRowLastColumn="0" w:lastRowFirstColumn="0" w:lastRowLastColumn="0"/>
            </w:pPr>
            <w:r>
              <w:t xml:space="preserve">Afficher le tracer d’une  rue </w:t>
            </w:r>
          </w:p>
        </w:tc>
        <w:tc>
          <w:tcPr>
            <w:tcW w:w="2006" w:type="dxa"/>
            <w:vAlign w:val="center"/>
          </w:tcPr>
          <w:p w14:paraId="3118D9C5" w14:textId="77777777" w:rsidR="00AC2CFC" w:rsidRDefault="00AC2CFC" w:rsidP="00AC2CFC">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MF-01-03 -09 »</w:t>
            </w:r>
          </w:p>
        </w:tc>
      </w:tr>
      <w:tr w:rsidR="000577C7" w14:paraId="2808944F"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val="restart"/>
            <w:vAlign w:val="center"/>
          </w:tcPr>
          <w:p w14:paraId="0C1670B4" w14:textId="12868CF9" w:rsidR="00FE0705" w:rsidRDefault="00FE0705" w:rsidP="000577C7">
            <w:pPr>
              <w:jc w:val="center"/>
              <w:rPr>
                <w:lang w:eastAsia="fr-FR"/>
              </w:rPr>
            </w:pPr>
            <w:r w:rsidRPr="00FE0705">
              <w:rPr>
                <w:lang w:eastAsia="fr-FR"/>
              </w:rPr>
              <w:t xml:space="preserve">Modules </w:t>
            </w:r>
            <w:r w:rsidR="00D174C2">
              <w:rPr>
                <w:lang w:eastAsia="fr-FR"/>
              </w:rPr>
              <w:t>gestion</w:t>
            </w:r>
            <w:r w:rsidRPr="00FE0705">
              <w:rPr>
                <w:lang w:eastAsia="fr-FR"/>
              </w:rPr>
              <w:t xml:space="preserve"> </w:t>
            </w:r>
            <w:r w:rsidR="00D174C2">
              <w:rPr>
                <w:lang w:eastAsia="fr-FR"/>
              </w:rPr>
              <w:t>des zones d’adressages</w:t>
            </w:r>
          </w:p>
          <w:p w14:paraId="53EE5A05" w14:textId="77777777" w:rsidR="000577C7" w:rsidRDefault="000577C7" w:rsidP="000577C7">
            <w:pPr>
              <w:jc w:val="center"/>
              <w:rPr>
                <w:lang w:eastAsia="fr-FR"/>
              </w:rPr>
            </w:pPr>
            <w:r>
              <w:rPr>
                <w:lang w:eastAsia="fr-FR"/>
              </w:rPr>
              <w:t>« MF-01-04 »</w:t>
            </w:r>
          </w:p>
        </w:tc>
        <w:tc>
          <w:tcPr>
            <w:tcW w:w="5245" w:type="dxa"/>
            <w:vAlign w:val="center"/>
          </w:tcPr>
          <w:p w14:paraId="7A00473B" w14:textId="77777777" w:rsidR="000577C7" w:rsidRDefault="001F7858" w:rsidP="000577C7">
            <w:pPr>
              <w:jc w:val="left"/>
              <w:cnfStyle w:val="000000000000" w:firstRow="0" w:lastRow="0" w:firstColumn="0" w:lastColumn="0" w:oddVBand="0" w:evenVBand="0" w:oddHBand="0" w:evenHBand="0" w:firstRowFirstColumn="0" w:firstRowLastColumn="0" w:lastRowFirstColumn="0" w:lastRowLastColumn="0"/>
              <w:rPr>
                <w:lang w:eastAsia="fr-FR"/>
              </w:rPr>
            </w:pPr>
            <w:r>
              <w:rPr>
                <w:lang w:eastAsia="fr-FR"/>
              </w:rPr>
              <w:t xml:space="preserve">Nettoyer et </w:t>
            </w:r>
            <w:r w:rsidR="000577C7">
              <w:rPr>
                <w:lang w:eastAsia="fr-FR"/>
              </w:rPr>
              <w:t xml:space="preserve">Intégrer les données préexistantes dans la base données SIG. </w:t>
            </w:r>
          </w:p>
        </w:tc>
        <w:tc>
          <w:tcPr>
            <w:tcW w:w="2006" w:type="dxa"/>
            <w:vAlign w:val="center"/>
          </w:tcPr>
          <w:p w14:paraId="77B9A555" w14:textId="77777777" w:rsidR="000577C7" w:rsidRDefault="000577C7" w:rsidP="000577C7">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MF-01-04 -01 »</w:t>
            </w:r>
          </w:p>
        </w:tc>
      </w:tr>
      <w:tr w:rsidR="000577C7" w14:paraId="2DC589DA"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6C2E59DD" w14:textId="77777777" w:rsidR="000577C7" w:rsidRDefault="000577C7" w:rsidP="000577C7">
            <w:pPr>
              <w:jc w:val="center"/>
              <w:rPr>
                <w:lang w:eastAsia="fr-FR"/>
              </w:rPr>
            </w:pPr>
          </w:p>
        </w:tc>
        <w:tc>
          <w:tcPr>
            <w:tcW w:w="5245" w:type="dxa"/>
            <w:vAlign w:val="center"/>
          </w:tcPr>
          <w:p w14:paraId="493A51D8" w14:textId="77777777" w:rsidR="000577C7" w:rsidRDefault="000577C7" w:rsidP="000577C7">
            <w:pPr>
              <w:jc w:val="left"/>
              <w:cnfStyle w:val="000000100000" w:firstRow="0" w:lastRow="0" w:firstColumn="0" w:lastColumn="0" w:oddVBand="0" w:evenVBand="0" w:oddHBand="1" w:evenHBand="0" w:firstRowFirstColumn="0" w:firstRowLastColumn="0" w:lastRowFirstColumn="0" w:lastRowLastColumn="0"/>
              <w:rPr>
                <w:lang w:eastAsia="fr-FR"/>
              </w:rPr>
            </w:pPr>
            <w:r>
              <w:rPr>
                <w:lang w:eastAsia="fr-FR"/>
              </w:rPr>
              <w:t>Créer l’index spatial</w:t>
            </w:r>
          </w:p>
        </w:tc>
        <w:tc>
          <w:tcPr>
            <w:tcW w:w="2006" w:type="dxa"/>
            <w:vAlign w:val="center"/>
          </w:tcPr>
          <w:p w14:paraId="5D62AE4C" w14:textId="77777777" w:rsidR="000577C7" w:rsidRDefault="000577C7" w:rsidP="000577C7">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MF-01-04-02 »</w:t>
            </w:r>
          </w:p>
        </w:tc>
      </w:tr>
      <w:tr w:rsidR="000577C7" w14:paraId="1DB65FEB"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0E464DC9" w14:textId="77777777" w:rsidR="000577C7" w:rsidRDefault="000577C7" w:rsidP="000577C7">
            <w:pPr>
              <w:jc w:val="center"/>
              <w:rPr>
                <w:lang w:eastAsia="fr-FR"/>
              </w:rPr>
            </w:pPr>
          </w:p>
        </w:tc>
        <w:tc>
          <w:tcPr>
            <w:tcW w:w="5245" w:type="dxa"/>
          </w:tcPr>
          <w:p w14:paraId="3A22C67A" w14:textId="0494C8F0" w:rsidR="000577C7" w:rsidRDefault="000577C7" w:rsidP="000577C7">
            <w:pPr>
              <w:cnfStyle w:val="000000000000" w:firstRow="0" w:lastRow="0" w:firstColumn="0" w:lastColumn="0" w:oddVBand="0" w:evenVBand="0" w:oddHBand="0" w:evenHBand="0" w:firstRowFirstColumn="0" w:firstRowLastColumn="0" w:lastRowFirstColumn="0" w:lastRowLastColumn="0"/>
            </w:pPr>
            <w:r>
              <w:t xml:space="preserve">Rechercher une </w:t>
            </w:r>
            <w:r w:rsidR="00D174C2">
              <w:t>zone</w:t>
            </w:r>
          </w:p>
        </w:tc>
        <w:tc>
          <w:tcPr>
            <w:tcW w:w="2006" w:type="dxa"/>
            <w:vAlign w:val="center"/>
          </w:tcPr>
          <w:p w14:paraId="63250179" w14:textId="77777777" w:rsidR="000577C7" w:rsidRDefault="000577C7" w:rsidP="000577C7">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MF-01-04-03 »</w:t>
            </w:r>
          </w:p>
        </w:tc>
      </w:tr>
      <w:tr w:rsidR="000577C7" w14:paraId="551CCD60"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788A6F7E" w14:textId="77777777" w:rsidR="000577C7" w:rsidRDefault="000577C7" w:rsidP="000577C7">
            <w:pPr>
              <w:jc w:val="center"/>
              <w:rPr>
                <w:lang w:eastAsia="fr-FR"/>
              </w:rPr>
            </w:pPr>
          </w:p>
        </w:tc>
        <w:tc>
          <w:tcPr>
            <w:tcW w:w="5245" w:type="dxa"/>
          </w:tcPr>
          <w:p w14:paraId="71E42CA8" w14:textId="23A5DFAA" w:rsidR="000577C7" w:rsidRPr="00107009" w:rsidRDefault="000577C7" w:rsidP="000577C7">
            <w:pPr>
              <w:cnfStyle w:val="000000100000" w:firstRow="0" w:lastRow="0" w:firstColumn="0" w:lastColumn="0" w:oddVBand="0" w:evenVBand="0" w:oddHBand="1" w:evenHBand="0" w:firstRowFirstColumn="0" w:firstRowLastColumn="0" w:lastRowFirstColumn="0" w:lastRowLastColumn="0"/>
            </w:pPr>
            <w:r>
              <w:t xml:space="preserve">Filtrer des </w:t>
            </w:r>
            <w:r w:rsidR="00D174C2">
              <w:t>zones</w:t>
            </w:r>
          </w:p>
        </w:tc>
        <w:tc>
          <w:tcPr>
            <w:tcW w:w="2006" w:type="dxa"/>
            <w:vAlign w:val="center"/>
          </w:tcPr>
          <w:p w14:paraId="59921AD9" w14:textId="77777777" w:rsidR="000577C7" w:rsidRDefault="000577C7" w:rsidP="000577C7">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MF-01-04-04 »</w:t>
            </w:r>
          </w:p>
        </w:tc>
      </w:tr>
      <w:tr w:rsidR="000577C7" w14:paraId="1CAADAE3"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4CFFADD9" w14:textId="77777777" w:rsidR="000577C7" w:rsidRDefault="000577C7" w:rsidP="000577C7">
            <w:pPr>
              <w:jc w:val="center"/>
              <w:rPr>
                <w:lang w:eastAsia="fr-FR"/>
              </w:rPr>
            </w:pPr>
          </w:p>
        </w:tc>
        <w:tc>
          <w:tcPr>
            <w:tcW w:w="5245" w:type="dxa"/>
            <w:vAlign w:val="center"/>
          </w:tcPr>
          <w:p w14:paraId="07BD2CBC" w14:textId="68ED6814" w:rsidR="000577C7" w:rsidRDefault="000577C7" w:rsidP="000577C7">
            <w:pPr>
              <w:jc w:val="left"/>
              <w:cnfStyle w:val="000000000000" w:firstRow="0" w:lastRow="0" w:firstColumn="0" w:lastColumn="0" w:oddVBand="0" w:evenVBand="0" w:oddHBand="0" w:evenHBand="0" w:firstRowFirstColumn="0" w:firstRowLastColumn="0" w:lastRowFirstColumn="0" w:lastRowLastColumn="0"/>
            </w:pPr>
            <w:r>
              <w:t xml:space="preserve">Afficher les attributs d’une </w:t>
            </w:r>
            <w:r w:rsidR="00D174C2">
              <w:t>zone</w:t>
            </w:r>
          </w:p>
        </w:tc>
        <w:tc>
          <w:tcPr>
            <w:tcW w:w="2006" w:type="dxa"/>
            <w:vAlign w:val="center"/>
          </w:tcPr>
          <w:p w14:paraId="7F69E609" w14:textId="77777777" w:rsidR="000577C7" w:rsidRDefault="000577C7" w:rsidP="000577C7">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MF-01-04-</w:t>
            </w:r>
            <w:r w:rsidR="001335D5">
              <w:rPr>
                <w:lang w:eastAsia="fr-FR"/>
              </w:rPr>
              <w:t>0</w:t>
            </w:r>
            <w:r>
              <w:rPr>
                <w:lang w:eastAsia="fr-FR"/>
              </w:rPr>
              <w:t>5 »</w:t>
            </w:r>
          </w:p>
        </w:tc>
      </w:tr>
      <w:tr w:rsidR="000577C7" w14:paraId="785BF1B1"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619BF46E" w14:textId="77777777" w:rsidR="000577C7" w:rsidRDefault="000577C7" w:rsidP="000577C7">
            <w:pPr>
              <w:jc w:val="center"/>
              <w:rPr>
                <w:lang w:eastAsia="fr-FR"/>
              </w:rPr>
            </w:pPr>
          </w:p>
        </w:tc>
        <w:tc>
          <w:tcPr>
            <w:tcW w:w="5245" w:type="dxa"/>
            <w:vAlign w:val="center"/>
          </w:tcPr>
          <w:p w14:paraId="36FD021E" w14:textId="62E89E6C" w:rsidR="000577C7" w:rsidRDefault="000577C7" w:rsidP="000577C7">
            <w:pPr>
              <w:jc w:val="left"/>
              <w:cnfStyle w:val="000000100000" w:firstRow="0" w:lastRow="0" w:firstColumn="0" w:lastColumn="0" w:oddVBand="0" w:evenVBand="0" w:oddHBand="1" w:evenHBand="0" w:firstRowFirstColumn="0" w:firstRowLastColumn="0" w:lastRowFirstColumn="0" w:lastRowLastColumn="0"/>
            </w:pPr>
            <w:r>
              <w:t xml:space="preserve">Afficher </w:t>
            </w:r>
            <w:proofErr w:type="gramStart"/>
            <w:r>
              <w:t>l</w:t>
            </w:r>
            <w:r w:rsidR="00D174C2">
              <w:t>es</w:t>
            </w:r>
            <w:r>
              <w:t xml:space="preserve"> </w:t>
            </w:r>
            <w:r w:rsidR="00D174C2">
              <w:t>limite</w:t>
            </w:r>
            <w:proofErr w:type="gramEnd"/>
            <w:r>
              <w:t xml:space="preserve"> d’une </w:t>
            </w:r>
            <w:r w:rsidR="00D174C2">
              <w:t>zone</w:t>
            </w:r>
          </w:p>
        </w:tc>
        <w:tc>
          <w:tcPr>
            <w:tcW w:w="2006" w:type="dxa"/>
            <w:vAlign w:val="center"/>
          </w:tcPr>
          <w:p w14:paraId="234710CB" w14:textId="77777777" w:rsidR="000577C7" w:rsidRDefault="001335D5" w:rsidP="000577C7">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MF-01-04-06 »</w:t>
            </w:r>
          </w:p>
        </w:tc>
      </w:tr>
      <w:tr w:rsidR="001335D5" w14:paraId="26A5A2C8" w14:textId="77777777" w:rsidTr="004D406C">
        <w:trPr>
          <w:trHeight w:val="700"/>
        </w:trPr>
        <w:tc>
          <w:tcPr>
            <w:cnfStyle w:val="001000000000" w:firstRow="0" w:lastRow="0" w:firstColumn="1" w:lastColumn="0" w:oddVBand="0" w:evenVBand="0" w:oddHBand="0" w:evenHBand="0" w:firstRowFirstColumn="0" w:firstRowLastColumn="0" w:lastRowFirstColumn="0" w:lastRowLastColumn="0"/>
            <w:tcW w:w="2830" w:type="dxa"/>
            <w:vMerge w:val="restart"/>
            <w:vAlign w:val="center"/>
          </w:tcPr>
          <w:p w14:paraId="7A540B1C" w14:textId="77777777" w:rsidR="001335D5" w:rsidRDefault="001335D5" w:rsidP="001335D5">
            <w:pPr>
              <w:jc w:val="center"/>
              <w:rPr>
                <w:lang w:eastAsia="fr-FR"/>
              </w:rPr>
            </w:pPr>
            <w:r>
              <w:rPr>
                <w:lang w:eastAsia="fr-FR"/>
              </w:rPr>
              <w:t xml:space="preserve">Gestion des couches de base de SIG (quartier, arrondissement, localité etc.) </w:t>
            </w:r>
          </w:p>
          <w:p w14:paraId="053B1C19" w14:textId="77777777" w:rsidR="001335D5" w:rsidRDefault="001335D5" w:rsidP="001335D5">
            <w:pPr>
              <w:jc w:val="center"/>
              <w:rPr>
                <w:lang w:eastAsia="fr-FR"/>
              </w:rPr>
            </w:pPr>
            <w:r>
              <w:rPr>
                <w:lang w:eastAsia="fr-FR"/>
              </w:rPr>
              <w:t>« MF-01-05 »</w:t>
            </w:r>
          </w:p>
        </w:tc>
        <w:tc>
          <w:tcPr>
            <w:tcW w:w="5245" w:type="dxa"/>
            <w:vAlign w:val="center"/>
          </w:tcPr>
          <w:p w14:paraId="47B1A65A" w14:textId="77777777" w:rsidR="001335D5" w:rsidRDefault="001335D5" w:rsidP="001335D5">
            <w:pPr>
              <w:jc w:val="left"/>
              <w:cnfStyle w:val="000000000000" w:firstRow="0" w:lastRow="0" w:firstColumn="0" w:lastColumn="0" w:oddVBand="0" w:evenVBand="0" w:oddHBand="0" w:evenHBand="0" w:firstRowFirstColumn="0" w:firstRowLastColumn="0" w:lastRowFirstColumn="0" w:lastRowLastColumn="0"/>
              <w:rPr>
                <w:lang w:eastAsia="fr-FR"/>
              </w:rPr>
            </w:pPr>
            <w:r>
              <w:rPr>
                <w:lang w:eastAsia="fr-FR"/>
              </w:rPr>
              <w:t xml:space="preserve">Intégrer les données préexistantes dans la base données SIG. </w:t>
            </w:r>
          </w:p>
        </w:tc>
        <w:tc>
          <w:tcPr>
            <w:tcW w:w="2006" w:type="dxa"/>
            <w:vAlign w:val="center"/>
          </w:tcPr>
          <w:p w14:paraId="0547982D" w14:textId="77777777" w:rsidR="001335D5" w:rsidRDefault="001335D5" w:rsidP="001335D5">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MF-01-05-01 »</w:t>
            </w:r>
          </w:p>
        </w:tc>
      </w:tr>
      <w:tr w:rsidR="001335D5" w14:paraId="51B8C446"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3B62A17B" w14:textId="77777777" w:rsidR="001335D5" w:rsidRDefault="001335D5" w:rsidP="001335D5">
            <w:pPr>
              <w:jc w:val="center"/>
              <w:rPr>
                <w:lang w:eastAsia="fr-FR"/>
              </w:rPr>
            </w:pPr>
          </w:p>
        </w:tc>
        <w:tc>
          <w:tcPr>
            <w:tcW w:w="5245" w:type="dxa"/>
            <w:vAlign w:val="center"/>
          </w:tcPr>
          <w:p w14:paraId="51D9C8D2" w14:textId="77777777" w:rsidR="001335D5" w:rsidRDefault="001335D5" w:rsidP="001335D5">
            <w:pPr>
              <w:jc w:val="left"/>
              <w:cnfStyle w:val="000000100000" w:firstRow="0" w:lastRow="0" w:firstColumn="0" w:lastColumn="0" w:oddVBand="0" w:evenVBand="0" w:oddHBand="1" w:evenHBand="0" w:firstRowFirstColumn="0" w:firstRowLastColumn="0" w:lastRowFirstColumn="0" w:lastRowLastColumn="0"/>
              <w:rPr>
                <w:lang w:eastAsia="fr-FR"/>
              </w:rPr>
            </w:pPr>
            <w:r>
              <w:rPr>
                <w:lang w:eastAsia="fr-FR"/>
              </w:rPr>
              <w:t>Créer l’index spatial</w:t>
            </w:r>
          </w:p>
        </w:tc>
        <w:tc>
          <w:tcPr>
            <w:tcW w:w="2006" w:type="dxa"/>
            <w:vAlign w:val="center"/>
          </w:tcPr>
          <w:p w14:paraId="2AF9F1AA" w14:textId="77777777" w:rsidR="001335D5" w:rsidRDefault="001335D5" w:rsidP="001335D5">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MF-01-05-02 »</w:t>
            </w:r>
          </w:p>
        </w:tc>
      </w:tr>
      <w:tr w:rsidR="001335D5" w14:paraId="28C33921"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384E9024" w14:textId="77777777" w:rsidR="001335D5" w:rsidRDefault="001335D5" w:rsidP="001335D5">
            <w:pPr>
              <w:jc w:val="center"/>
              <w:rPr>
                <w:lang w:eastAsia="fr-FR"/>
              </w:rPr>
            </w:pPr>
          </w:p>
        </w:tc>
        <w:tc>
          <w:tcPr>
            <w:tcW w:w="5245" w:type="dxa"/>
          </w:tcPr>
          <w:p w14:paraId="38FC7F55" w14:textId="77777777" w:rsidR="001335D5" w:rsidRPr="00107009" w:rsidRDefault="001335D5" w:rsidP="001335D5">
            <w:pPr>
              <w:cnfStyle w:val="000000000000" w:firstRow="0" w:lastRow="0" w:firstColumn="0" w:lastColumn="0" w:oddVBand="0" w:evenVBand="0" w:oddHBand="0" w:evenHBand="0" w:firstRowFirstColumn="0" w:firstRowLastColumn="0" w:lastRowFirstColumn="0" w:lastRowLastColumn="0"/>
            </w:pPr>
            <w:r>
              <w:t xml:space="preserve">Ajouter une couche </w:t>
            </w:r>
          </w:p>
        </w:tc>
        <w:tc>
          <w:tcPr>
            <w:tcW w:w="2006" w:type="dxa"/>
            <w:vAlign w:val="center"/>
          </w:tcPr>
          <w:p w14:paraId="49ADB9F1" w14:textId="77777777" w:rsidR="001335D5" w:rsidRDefault="001335D5" w:rsidP="001335D5">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MF-01-05-03 »</w:t>
            </w:r>
          </w:p>
        </w:tc>
      </w:tr>
      <w:tr w:rsidR="001335D5" w14:paraId="73D6CD11"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64737403" w14:textId="77777777" w:rsidR="001335D5" w:rsidRDefault="001335D5" w:rsidP="001335D5">
            <w:pPr>
              <w:jc w:val="center"/>
              <w:rPr>
                <w:lang w:eastAsia="fr-FR"/>
              </w:rPr>
            </w:pPr>
          </w:p>
        </w:tc>
        <w:tc>
          <w:tcPr>
            <w:tcW w:w="5245" w:type="dxa"/>
          </w:tcPr>
          <w:p w14:paraId="3C368CCE" w14:textId="77777777" w:rsidR="001335D5" w:rsidRPr="00107009" w:rsidRDefault="001335D5" w:rsidP="001335D5">
            <w:pPr>
              <w:cnfStyle w:val="000000100000" w:firstRow="0" w:lastRow="0" w:firstColumn="0" w:lastColumn="0" w:oddVBand="0" w:evenVBand="0" w:oddHBand="1" w:evenHBand="0" w:firstRowFirstColumn="0" w:firstRowLastColumn="0" w:lastRowFirstColumn="0" w:lastRowLastColumn="0"/>
            </w:pPr>
            <w:r>
              <w:t xml:space="preserve">Modifier une couche </w:t>
            </w:r>
          </w:p>
        </w:tc>
        <w:tc>
          <w:tcPr>
            <w:tcW w:w="2006" w:type="dxa"/>
            <w:vAlign w:val="center"/>
          </w:tcPr>
          <w:p w14:paraId="13C47C07" w14:textId="77777777" w:rsidR="001335D5" w:rsidRDefault="001335D5" w:rsidP="001335D5">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MF-01-05-04 »</w:t>
            </w:r>
          </w:p>
        </w:tc>
      </w:tr>
      <w:tr w:rsidR="001335D5" w14:paraId="76B2A8F1"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1285EBAE" w14:textId="77777777" w:rsidR="001335D5" w:rsidRDefault="001335D5" w:rsidP="001335D5">
            <w:pPr>
              <w:jc w:val="center"/>
              <w:rPr>
                <w:lang w:eastAsia="fr-FR"/>
              </w:rPr>
            </w:pPr>
          </w:p>
        </w:tc>
        <w:tc>
          <w:tcPr>
            <w:tcW w:w="5245" w:type="dxa"/>
          </w:tcPr>
          <w:p w14:paraId="36AF3845" w14:textId="77777777" w:rsidR="001335D5" w:rsidRPr="00107009" w:rsidRDefault="001335D5" w:rsidP="001335D5">
            <w:pPr>
              <w:cnfStyle w:val="000000000000" w:firstRow="0" w:lastRow="0" w:firstColumn="0" w:lastColumn="0" w:oddVBand="0" w:evenVBand="0" w:oddHBand="0" w:evenHBand="0" w:firstRowFirstColumn="0" w:firstRowLastColumn="0" w:lastRowFirstColumn="0" w:lastRowLastColumn="0"/>
            </w:pPr>
            <w:r>
              <w:t>Supprimer une couche</w:t>
            </w:r>
          </w:p>
        </w:tc>
        <w:tc>
          <w:tcPr>
            <w:tcW w:w="2006" w:type="dxa"/>
            <w:vAlign w:val="center"/>
          </w:tcPr>
          <w:p w14:paraId="7B0E8289" w14:textId="77777777" w:rsidR="001335D5" w:rsidRDefault="001335D5" w:rsidP="001335D5">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MF-01-05-05 »</w:t>
            </w:r>
          </w:p>
        </w:tc>
      </w:tr>
      <w:tr w:rsidR="001335D5" w14:paraId="53A996D5"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3F082A66" w14:textId="77777777" w:rsidR="001335D5" w:rsidRDefault="001335D5" w:rsidP="001335D5">
            <w:pPr>
              <w:jc w:val="center"/>
              <w:rPr>
                <w:lang w:eastAsia="fr-FR"/>
              </w:rPr>
            </w:pPr>
          </w:p>
        </w:tc>
        <w:tc>
          <w:tcPr>
            <w:tcW w:w="5245" w:type="dxa"/>
          </w:tcPr>
          <w:p w14:paraId="374F66D8" w14:textId="77777777" w:rsidR="001335D5" w:rsidRDefault="001335D5" w:rsidP="001335D5">
            <w:pPr>
              <w:cnfStyle w:val="000000100000" w:firstRow="0" w:lastRow="0" w:firstColumn="0" w:lastColumn="0" w:oddVBand="0" w:evenVBand="0" w:oddHBand="1" w:evenHBand="0" w:firstRowFirstColumn="0" w:firstRowLastColumn="0" w:lastRowFirstColumn="0" w:lastRowLastColumn="0"/>
            </w:pPr>
            <w:r>
              <w:t>Rechercher une couche</w:t>
            </w:r>
          </w:p>
        </w:tc>
        <w:tc>
          <w:tcPr>
            <w:tcW w:w="2006" w:type="dxa"/>
            <w:vAlign w:val="center"/>
          </w:tcPr>
          <w:p w14:paraId="7C29337F" w14:textId="77777777" w:rsidR="001335D5" w:rsidRDefault="001335D5" w:rsidP="001335D5">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MF-01-05-06 »</w:t>
            </w:r>
          </w:p>
        </w:tc>
      </w:tr>
      <w:tr w:rsidR="001335D5" w14:paraId="7EEEC6E6"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2C0C416C" w14:textId="77777777" w:rsidR="001335D5" w:rsidRDefault="001335D5" w:rsidP="001335D5">
            <w:pPr>
              <w:jc w:val="center"/>
              <w:rPr>
                <w:lang w:eastAsia="fr-FR"/>
              </w:rPr>
            </w:pPr>
          </w:p>
        </w:tc>
        <w:tc>
          <w:tcPr>
            <w:tcW w:w="5245" w:type="dxa"/>
          </w:tcPr>
          <w:p w14:paraId="6D36901E" w14:textId="77777777" w:rsidR="001335D5" w:rsidRPr="00107009" w:rsidRDefault="001335D5" w:rsidP="001335D5">
            <w:pPr>
              <w:cnfStyle w:val="000000000000" w:firstRow="0" w:lastRow="0" w:firstColumn="0" w:lastColumn="0" w:oddVBand="0" w:evenVBand="0" w:oddHBand="0" w:evenHBand="0" w:firstRowFirstColumn="0" w:firstRowLastColumn="0" w:lastRowFirstColumn="0" w:lastRowLastColumn="0"/>
            </w:pPr>
            <w:r>
              <w:t>Filtrer les entités d’une couche</w:t>
            </w:r>
          </w:p>
        </w:tc>
        <w:tc>
          <w:tcPr>
            <w:tcW w:w="2006" w:type="dxa"/>
            <w:vAlign w:val="center"/>
          </w:tcPr>
          <w:p w14:paraId="6143BE77" w14:textId="77777777" w:rsidR="001335D5" w:rsidRDefault="001335D5" w:rsidP="001335D5">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MF-01-05-07 »</w:t>
            </w:r>
          </w:p>
        </w:tc>
      </w:tr>
      <w:tr w:rsidR="001335D5" w14:paraId="50D89A37"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2951666F" w14:textId="77777777" w:rsidR="001335D5" w:rsidRDefault="001335D5" w:rsidP="001335D5">
            <w:pPr>
              <w:jc w:val="center"/>
              <w:rPr>
                <w:lang w:eastAsia="fr-FR"/>
              </w:rPr>
            </w:pPr>
          </w:p>
        </w:tc>
        <w:tc>
          <w:tcPr>
            <w:tcW w:w="5245" w:type="dxa"/>
            <w:vAlign w:val="center"/>
          </w:tcPr>
          <w:p w14:paraId="32D373FC" w14:textId="77777777" w:rsidR="001335D5" w:rsidRDefault="001335D5" w:rsidP="001335D5">
            <w:pPr>
              <w:jc w:val="left"/>
              <w:cnfStyle w:val="000000100000" w:firstRow="0" w:lastRow="0" w:firstColumn="0" w:lastColumn="0" w:oddVBand="0" w:evenVBand="0" w:oddHBand="1" w:evenHBand="0" w:firstRowFirstColumn="0" w:firstRowLastColumn="0" w:lastRowFirstColumn="0" w:lastRowLastColumn="0"/>
            </w:pPr>
            <w:r>
              <w:t>Afficher les attributs d’une couche</w:t>
            </w:r>
          </w:p>
        </w:tc>
        <w:tc>
          <w:tcPr>
            <w:tcW w:w="2006" w:type="dxa"/>
            <w:vAlign w:val="center"/>
          </w:tcPr>
          <w:p w14:paraId="75156535" w14:textId="77777777" w:rsidR="001335D5" w:rsidRDefault="001335D5" w:rsidP="001335D5">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MF-01-05-08 »</w:t>
            </w:r>
          </w:p>
        </w:tc>
      </w:tr>
      <w:tr w:rsidR="001335D5" w14:paraId="75DDC8D4"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20A1027B" w14:textId="77777777" w:rsidR="001335D5" w:rsidRDefault="001335D5" w:rsidP="001335D5">
            <w:pPr>
              <w:jc w:val="center"/>
              <w:rPr>
                <w:lang w:eastAsia="fr-FR"/>
              </w:rPr>
            </w:pPr>
          </w:p>
        </w:tc>
        <w:tc>
          <w:tcPr>
            <w:tcW w:w="5245" w:type="dxa"/>
            <w:vAlign w:val="center"/>
          </w:tcPr>
          <w:p w14:paraId="5BE8DBA2" w14:textId="77777777" w:rsidR="001335D5" w:rsidRDefault="001335D5" w:rsidP="001335D5">
            <w:pPr>
              <w:jc w:val="left"/>
              <w:cnfStyle w:val="000000000000" w:firstRow="0" w:lastRow="0" w:firstColumn="0" w:lastColumn="0" w:oddVBand="0" w:evenVBand="0" w:oddHBand="0" w:evenHBand="0" w:firstRowFirstColumn="0" w:firstRowLastColumn="0" w:lastRowFirstColumn="0" w:lastRowLastColumn="0"/>
            </w:pPr>
            <w:r>
              <w:t>Afficher le tracer d’une  couche</w:t>
            </w:r>
          </w:p>
        </w:tc>
        <w:tc>
          <w:tcPr>
            <w:tcW w:w="2006" w:type="dxa"/>
            <w:vAlign w:val="center"/>
          </w:tcPr>
          <w:p w14:paraId="0F3EC37A" w14:textId="77777777" w:rsidR="001335D5" w:rsidRDefault="001335D5" w:rsidP="001335D5">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MF-01-05-09 »</w:t>
            </w:r>
          </w:p>
        </w:tc>
      </w:tr>
      <w:tr w:rsidR="001335D5" w14:paraId="07B2EE7E" w14:textId="77777777" w:rsidTr="0042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1" w:type="dxa"/>
            <w:gridSpan w:val="3"/>
            <w:vAlign w:val="center"/>
          </w:tcPr>
          <w:p w14:paraId="586E5EFB" w14:textId="77777777" w:rsidR="00075D03" w:rsidRDefault="00075D03" w:rsidP="001335D5">
            <w:pPr>
              <w:jc w:val="center"/>
              <w:rPr>
                <w:lang w:eastAsia="fr-FR"/>
              </w:rPr>
            </w:pPr>
            <w:r w:rsidRPr="00075D03">
              <w:rPr>
                <w:lang w:eastAsia="fr-FR"/>
              </w:rPr>
              <w:t xml:space="preserve">Modules services Cartographique </w:t>
            </w:r>
          </w:p>
          <w:p w14:paraId="1D3EA7AA" w14:textId="77777777" w:rsidR="001335D5" w:rsidRDefault="001335D5" w:rsidP="001335D5">
            <w:pPr>
              <w:jc w:val="center"/>
              <w:rPr>
                <w:lang w:eastAsia="fr-FR"/>
              </w:rPr>
            </w:pPr>
            <w:r>
              <w:rPr>
                <w:lang w:eastAsia="fr-FR"/>
              </w:rPr>
              <w:t>« MF-02 »</w:t>
            </w:r>
          </w:p>
        </w:tc>
      </w:tr>
      <w:tr w:rsidR="001335D5" w14:paraId="34D27463"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val="restart"/>
            <w:vAlign w:val="center"/>
          </w:tcPr>
          <w:p w14:paraId="7674010E" w14:textId="77777777" w:rsidR="00C93FD7" w:rsidRDefault="00C93FD7" w:rsidP="001335D5">
            <w:pPr>
              <w:jc w:val="center"/>
              <w:rPr>
                <w:lang w:eastAsia="fr-FR"/>
              </w:rPr>
            </w:pPr>
          </w:p>
          <w:p w14:paraId="5B597982" w14:textId="77777777" w:rsidR="00F50E87" w:rsidRDefault="00F50E87" w:rsidP="001335D5">
            <w:pPr>
              <w:jc w:val="center"/>
              <w:rPr>
                <w:lang w:eastAsia="fr-FR"/>
              </w:rPr>
            </w:pPr>
            <w:r>
              <w:rPr>
                <w:lang w:eastAsia="fr-FR"/>
              </w:rPr>
              <w:lastRenderedPageBreak/>
              <w:t>S</w:t>
            </w:r>
            <w:r w:rsidRPr="00075D03">
              <w:rPr>
                <w:lang w:eastAsia="fr-FR"/>
              </w:rPr>
              <w:t>ervices Cartographique</w:t>
            </w:r>
            <w:r>
              <w:rPr>
                <w:lang w:eastAsia="fr-FR"/>
              </w:rPr>
              <w:t>s</w:t>
            </w:r>
          </w:p>
          <w:p w14:paraId="12976126" w14:textId="77777777" w:rsidR="001335D5" w:rsidRDefault="001335D5" w:rsidP="001335D5">
            <w:pPr>
              <w:jc w:val="center"/>
              <w:rPr>
                <w:lang w:eastAsia="fr-FR"/>
              </w:rPr>
            </w:pPr>
            <w:r>
              <w:rPr>
                <w:lang w:eastAsia="fr-FR"/>
              </w:rPr>
              <w:t>« MF-02-01 »</w:t>
            </w:r>
          </w:p>
        </w:tc>
        <w:tc>
          <w:tcPr>
            <w:tcW w:w="5245" w:type="dxa"/>
            <w:vAlign w:val="center"/>
          </w:tcPr>
          <w:p w14:paraId="54769804" w14:textId="77777777" w:rsidR="001335D5" w:rsidRDefault="00BD71F2" w:rsidP="001335D5">
            <w:pPr>
              <w:jc w:val="left"/>
              <w:cnfStyle w:val="000000000000" w:firstRow="0" w:lastRow="0" w:firstColumn="0" w:lastColumn="0" w:oddVBand="0" w:evenVBand="0" w:oddHBand="0" w:evenHBand="0" w:firstRowFirstColumn="0" w:firstRowLastColumn="0" w:lastRowFirstColumn="0" w:lastRowLastColumn="0"/>
            </w:pPr>
            <w:r w:rsidRPr="00BD71F2">
              <w:lastRenderedPageBreak/>
              <w:t>Création et gestion des espaces de travail</w:t>
            </w:r>
          </w:p>
        </w:tc>
        <w:tc>
          <w:tcPr>
            <w:tcW w:w="2006" w:type="dxa"/>
            <w:vAlign w:val="center"/>
          </w:tcPr>
          <w:p w14:paraId="64B2A78B" w14:textId="77777777" w:rsidR="001335D5" w:rsidRDefault="001335D5" w:rsidP="001335D5">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MF-02-01-01 »</w:t>
            </w:r>
          </w:p>
        </w:tc>
      </w:tr>
      <w:tr w:rsidR="001335D5" w14:paraId="20908C32"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08C7BB3B" w14:textId="77777777" w:rsidR="001335D5" w:rsidRDefault="001335D5" w:rsidP="001335D5">
            <w:pPr>
              <w:jc w:val="center"/>
              <w:rPr>
                <w:lang w:eastAsia="fr-FR"/>
              </w:rPr>
            </w:pPr>
          </w:p>
        </w:tc>
        <w:tc>
          <w:tcPr>
            <w:tcW w:w="5245" w:type="dxa"/>
            <w:vAlign w:val="center"/>
          </w:tcPr>
          <w:p w14:paraId="716681ED" w14:textId="77777777" w:rsidR="001335D5" w:rsidRDefault="00BD71F2" w:rsidP="001335D5">
            <w:pPr>
              <w:jc w:val="left"/>
              <w:cnfStyle w:val="000000100000" w:firstRow="0" w:lastRow="0" w:firstColumn="0" w:lastColumn="0" w:oddVBand="0" w:evenVBand="0" w:oddHBand="1" w:evenHBand="0" w:firstRowFirstColumn="0" w:firstRowLastColumn="0" w:lastRowFirstColumn="0" w:lastRowLastColumn="0"/>
            </w:pPr>
            <w:r w:rsidRPr="00BD71F2">
              <w:t>Gestion des entrepôts de données</w:t>
            </w:r>
          </w:p>
        </w:tc>
        <w:tc>
          <w:tcPr>
            <w:tcW w:w="2006" w:type="dxa"/>
            <w:vAlign w:val="center"/>
          </w:tcPr>
          <w:p w14:paraId="0493437C" w14:textId="77777777" w:rsidR="001335D5" w:rsidRDefault="001335D5" w:rsidP="001335D5">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MF-02-01-02 »</w:t>
            </w:r>
          </w:p>
        </w:tc>
      </w:tr>
      <w:tr w:rsidR="001335D5" w14:paraId="7C3C67E4"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645F0AB7" w14:textId="77777777" w:rsidR="001335D5" w:rsidRDefault="001335D5" w:rsidP="001335D5">
            <w:pPr>
              <w:jc w:val="center"/>
              <w:rPr>
                <w:lang w:eastAsia="fr-FR"/>
              </w:rPr>
            </w:pPr>
          </w:p>
        </w:tc>
        <w:tc>
          <w:tcPr>
            <w:tcW w:w="5245" w:type="dxa"/>
            <w:vAlign w:val="center"/>
          </w:tcPr>
          <w:p w14:paraId="2D2B034C" w14:textId="77777777" w:rsidR="001335D5" w:rsidRDefault="00BD71F2" w:rsidP="001335D5">
            <w:pPr>
              <w:jc w:val="left"/>
              <w:cnfStyle w:val="000000000000" w:firstRow="0" w:lastRow="0" w:firstColumn="0" w:lastColumn="0" w:oddVBand="0" w:evenVBand="0" w:oddHBand="0" w:evenHBand="0" w:firstRowFirstColumn="0" w:firstRowLastColumn="0" w:lastRowFirstColumn="0" w:lastRowLastColumn="0"/>
            </w:pPr>
            <w:r w:rsidRPr="00BD71F2">
              <w:t>Publication des couches</w:t>
            </w:r>
          </w:p>
        </w:tc>
        <w:tc>
          <w:tcPr>
            <w:tcW w:w="2006" w:type="dxa"/>
            <w:vAlign w:val="center"/>
          </w:tcPr>
          <w:p w14:paraId="662A34E7" w14:textId="77777777" w:rsidR="001335D5" w:rsidRDefault="001335D5" w:rsidP="001335D5">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MF-02-01-03 »</w:t>
            </w:r>
          </w:p>
        </w:tc>
      </w:tr>
      <w:tr w:rsidR="001335D5" w14:paraId="118E9003"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346A9E33" w14:textId="77777777" w:rsidR="001335D5" w:rsidRDefault="001335D5" w:rsidP="001335D5">
            <w:pPr>
              <w:jc w:val="center"/>
              <w:rPr>
                <w:lang w:eastAsia="fr-FR"/>
              </w:rPr>
            </w:pPr>
          </w:p>
        </w:tc>
        <w:tc>
          <w:tcPr>
            <w:tcW w:w="5245" w:type="dxa"/>
            <w:vAlign w:val="center"/>
          </w:tcPr>
          <w:p w14:paraId="7943D47A" w14:textId="77777777" w:rsidR="001335D5" w:rsidRDefault="00FE0705" w:rsidP="001335D5">
            <w:pPr>
              <w:jc w:val="left"/>
              <w:cnfStyle w:val="000000100000" w:firstRow="0" w:lastRow="0" w:firstColumn="0" w:lastColumn="0" w:oddVBand="0" w:evenVBand="0" w:oddHBand="1" w:evenHBand="0" w:firstRowFirstColumn="0" w:firstRowLastColumn="0" w:lastRowFirstColumn="0" w:lastRowLastColumn="0"/>
            </w:pPr>
            <w:r>
              <w:t xml:space="preserve">Gestion des styles </w:t>
            </w:r>
          </w:p>
        </w:tc>
        <w:tc>
          <w:tcPr>
            <w:tcW w:w="2006" w:type="dxa"/>
            <w:vAlign w:val="center"/>
          </w:tcPr>
          <w:p w14:paraId="3A3B573D" w14:textId="77777777" w:rsidR="001335D5" w:rsidRDefault="001335D5" w:rsidP="001335D5">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MF-02-01-04 »</w:t>
            </w:r>
          </w:p>
        </w:tc>
      </w:tr>
      <w:tr w:rsidR="00FE0705" w14:paraId="59E9436B"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25377631" w14:textId="77777777" w:rsidR="00FE0705" w:rsidRDefault="00FE0705" w:rsidP="001335D5">
            <w:pPr>
              <w:jc w:val="center"/>
              <w:rPr>
                <w:lang w:eastAsia="fr-FR"/>
              </w:rPr>
            </w:pPr>
          </w:p>
        </w:tc>
        <w:tc>
          <w:tcPr>
            <w:tcW w:w="5245" w:type="dxa"/>
            <w:vAlign w:val="center"/>
          </w:tcPr>
          <w:p w14:paraId="5BBE0AFE" w14:textId="77777777" w:rsidR="00FE0705" w:rsidRDefault="00FE0705" w:rsidP="001335D5">
            <w:pPr>
              <w:jc w:val="left"/>
              <w:cnfStyle w:val="000000000000" w:firstRow="0" w:lastRow="0" w:firstColumn="0" w:lastColumn="0" w:oddVBand="0" w:evenVBand="0" w:oddHBand="0" w:evenHBand="0" w:firstRowFirstColumn="0" w:firstRowLastColumn="0" w:lastRowFirstColumn="0" w:lastRowLastColumn="0"/>
            </w:pPr>
            <w:r w:rsidRPr="00FE0705">
              <w:t>Sauvegarde et restauration</w:t>
            </w:r>
          </w:p>
        </w:tc>
        <w:tc>
          <w:tcPr>
            <w:tcW w:w="2006" w:type="dxa"/>
            <w:vAlign w:val="center"/>
          </w:tcPr>
          <w:p w14:paraId="24B8A045" w14:textId="77777777" w:rsidR="00FE0705" w:rsidRDefault="00F50E87" w:rsidP="001335D5">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MF-02-01-05 »</w:t>
            </w:r>
          </w:p>
        </w:tc>
      </w:tr>
      <w:tr w:rsidR="001335D5" w14:paraId="0F4545B0"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64CC3D3B" w14:textId="77777777" w:rsidR="001335D5" w:rsidRDefault="001335D5" w:rsidP="001335D5">
            <w:pPr>
              <w:jc w:val="center"/>
              <w:rPr>
                <w:lang w:eastAsia="fr-FR"/>
              </w:rPr>
            </w:pPr>
          </w:p>
        </w:tc>
        <w:tc>
          <w:tcPr>
            <w:tcW w:w="5245" w:type="dxa"/>
            <w:vAlign w:val="center"/>
          </w:tcPr>
          <w:p w14:paraId="0A55E6B7" w14:textId="77777777" w:rsidR="001335D5" w:rsidRDefault="00FE0705" w:rsidP="001335D5">
            <w:pPr>
              <w:jc w:val="left"/>
              <w:cnfStyle w:val="000000100000" w:firstRow="0" w:lastRow="0" w:firstColumn="0" w:lastColumn="0" w:oddVBand="0" w:evenVBand="0" w:oddHBand="1" w:evenHBand="0" w:firstRowFirstColumn="0" w:firstRowLastColumn="0" w:lastRowFirstColumn="0" w:lastRowLastColumn="0"/>
            </w:pPr>
            <w:r>
              <w:t xml:space="preserve">Configurer  les services WMS, WFS, WMTS                           </w:t>
            </w:r>
          </w:p>
        </w:tc>
        <w:tc>
          <w:tcPr>
            <w:tcW w:w="2006" w:type="dxa"/>
            <w:vAlign w:val="center"/>
          </w:tcPr>
          <w:p w14:paraId="1C80ABA3" w14:textId="77777777" w:rsidR="001335D5" w:rsidRDefault="00F50E87" w:rsidP="001335D5">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MF-02-01-06 »</w:t>
            </w:r>
          </w:p>
        </w:tc>
      </w:tr>
      <w:tr w:rsidR="00FE0705" w14:paraId="0F05D25B" w14:textId="77777777" w:rsidTr="00BC3F85">
        <w:tc>
          <w:tcPr>
            <w:cnfStyle w:val="001000000000" w:firstRow="0" w:lastRow="0" w:firstColumn="1" w:lastColumn="0" w:oddVBand="0" w:evenVBand="0" w:oddHBand="0" w:evenHBand="0" w:firstRowFirstColumn="0" w:firstRowLastColumn="0" w:lastRowFirstColumn="0" w:lastRowLastColumn="0"/>
            <w:tcW w:w="10081" w:type="dxa"/>
            <w:gridSpan w:val="3"/>
            <w:vAlign w:val="center"/>
          </w:tcPr>
          <w:p w14:paraId="6F8F30A0" w14:textId="77777777" w:rsidR="00730A98" w:rsidRDefault="00730A98" w:rsidP="00FE0705">
            <w:pPr>
              <w:jc w:val="center"/>
            </w:pPr>
            <w:r w:rsidRPr="00730A98">
              <w:t xml:space="preserve">Modules Cartographie interactive </w:t>
            </w:r>
          </w:p>
          <w:p w14:paraId="63495319" w14:textId="77777777" w:rsidR="00FE0705" w:rsidRPr="00FE0705" w:rsidRDefault="00FE0705" w:rsidP="00730A98">
            <w:pPr>
              <w:jc w:val="center"/>
              <w:rPr>
                <w:lang w:eastAsia="fr-FR"/>
              </w:rPr>
            </w:pPr>
            <w:r w:rsidRPr="00FE0705">
              <w:t>« MF-0</w:t>
            </w:r>
            <w:r w:rsidR="00730A98">
              <w:t>3</w:t>
            </w:r>
            <w:r w:rsidRPr="00FE0705">
              <w:t xml:space="preserve"> »</w:t>
            </w:r>
          </w:p>
        </w:tc>
      </w:tr>
      <w:tr w:rsidR="00BA1C82" w14:paraId="264FC704"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restart"/>
            <w:vAlign w:val="center"/>
          </w:tcPr>
          <w:p w14:paraId="6D63B297" w14:textId="77777777" w:rsidR="00BA1C82" w:rsidRDefault="00BA1C82" w:rsidP="00730A98">
            <w:pPr>
              <w:jc w:val="center"/>
              <w:rPr>
                <w:lang w:eastAsia="fr-FR"/>
              </w:rPr>
            </w:pPr>
            <w:r w:rsidRPr="00730A98">
              <w:rPr>
                <w:lang w:eastAsia="fr-FR"/>
              </w:rPr>
              <w:t xml:space="preserve">Visualisation dynamique des cartes </w:t>
            </w:r>
            <w:r>
              <w:rPr>
                <w:lang w:eastAsia="fr-FR"/>
              </w:rPr>
              <w:t>« MF-03-01 »</w:t>
            </w:r>
          </w:p>
        </w:tc>
        <w:tc>
          <w:tcPr>
            <w:tcW w:w="5245" w:type="dxa"/>
            <w:vAlign w:val="center"/>
          </w:tcPr>
          <w:p w14:paraId="24C73A47" w14:textId="77777777" w:rsidR="00BA1C82" w:rsidRDefault="00BA1C82" w:rsidP="00730A98">
            <w:pPr>
              <w:jc w:val="left"/>
              <w:cnfStyle w:val="000000100000" w:firstRow="0" w:lastRow="0" w:firstColumn="0" w:lastColumn="0" w:oddVBand="0" w:evenVBand="0" w:oddHBand="1" w:evenHBand="0" w:firstRowFirstColumn="0" w:firstRowLastColumn="0" w:lastRowFirstColumn="0" w:lastRowLastColumn="0"/>
            </w:pPr>
            <w:r>
              <w:t>Afficher dynamiquement les données</w:t>
            </w:r>
          </w:p>
        </w:tc>
        <w:tc>
          <w:tcPr>
            <w:tcW w:w="2006" w:type="dxa"/>
            <w:vAlign w:val="center"/>
          </w:tcPr>
          <w:p w14:paraId="0A136D2B" w14:textId="77777777" w:rsidR="00BA1C82" w:rsidRDefault="00BA1C82" w:rsidP="00730A98">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MF-03-01-01 »</w:t>
            </w:r>
          </w:p>
        </w:tc>
      </w:tr>
      <w:tr w:rsidR="00BA1C82" w14:paraId="394EAD05"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5D92A75D" w14:textId="77777777" w:rsidR="00BA1C82" w:rsidRDefault="00BA1C82" w:rsidP="00730A98">
            <w:pPr>
              <w:jc w:val="center"/>
              <w:rPr>
                <w:lang w:eastAsia="fr-FR"/>
              </w:rPr>
            </w:pPr>
          </w:p>
        </w:tc>
        <w:tc>
          <w:tcPr>
            <w:tcW w:w="5245" w:type="dxa"/>
            <w:vAlign w:val="center"/>
          </w:tcPr>
          <w:p w14:paraId="5E2B7C7D" w14:textId="77777777" w:rsidR="00BA1C82" w:rsidRDefault="00BA1C82" w:rsidP="00730A98">
            <w:pPr>
              <w:jc w:val="left"/>
              <w:cnfStyle w:val="000000000000" w:firstRow="0" w:lastRow="0" w:firstColumn="0" w:lastColumn="0" w:oddVBand="0" w:evenVBand="0" w:oddHBand="0" w:evenHBand="0" w:firstRowFirstColumn="0" w:firstRowLastColumn="0" w:lastRowFirstColumn="0" w:lastRowLastColumn="0"/>
            </w:pPr>
            <w:r w:rsidRPr="00730A98">
              <w:t>Chargement progressif des couches</w:t>
            </w:r>
          </w:p>
        </w:tc>
        <w:tc>
          <w:tcPr>
            <w:tcW w:w="2006" w:type="dxa"/>
            <w:vAlign w:val="center"/>
          </w:tcPr>
          <w:p w14:paraId="4553C238" w14:textId="77777777" w:rsidR="00BA1C82" w:rsidRDefault="00BA1C82" w:rsidP="00730A98">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MF-03-01-02 »</w:t>
            </w:r>
          </w:p>
        </w:tc>
      </w:tr>
      <w:tr w:rsidR="00BA1C82" w14:paraId="3F763C17"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1A506805" w14:textId="77777777" w:rsidR="00BA1C82" w:rsidRDefault="00BA1C82" w:rsidP="00730A98">
            <w:pPr>
              <w:jc w:val="center"/>
              <w:rPr>
                <w:lang w:eastAsia="fr-FR"/>
              </w:rPr>
            </w:pPr>
          </w:p>
        </w:tc>
        <w:tc>
          <w:tcPr>
            <w:tcW w:w="5245" w:type="dxa"/>
            <w:vAlign w:val="center"/>
          </w:tcPr>
          <w:p w14:paraId="19B33B12" w14:textId="77777777" w:rsidR="00BA1C82" w:rsidRDefault="00BA1C82" w:rsidP="00730A98">
            <w:pPr>
              <w:jc w:val="left"/>
              <w:cnfStyle w:val="000000100000" w:firstRow="0" w:lastRow="0" w:firstColumn="0" w:lastColumn="0" w:oddVBand="0" w:evenVBand="0" w:oddHBand="1" w:evenHBand="0" w:firstRowFirstColumn="0" w:firstRowLastColumn="0" w:lastRowFirstColumn="0" w:lastRowLastColumn="0"/>
            </w:pPr>
            <w:r w:rsidRPr="00730A98">
              <w:t>Superposition de couches multiples</w:t>
            </w:r>
          </w:p>
        </w:tc>
        <w:tc>
          <w:tcPr>
            <w:tcW w:w="2006" w:type="dxa"/>
            <w:vAlign w:val="center"/>
          </w:tcPr>
          <w:p w14:paraId="0BEDDE4F" w14:textId="77777777" w:rsidR="00BA1C82" w:rsidRDefault="00BA1C82" w:rsidP="00730A98">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«MF-03-01-03 »</w:t>
            </w:r>
          </w:p>
        </w:tc>
      </w:tr>
      <w:tr w:rsidR="00BA1C82" w14:paraId="6F39821B"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35EC0B75" w14:textId="77777777" w:rsidR="00BA1C82" w:rsidRDefault="00BA1C82" w:rsidP="00730A98">
            <w:pPr>
              <w:jc w:val="center"/>
              <w:rPr>
                <w:lang w:eastAsia="fr-FR"/>
              </w:rPr>
            </w:pPr>
          </w:p>
        </w:tc>
        <w:tc>
          <w:tcPr>
            <w:tcW w:w="5245" w:type="dxa"/>
            <w:vAlign w:val="center"/>
          </w:tcPr>
          <w:p w14:paraId="3B805DD2" w14:textId="77777777" w:rsidR="00BA1C82" w:rsidRDefault="00BA1C82" w:rsidP="00730A98">
            <w:pPr>
              <w:jc w:val="left"/>
              <w:cnfStyle w:val="000000000000" w:firstRow="0" w:lastRow="0" w:firstColumn="0" w:lastColumn="0" w:oddVBand="0" w:evenVBand="0" w:oddHBand="0" w:evenHBand="0" w:firstRowFirstColumn="0" w:firstRowLastColumn="0" w:lastRowFirstColumn="0" w:lastRowLastColumn="0"/>
            </w:pPr>
            <w:r w:rsidRPr="00730A98">
              <w:t>Sélection d'entités</w:t>
            </w:r>
          </w:p>
        </w:tc>
        <w:tc>
          <w:tcPr>
            <w:tcW w:w="2006" w:type="dxa"/>
            <w:vAlign w:val="center"/>
          </w:tcPr>
          <w:p w14:paraId="469C24B8" w14:textId="77777777" w:rsidR="00BA1C82" w:rsidRDefault="00BA1C82" w:rsidP="00730A98">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MF-03-01-04 »</w:t>
            </w:r>
          </w:p>
        </w:tc>
      </w:tr>
      <w:tr w:rsidR="00BA1C82" w14:paraId="52A32C78"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0C4128CB" w14:textId="77777777" w:rsidR="00BA1C82" w:rsidRDefault="00BA1C82" w:rsidP="00730A98">
            <w:pPr>
              <w:jc w:val="center"/>
              <w:rPr>
                <w:lang w:eastAsia="fr-FR"/>
              </w:rPr>
            </w:pPr>
          </w:p>
        </w:tc>
        <w:tc>
          <w:tcPr>
            <w:tcW w:w="5245" w:type="dxa"/>
            <w:vAlign w:val="center"/>
          </w:tcPr>
          <w:p w14:paraId="3AC6A546" w14:textId="77777777" w:rsidR="00BA1C82" w:rsidRDefault="00BA1C82" w:rsidP="00730A98">
            <w:pPr>
              <w:jc w:val="left"/>
              <w:cnfStyle w:val="000000100000" w:firstRow="0" w:lastRow="0" w:firstColumn="0" w:lastColumn="0" w:oddVBand="0" w:evenVBand="0" w:oddHBand="1" w:evenHBand="0" w:firstRowFirstColumn="0" w:firstRowLastColumn="0" w:lastRowFirstColumn="0" w:lastRowLastColumn="0"/>
            </w:pPr>
            <w:r w:rsidRPr="00730A98">
              <w:t>Zoom et pan</w:t>
            </w:r>
          </w:p>
        </w:tc>
        <w:tc>
          <w:tcPr>
            <w:tcW w:w="2006" w:type="dxa"/>
            <w:vAlign w:val="center"/>
          </w:tcPr>
          <w:p w14:paraId="71BF4ABD" w14:textId="77777777" w:rsidR="00BA1C82" w:rsidRDefault="00BA1C82" w:rsidP="00730A98">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MF-03-01-05 »</w:t>
            </w:r>
          </w:p>
        </w:tc>
      </w:tr>
      <w:tr w:rsidR="00BA1C82" w14:paraId="20E57900"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58EDE284" w14:textId="77777777" w:rsidR="00BA1C82" w:rsidRDefault="00BA1C82" w:rsidP="00730A98">
            <w:pPr>
              <w:jc w:val="center"/>
              <w:rPr>
                <w:lang w:eastAsia="fr-FR"/>
              </w:rPr>
            </w:pPr>
          </w:p>
        </w:tc>
        <w:tc>
          <w:tcPr>
            <w:tcW w:w="5245" w:type="dxa"/>
            <w:vAlign w:val="center"/>
          </w:tcPr>
          <w:p w14:paraId="3917C383" w14:textId="77777777" w:rsidR="00BA1C82" w:rsidRDefault="00BA1C82" w:rsidP="00730A98">
            <w:pPr>
              <w:jc w:val="left"/>
              <w:cnfStyle w:val="000000000000" w:firstRow="0" w:lastRow="0" w:firstColumn="0" w:lastColumn="0" w:oddVBand="0" w:evenVBand="0" w:oddHBand="0" w:evenHBand="0" w:firstRowFirstColumn="0" w:firstRowLastColumn="0" w:lastRowFirstColumn="0" w:lastRowLastColumn="0"/>
            </w:pPr>
            <w:r w:rsidRPr="00730A98">
              <w:t>Navigation par clic</w:t>
            </w:r>
          </w:p>
        </w:tc>
        <w:tc>
          <w:tcPr>
            <w:tcW w:w="2006" w:type="dxa"/>
            <w:vAlign w:val="center"/>
          </w:tcPr>
          <w:p w14:paraId="5FB43F19" w14:textId="77777777" w:rsidR="00BA1C82" w:rsidRDefault="00BA1C82" w:rsidP="00730A98">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MF-03-01-06 »</w:t>
            </w:r>
          </w:p>
        </w:tc>
      </w:tr>
      <w:tr w:rsidR="00BA1C82" w14:paraId="61899EFA"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1E5FC374" w14:textId="77777777" w:rsidR="00BA1C82" w:rsidRDefault="00BA1C82" w:rsidP="00730A98">
            <w:pPr>
              <w:jc w:val="center"/>
              <w:rPr>
                <w:lang w:eastAsia="fr-FR"/>
              </w:rPr>
            </w:pPr>
          </w:p>
        </w:tc>
        <w:tc>
          <w:tcPr>
            <w:tcW w:w="5245" w:type="dxa"/>
            <w:vAlign w:val="center"/>
          </w:tcPr>
          <w:p w14:paraId="5AD9F36F" w14:textId="77777777" w:rsidR="00BA1C82" w:rsidRDefault="00BA1C82" w:rsidP="00730A98">
            <w:pPr>
              <w:jc w:val="left"/>
              <w:cnfStyle w:val="000000100000" w:firstRow="0" w:lastRow="0" w:firstColumn="0" w:lastColumn="0" w:oddVBand="0" w:evenVBand="0" w:oddHBand="1" w:evenHBand="0" w:firstRowFirstColumn="0" w:firstRowLastColumn="0" w:lastRowFirstColumn="0" w:lastRowLastColumn="0"/>
            </w:pPr>
            <w:r w:rsidRPr="0073299E">
              <w:t>Outil de mesure</w:t>
            </w:r>
          </w:p>
        </w:tc>
        <w:tc>
          <w:tcPr>
            <w:tcW w:w="2006" w:type="dxa"/>
            <w:vAlign w:val="center"/>
          </w:tcPr>
          <w:p w14:paraId="765CCF4C" w14:textId="77777777" w:rsidR="00BA1C82" w:rsidRDefault="00BA1C82" w:rsidP="00730A98">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MF-03-01-07 »</w:t>
            </w:r>
          </w:p>
        </w:tc>
      </w:tr>
      <w:tr w:rsidR="00BA1C82" w14:paraId="31D79179"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77A4CD22" w14:textId="77777777" w:rsidR="00BA1C82" w:rsidRDefault="00BA1C82" w:rsidP="00496515">
            <w:pPr>
              <w:jc w:val="center"/>
              <w:rPr>
                <w:lang w:eastAsia="fr-FR"/>
              </w:rPr>
            </w:pPr>
          </w:p>
        </w:tc>
        <w:tc>
          <w:tcPr>
            <w:tcW w:w="5245" w:type="dxa"/>
            <w:vAlign w:val="center"/>
          </w:tcPr>
          <w:p w14:paraId="085E9C46" w14:textId="77777777" w:rsidR="00BA1C82" w:rsidRPr="0073299E" w:rsidRDefault="00BA1C82" w:rsidP="00496515">
            <w:pPr>
              <w:jc w:val="left"/>
              <w:cnfStyle w:val="000000000000" w:firstRow="0" w:lastRow="0" w:firstColumn="0" w:lastColumn="0" w:oddVBand="0" w:evenVBand="0" w:oddHBand="0" w:evenHBand="0" w:firstRowFirstColumn="0" w:firstRowLastColumn="0" w:lastRowFirstColumn="0" w:lastRowLastColumn="0"/>
            </w:pPr>
            <w:r>
              <w:t>Gestion des fonds cartographiques</w:t>
            </w:r>
          </w:p>
        </w:tc>
        <w:tc>
          <w:tcPr>
            <w:tcW w:w="2006" w:type="dxa"/>
            <w:vAlign w:val="center"/>
          </w:tcPr>
          <w:p w14:paraId="309DD3EA" w14:textId="77777777" w:rsidR="00BA1C82" w:rsidRDefault="00BA1C82" w:rsidP="00496515">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w:t>
            </w:r>
            <w:r>
              <w:t>MF-03-01</w:t>
            </w:r>
            <w:r>
              <w:rPr>
                <w:lang w:eastAsia="fr-FR"/>
              </w:rPr>
              <w:t>-08 »</w:t>
            </w:r>
          </w:p>
        </w:tc>
      </w:tr>
      <w:tr w:rsidR="00BA1C82" w14:paraId="6B7C7B03"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35F4A427" w14:textId="77777777" w:rsidR="00BA1C82" w:rsidRDefault="00BA1C82" w:rsidP="00496515">
            <w:pPr>
              <w:jc w:val="center"/>
              <w:rPr>
                <w:lang w:eastAsia="fr-FR"/>
              </w:rPr>
            </w:pPr>
          </w:p>
        </w:tc>
        <w:tc>
          <w:tcPr>
            <w:tcW w:w="5245" w:type="dxa"/>
            <w:vAlign w:val="center"/>
          </w:tcPr>
          <w:p w14:paraId="054A33CE" w14:textId="77777777" w:rsidR="00BA1C82" w:rsidRDefault="00BA1C82" w:rsidP="00496515">
            <w:pPr>
              <w:jc w:val="left"/>
              <w:cnfStyle w:val="000000100000" w:firstRow="0" w:lastRow="0" w:firstColumn="0" w:lastColumn="0" w:oddVBand="0" w:evenVBand="0" w:oddHBand="1" w:evenHBand="0" w:firstRowFirstColumn="0" w:firstRowLastColumn="0" w:lastRowFirstColumn="0" w:lastRowLastColumn="0"/>
            </w:pPr>
            <w:r w:rsidRPr="00BA1C82">
              <w:t>Contrôle de la visibilité des couches</w:t>
            </w:r>
          </w:p>
        </w:tc>
        <w:tc>
          <w:tcPr>
            <w:tcW w:w="2006" w:type="dxa"/>
            <w:vAlign w:val="center"/>
          </w:tcPr>
          <w:p w14:paraId="0AB20BD4" w14:textId="77777777" w:rsidR="00BA1C82" w:rsidRDefault="00BA1C82" w:rsidP="00496515">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w:t>
            </w:r>
            <w:r>
              <w:t>MF-03-01</w:t>
            </w:r>
            <w:r>
              <w:rPr>
                <w:lang w:eastAsia="fr-FR"/>
              </w:rPr>
              <w:t>-09 »</w:t>
            </w:r>
          </w:p>
        </w:tc>
      </w:tr>
      <w:tr w:rsidR="00BA1C82" w14:paraId="4B0DB575"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val="restart"/>
            <w:vAlign w:val="center"/>
          </w:tcPr>
          <w:p w14:paraId="2188085F" w14:textId="77777777" w:rsidR="00BA1C82" w:rsidRDefault="00BA1C82" w:rsidP="00496515">
            <w:pPr>
              <w:jc w:val="center"/>
            </w:pPr>
            <w:r w:rsidRPr="0073299E">
              <w:t xml:space="preserve">Édition des données géographiques </w:t>
            </w:r>
          </w:p>
          <w:p w14:paraId="7AB5D5BD" w14:textId="77777777" w:rsidR="00BA1C82" w:rsidRDefault="00BA1C82" w:rsidP="00496515">
            <w:pPr>
              <w:jc w:val="center"/>
              <w:rPr>
                <w:lang w:eastAsia="fr-FR"/>
              </w:rPr>
            </w:pPr>
            <w:r>
              <w:t>« MF-03-02 »</w:t>
            </w:r>
          </w:p>
        </w:tc>
        <w:tc>
          <w:tcPr>
            <w:tcW w:w="5245" w:type="dxa"/>
            <w:vAlign w:val="center"/>
          </w:tcPr>
          <w:p w14:paraId="2CD59A77" w14:textId="77777777" w:rsidR="00BA1C82" w:rsidRDefault="00BA1C82" w:rsidP="00496515">
            <w:pPr>
              <w:jc w:val="left"/>
              <w:cnfStyle w:val="000000000000" w:firstRow="0" w:lastRow="0" w:firstColumn="0" w:lastColumn="0" w:oddVBand="0" w:evenVBand="0" w:oddHBand="0" w:evenHBand="0" w:firstRowFirstColumn="0" w:firstRowLastColumn="0" w:lastRowFirstColumn="0" w:lastRowLastColumn="0"/>
            </w:pPr>
            <w:r w:rsidRPr="0073299E">
              <w:t>Ajout, modification et suppression d'entités</w:t>
            </w:r>
          </w:p>
        </w:tc>
        <w:tc>
          <w:tcPr>
            <w:tcW w:w="2006" w:type="dxa"/>
            <w:vAlign w:val="center"/>
          </w:tcPr>
          <w:p w14:paraId="199382CD" w14:textId="77777777" w:rsidR="00BA1C82" w:rsidRDefault="00BA1C82" w:rsidP="00496515">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w:t>
            </w:r>
            <w:r>
              <w:t>MF-03-02</w:t>
            </w:r>
            <w:r>
              <w:rPr>
                <w:lang w:eastAsia="fr-FR"/>
              </w:rPr>
              <w:t>-02 »</w:t>
            </w:r>
          </w:p>
        </w:tc>
      </w:tr>
      <w:tr w:rsidR="00BA1C82" w14:paraId="402BB478"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67F7322D" w14:textId="77777777" w:rsidR="00BA1C82" w:rsidRDefault="00BA1C82" w:rsidP="00496515">
            <w:pPr>
              <w:jc w:val="center"/>
            </w:pPr>
          </w:p>
        </w:tc>
        <w:tc>
          <w:tcPr>
            <w:tcW w:w="5245" w:type="dxa"/>
            <w:vAlign w:val="center"/>
          </w:tcPr>
          <w:p w14:paraId="114CDF0A" w14:textId="77777777" w:rsidR="00BA1C82" w:rsidRDefault="00BA1C82" w:rsidP="00496515">
            <w:pPr>
              <w:jc w:val="left"/>
              <w:cnfStyle w:val="000000100000" w:firstRow="0" w:lastRow="0" w:firstColumn="0" w:lastColumn="0" w:oddVBand="0" w:evenVBand="0" w:oddHBand="1" w:evenHBand="0" w:firstRowFirstColumn="0" w:firstRowLastColumn="0" w:lastRowFirstColumn="0" w:lastRowLastColumn="0"/>
            </w:pPr>
            <w:r w:rsidRPr="0073299E">
              <w:t>Dessiner des géométries</w:t>
            </w:r>
          </w:p>
        </w:tc>
        <w:tc>
          <w:tcPr>
            <w:tcW w:w="2006" w:type="dxa"/>
            <w:vAlign w:val="center"/>
          </w:tcPr>
          <w:p w14:paraId="4D152B52" w14:textId="77777777" w:rsidR="00BA1C82" w:rsidRDefault="00BA1C82" w:rsidP="00496515">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w:t>
            </w:r>
            <w:r>
              <w:t>MF-03-02</w:t>
            </w:r>
            <w:r>
              <w:rPr>
                <w:lang w:eastAsia="fr-FR"/>
              </w:rPr>
              <w:t>-03 »</w:t>
            </w:r>
          </w:p>
        </w:tc>
      </w:tr>
      <w:tr w:rsidR="00BA1C82" w14:paraId="773DFA79"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67B7249A" w14:textId="77777777" w:rsidR="00BA1C82" w:rsidRDefault="00BA1C82" w:rsidP="00496515">
            <w:pPr>
              <w:jc w:val="center"/>
            </w:pPr>
          </w:p>
        </w:tc>
        <w:tc>
          <w:tcPr>
            <w:tcW w:w="5245" w:type="dxa"/>
            <w:vAlign w:val="center"/>
          </w:tcPr>
          <w:p w14:paraId="78040CF2" w14:textId="77777777" w:rsidR="00BA1C82" w:rsidRDefault="00BA1C82" w:rsidP="00496515">
            <w:pPr>
              <w:jc w:val="left"/>
              <w:cnfStyle w:val="000000000000" w:firstRow="0" w:lastRow="0" w:firstColumn="0" w:lastColumn="0" w:oddVBand="0" w:evenVBand="0" w:oddHBand="0" w:evenHBand="0" w:firstRowFirstColumn="0" w:firstRowLastColumn="0" w:lastRowFirstColumn="0" w:lastRowLastColumn="0"/>
            </w:pPr>
            <w:r w:rsidRPr="0073299E">
              <w:t>Sauvegarde et mise à jour des modifications</w:t>
            </w:r>
          </w:p>
        </w:tc>
        <w:tc>
          <w:tcPr>
            <w:tcW w:w="2006" w:type="dxa"/>
            <w:vAlign w:val="center"/>
          </w:tcPr>
          <w:p w14:paraId="4E719A6C" w14:textId="77777777" w:rsidR="00BA1C82" w:rsidRDefault="00BA1C82" w:rsidP="00496515">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w:t>
            </w:r>
            <w:r>
              <w:t>MF-03-02</w:t>
            </w:r>
            <w:r>
              <w:rPr>
                <w:lang w:eastAsia="fr-FR"/>
              </w:rPr>
              <w:t>-04 »</w:t>
            </w:r>
          </w:p>
        </w:tc>
      </w:tr>
      <w:tr w:rsidR="00BA1C82" w14:paraId="45590730"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1FBEDA9C" w14:textId="77777777" w:rsidR="00BA1C82" w:rsidRDefault="00BA1C82" w:rsidP="00496515">
            <w:pPr>
              <w:jc w:val="center"/>
            </w:pPr>
          </w:p>
        </w:tc>
        <w:tc>
          <w:tcPr>
            <w:tcW w:w="5245" w:type="dxa"/>
            <w:vAlign w:val="center"/>
          </w:tcPr>
          <w:p w14:paraId="77D566D0" w14:textId="77777777" w:rsidR="00BA1C82" w:rsidRDefault="00BA1C82" w:rsidP="00496515">
            <w:pPr>
              <w:jc w:val="left"/>
              <w:cnfStyle w:val="000000100000" w:firstRow="0" w:lastRow="0" w:firstColumn="0" w:lastColumn="0" w:oddVBand="0" w:evenVBand="0" w:oddHBand="1" w:evenHBand="0" w:firstRowFirstColumn="0" w:firstRowLastColumn="0" w:lastRowFirstColumn="0" w:lastRowLastColumn="0"/>
            </w:pPr>
            <w:r w:rsidRPr="00496515">
              <w:t>Affichage des informations détaillées</w:t>
            </w:r>
            <w:r>
              <w:t xml:space="preserve">  </w:t>
            </w:r>
            <w:r w:rsidRPr="0073299E">
              <w:t>d'entités</w:t>
            </w:r>
          </w:p>
        </w:tc>
        <w:tc>
          <w:tcPr>
            <w:tcW w:w="2006" w:type="dxa"/>
            <w:vAlign w:val="center"/>
          </w:tcPr>
          <w:p w14:paraId="50D63917" w14:textId="77777777" w:rsidR="00BA1C82" w:rsidRDefault="00BA1C82" w:rsidP="00496515">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w:t>
            </w:r>
            <w:r>
              <w:t>MF-03-02</w:t>
            </w:r>
            <w:r>
              <w:rPr>
                <w:lang w:eastAsia="fr-FR"/>
              </w:rPr>
              <w:t>-05 »</w:t>
            </w:r>
          </w:p>
        </w:tc>
      </w:tr>
      <w:tr w:rsidR="00BA1C82" w14:paraId="0EFCB40B"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0375A27E" w14:textId="77777777" w:rsidR="00BA1C82" w:rsidRDefault="00BA1C82" w:rsidP="00496515">
            <w:pPr>
              <w:jc w:val="center"/>
            </w:pPr>
          </w:p>
        </w:tc>
        <w:tc>
          <w:tcPr>
            <w:tcW w:w="5245" w:type="dxa"/>
            <w:vAlign w:val="center"/>
          </w:tcPr>
          <w:p w14:paraId="52E77E62" w14:textId="77777777" w:rsidR="00BA1C82" w:rsidRPr="00496515" w:rsidRDefault="00BA1C82" w:rsidP="00496515">
            <w:pPr>
              <w:jc w:val="left"/>
              <w:cnfStyle w:val="000000000000" w:firstRow="0" w:lastRow="0" w:firstColumn="0" w:lastColumn="0" w:oddVBand="0" w:evenVBand="0" w:oddHBand="0" w:evenHBand="0" w:firstRowFirstColumn="0" w:firstRowLastColumn="0" w:lastRowFirstColumn="0" w:lastRowLastColumn="0"/>
            </w:pPr>
            <w:r w:rsidRPr="00BA1C82">
              <w:t>Modification des attributs</w:t>
            </w:r>
          </w:p>
        </w:tc>
        <w:tc>
          <w:tcPr>
            <w:tcW w:w="2006" w:type="dxa"/>
            <w:vAlign w:val="center"/>
          </w:tcPr>
          <w:p w14:paraId="15E861CD" w14:textId="77777777" w:rsidR="00BA1C82" w:rsidRDefault="00BA1C82" w:rsidP="00496515">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w:t>
            </w:r>
            <w:r>
              <w:t>MF-03-02</w:t>
            </w:r>
            <w:r>
              <w:rPr>
                <w:lang w:eastAsia="fr-FR"/>
              </w:rPr>
              <w:t>-06</w:t>
            </w:r>
            <w:r w:rsidR="005F30F0">
              <w:rPr>
                <w:lang w:eastAsia="fr-FR"/>
              </w:rPr>
              <w:t xml:space="preserve"> </w:t>
            </w:r>
            <w:r>
              <w:rPr>
                <w:lang w:eastAsia="fr-FR"/>
              </w:rPr>
              <w:t>»</w:t>
            </w:r>
          </w:p>
        </w:tc>
      </w:tr>
      <w:tr w:rsidR="00496515" w14:paraId="2C9F8020"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restart"/>
            <w:vAlign w:val="center"/>
          </w:tcPr>
          <w:p w14:paraId="0F93B0D0" w14:textId="77777777" w:rsidR="00496515" w:rsidRDefault="00496515" w:rsidP="00496515">
            <w:pPr>
              <w:jc w:val="center"/>
            </w:pPr>
            <w:r w:rsidRPr="00496515">
              <w:t xml:space="preserve">Filtres et </w:t>
            </w:r>
            <w:r>
              <w:t xml:space="preserve">Recherches </w:t>
            </w:r>
            <w:r w:rsidRPr="00496515">
              <w:t>dynamiques</w:t>
            </w:r>
          </w:p>
          <w:p w14:paraId="2FF2D27C" w14:textId="77777777" w:rsidR="00496515" w:rsidRDefault="00496515" w:rsidP="00496515">
            <w:pPr>
              <w:jc w:val="center"/>
            </w:pPr>
            <w:r>
              <w:t>« MF-03-03 »</w:t>
            </w:r>
          </w:p>
        </w:tc>
        <w:tc>
          <w:tcPr>
            <w:tcW w:w="5245" w:type="dxa"/>
            <w:vAlign w:val="center"/>
          </w:tcPr>
          <w:p w14:paraId="1181BE5C" w14:textId="77777777" w:rsidR="00496515" w:rsidRDefault="00496515" w:rsidP="00496515">
            <w:pPr>
              <w:jc w:val="left"/>
              <w:cnfStyle w:val="000000100000" w:firstRow="0" w:lastRow="0" w:firstColumn="0" w:lastColumn="0" w:oddVBand="0" w:evenVBand="0" w:oddHBand="1" w:evenHBand="0" w:firstRowFirstColumn="0" w:firstRowLastColumn="0" w:lastRowFirstColumn="0" w:lastRowLastColumn="0"/>
            </w:pPr>
            <w:r w:rsidRPr="00496515">
              <w:t>Recherche par adresse ou par points d’intérêt</w:t>
            </w:r>
          </w:p>
        </w:tc>
        <w:tc>
          <w:tcPr>
            <w:tcW w:w="2006" w:type="dxa"/>
            <w:vAlign w:val="center"/>
          </w:tcPr>
          <w:p w14:paraId="397084B2" w14:textId="77777777" w:rsidR="00496515" w:rsidRDefault="005F30F0" w:rsidP="005F30F0">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w:t>
            </w:r>
            <w:r>
              <w:t>MF-03-03</w:t>
            </w:r>
            <w:r>
              <w:rPr>
                <w:lang w:eastAsia="fr-FR"/>
              </w:rPr>
              <w:t>-01 »</w:t>
            </w:r>
          </w:p>
        </w:tc>
      </w:tr>
      <w:tr w:rsidR="00496515" w14:paraId="529051B0"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7E030ED5" w14:textId="77777777" w:rsidR="00496515" w:rsidRDefault="00496515" w:rsidP="00496515">
            <w:pPr>
              <w:jc w:val="center"/>
            </w:pPr>
          </w:p>
        </w:tc>
        <w:tc>
          <w:tcPr>
            <w:tcW w:w="5245" w:type="dxa"/>
            <w:vAlign w:val="center"/>
          </w:tcPr>
          <w:p w14:paraId="565CFEF5" w14:textId="77777777" w:rsidR="00496515" w:rsidRDefault="00496515" w:rsidP="00496515">
            <w:pPr>
              <w:jc w:val="left"/>
              <w:cnfStyle w:val="000000000000" w:firstRow="0" w:lastRow="0" w:firstColumn="0" w:lastColumn="0" w:oddVBand="0" w:evenVBand="0" w:oddHBand="0" w:evenHBand="0" w:firstRowFirstColumn="0" w:firstRowLastColumn="0" w:lastRowFirstColumn="0" w:lastRowLastColumn="0"/>
            </w:pPr>
            <w:r w:rsidRPr="00496515">
              <w:t>Recherche par coordonnées géographiques</w:t>
            </w:r>
          </w:p>
        </w:tc>
        <w:tc>
          <w:tcPr>
            <w:tcW w:w="2006" w:type="dxa"/>
            <w:vAlign w:val="center"/>
          </w:tcPr>
          <w:p w14:paraId="48ADE754" w14:textId="77777777" w:rsidR="00496515" w:rsidRDefault="005F30F0" w:rsidP="00496515">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w:t>
            </w:r>
            <w:r>
              <w:t>MF-03-03</w:t>
            </w:r>
            <w:r>
              <w:rPr>
                <w:lang w:eastAsia="fr-FR"/>
              </w:rPr>
              <w:t>-02 »</w:t>
            </w:r>
          </w:p>
        </w:tc>
      </w:tr>
      <w:tr w:rsidR="00496515" w14:paraId="66C3FA63"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059AB46B" w14:textId="77777777" w:rsidR="00496515" w:rsidRDefault="00496515" w:rsidP="00496515">
            <w:pPr>
              <w:jc w:val="center"/>
            </w:pPr>
          </w:p>
        </w:tc>
        <w:tc>
          <w:tcPr>
            <w:tcW w:w="5245" w:type="dxa"/>
            <w:vAlign w:val="center"/>
          </w:tcPr>
          <w:p w14:paraId="1B081A6E" w14:textId="77777777" w:rsidR="00496515" w:rsidRDefault="00496515" w:rsidP="00496515">
            <w:pPr>
              <w:jc w:val="left"/>
              <w:cnfStyle w:val="000000100000" w:firstRow="0" w:lastRow="0" w:firstColumn="0" w:lastColumn="0" w:oddVBand="0" w:evenVBand="0" w:oddHBand="1" w:evenHBand="0" w:firstRowFirstColumn="0" w:firstRowLastColumn="0" w:lastRowFirstColumn="0" w:lastRowLastColumn="0"/>
            </w:pPr>
            <w:r>
              <w:t xml:space="preserve">Recherche plein texte sur les entités </w:t>
            </w:r>
          </w:p>
        </w:tc>
        <w:tc>
          <w:tcPr>
            <w:tcW w:w="2006" w:type="dxa"/>
            <w:vAlign w:val="center"/>
          </w:tcPr>
          <w:p w14:paraId="20EAB239" w14:textId="77777777" w:rsidR="00496515" w:rsidRDefault="005F30F0" w:rsidP="00496515">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w:t>
            </w:r>
            <w:r>
              <w:t>MF-03-03</w:t>
            </w:r>
            <w:r>
              <w:rPr>
                <w:lang w:eastAsia="fr-FR"/>
              </w:rPr>
              <w:t>-03 »</w:t>
            </w:r>
          </w:p>
        </w:tc>
      </w:tr>
      <w:tr w:rsidR="00496515" w14:paraId="28BC34D0"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0769A553" w14:textId="77777777" w:rsidR="00496515" w:rsidRDefault="00496515" w:rsidP="00496515">
            <w:pPr>
              <w:jc w:val="center"/>
            </w:pPr>
          </w:p>
        </w:tc>
        <w:tc>
          <w:tcPr>
            <w:tcW w:w="5245" w:type="dxa"/>
            <w:vAlign w:val="center"/>
          </w:tcPr>
          <w:p w14:paraId="7AF81034" w14:textId="77777777" w:rsidR="00496515" w:rsidRDefault="00BA1C82" w:rsidP="00496515">
            <w:pPr>
              <w:jc w:val="left"/>
              <w:cnfStyle w:val="000000000000" w:firstRow="0" w:lastRow="0" w:firstColumn="0" w:lastColumn="0" w:oddVBand="0" w:evenVBand="0" w:oddHBand="0" w:evenHBand="0" w:firstRowFirstColumn="0" w:firstRowLastColumn="0" w:lastRowFirstColumn="0" w:lastRowLastColumn="0"/>
            </w:pPr>
            <w:r>
              <w:t>Analyse de proximité</w:t>
            </w:r>
          </w:p>
        </w:tc>
        <w:tc>
          <w:tcPr>
            <w:tcW w:w="2006" w:type="dxa"/>
            <w:vAlign w:val="center"/>
          </w:tcPr>
          <w:p w14:paraId="19929DCB" w14:textId="77777777" w:rsidR="00496515" w:rsidRDefault="005F30F0" w:rsidP="00496515">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w:t>
            </w:r>
            <w:r>
              <w:t>MF-03-03</w:t>
            </w:r>
            <w:r>
              <w:rPr>
                <w:lang w:eastAsia="fr-FR"/>
              </w:rPr>
              <w:t>-04 »</w:t>
            </w:r>
          </w:p>
        </w:tc>
      </w:tr>
      <w:tr w:rsidR="00496515" w14:paraId="6B4D6A39"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5742CEA7" w14:textId="77777777" w:rsidR="00496515" w:rsidRDefault="00496515" w:rsidP="00496515">
            <w:pPr>
              <w:jc w:val="center"/>
            </w:pPr>
          </w:p>
        </w:tc>
        <w:tc>
          <w:tcPr>
            <w:tcW w:w="5245" w:type="dxa"/>
            <w:vAlign w:val="center"/>
          </w:tcPr>
          <w:p w14:paraId="38FEB443" w14:textId="77777777" w:rsidR="00496515" w:rsidRDefault="00BA1C82" w:rsidP="00496515">
            <w:pPr>
              <w:jc w:val="left"/>
              <w:cnfStyle w:val="000000100000" w:firstRow="0" w:lastRow="0" w:firstColumn="0" w:lastColumn="0" w:oddVBand="0" w:evenVBand="0" w:oddHBand="1" w:evenHBand="0" w:firstRowFirstColumn="0" w:firstRowLastColumn="0" w:lastRowFirstColumn="0" w:lastRowLastColumn="0"/>
            </w:pPr>
            <w:r>
              <w:t>Intersection et unions géographiques</w:t>
            </w:r>
          </w:p>
        </w:tc>
        <w:tc>
          <w:tcPr>
            <w:tcW w:w="2006" w:type="dxa"/>
            <w:vAlign w:val="center"/>
          </w:tcPr>
          <w:p w14:paraId="1E562EC8" w14:textId="77777777" w:rsidR="00496515" w:rsidRDefault="005F30F0" w:rsidP="00496515">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w:t>
            </w:r>
            <w:r>
              <w:t>MF-03-03</w:t>
            </w:r>
            <w:r>
              <w:rPr>
                <w:lang w:eastAsia="fr-FR"/>
              </w:rPr>
              <w:t>-05 »</w:t>
            </w:r>
          </w:p>
        </w:tc>
      </w:tr>
      <w:tr w:rsidR="00496515" w14:paraId="0AA4CA18"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13F0F60F" w14:textId="77777777" w:rsidR="00496515" w:rsidRDefault="00496515" w:rsidP="00496515">
            <w:pPr>
              <w:jc w:val="center"/>
            </w:pPr>
          </w:p>
        </w:tc>
        <w:tc>
          <w:tcPr>
            <w:tcW w:w="5245" w:type="dxa"/>
            <w:vAlign w:val="center"/>
          </w:tcPr>
          <w:p w14:paraId="1E1C5FEA" w14:textId="77777777" w:rsidR="00496515" w:rsidRDefault="00BA1C82" w:rsidP="00496515">
            <w:pPr>
              <w:jc w:val="left"/>
              <w:cnfStyle w:val="000000000000" w:firstRow="0" w:lastRow="0" w:firstColumn="0" w:lastColumn="0" w:oddVBand="0" w:evenVBand="0" w:oddHBand="0" w:evenHBand="0" w:firstRowFirstColumn="0" w:firstRowLastColumn="0" w:lastRowFirstColumn="0" w:lastRowLastColumn="0"/>
            </w:pPr>
            <w:r w:rsidRPr="00BA1C82">
              <w:t>Filtrage interactif</w:t>
            </w:r>
          </w:p>
        </w:tc>
        <w:tc>
          <w:tcPr>
            <w:tcW w:w="2006" w:type="dxa"/>
            <w:vAlign w:val="center"/>
          </w:tcPr>
          <w:p w14:paraId="41984BE8" w14:textId="77777777" w:rsidR="00496515" w:rsidRDefault="005F30F0" w:rsidP="00496515">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w:t>
            </w:r>
            <w:r>
              <w:t>MF-03-03</w:t>
            </w:r>
            <w:r>
              <w:rPr>
                <w:lang w:eastAsia="fr-FR"/>
              </w:rPr>
              <w:t>-06 »</w:t>
            </w:r>
          </w:p>
        </w:tc>
      </w:tr>
      <w:tr w:rsidR="004D406C" w14:paraId="2DB17E27"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restart"/>
            <w:vAlign w:val="center"/>
          </w:tcPr>
          <w:p w14:paraId="6EE9A0C8" w14:textId="77777777" w:rsidR="00496515" w:rsidRDefault="00BA1C82" w:rsidP="00496515">
            <w:pPr>
              <w:jc w:val="center"/>
            </w:pPr>
            <w:r w:rsidRPr="00BA1C82">
              <w:t xml:space="preserve">Impression et exportation de cartes </w:t>
            </w:r>
            <w:r w:rsidR="00496515">
              <w:t>«</w:t>
            </w:r>
            <w:r w:rsidR="004D406C">
              <w:t> MF-03</w:t>
            </w:r>
            <w:r w:rsidR="00496515">
              <w:t>-04 »</w:t>
            </w:r>
          </w:p>
        </w:tc>
        <w:tc>
          <w:tcPr>
            <w:tcW w:w="5245" w:type="dxa"/>
            <w:vAlign w:val="center"/>
          </w:tcPr>
          <w:p w14:paraId="13C9FCFD" w14:textId="77777777" w:rsidR="00496515" w:rsidRDefault="004D406C" w:rsidP="00496515">
            <w:pPr>
              <w:jc w:val="left"/>
              <w:cnfStyle w:val="000000100000" w:firstRow="0" w:lastRow="0" w:firstColumn="0" w:lastColumn="0" w:oddVBand="0" w:evenVBand="0" w:oddHBand="1" w:evenHBand="0" w:firstRowFirstColumn="0" w:firstRowLastColumn="0" w:lastRowFirstColumn="0" w:lastRowLastColumn="0"/>
            </w:pPr>
            <w:r w:rsidRPr="004D406C">
              <w:t>Impression de cartes personnalisées</w:t>
            </w:r>
          </w:p>
        </w:tc>
        <w:tc>
          <w:tcPr>
            <w:tcW w:w="2006" w:type="dxa"/>
            <w:vAlign w:val="center"/>
          </w:tcPr>
          <w:p w14:paraId="46FB31C7" w14:textId="77777777" w:rsidR="00496515" w:rsidRDefault="00496515" w:rsidP="005F30F0">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MF-</w:t>
            </w:r>
            <w:r w:rsidR="005F30F0">
              <w:rPr>
                <w:lang w:eastAsia="fr-FR"/>
              </w:rPr>
              <w:t>03</w:t>
            </w:r>
            <w:r>
              <w:rPr>
                <w:lang w:eastAsia="fr-FR"/>
              </w:rPr>
              <w:t>-04-01 »</w:t>
            </w:r>
          </w:p>
        </w:tc>
      </w:tr>
      <w:tr w:rsidR="004D406C" w14:paraId="774D3F2D"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0D41765D" w14:textId="77777777" w:rsidR="00496515" w:rsidRDefault="00496515" w:rsidP="00496515">
            <w:pPr>
              <w:jc w:val="center"/>
            </w:pPr>
          </w:p>
        </w:tc>
        <w:tc>
          <w:tcPr>
            <w:tcW w:w="5245" w:type="dxa"/>
            <w:vAlign w:val="center"/>
          </w:tcPr>
          <w:p w14:paraId="2366793F" w14:textId="77777777" w:rsidR="00496515" w:rsidRDefault="004D406C" w:rsidP="00496515">
            <w:pPr>
              <w:jc w:val="left"/>
              <w:cnfStyle w:val="000000000000" w:firstRow="0" w:lastRow="0" w:firstColumn="0" w:lastColumn="0" w:oddVBand="0" w:evenVBand="0" w:oddHBand="0" w:evenHBand="0" w:firstRowFirstColumn="0" w:firstRowLastColumn="0" w:lastRowFirstColumn="0" w:lastRowLastColumn="0"/>
            </w:pPr>
            <w:r w:rsidRPr="004D406C">
              <w:t>Exportation des données</w:t>
            </w:r>
          </w:p>
        </w:tc>
        <w:tc>
          <w:tcPr>
            <w:tcW w:w="2006" w:type="dxa"/>
            <w:vAlign w:val="center"/>
          </w:tcPr>
          <w:p w14:paraId="2D4626DA" w14:textId="77777777" w:rsidR="00496515" w:rsidRDefault="00496515" w:rsidP="005F30F0">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MF-</w:t>
            </w:r>
            <w:r w:rsidR="005F30F0">
              <w:rPr>
                <w:lang w:eastAsia="fr-FR"/>
              </w:rPr>
              <w:t>03</w:t>
            </w:r>
            <w:r>
              <w:rPr>
                <w:lang w:eastAsia="fr-FR"/>
              </w:rPr>
              <w:t>-04-02 »</w:t>
            </w:r>
          </w:p>
        </w:tc>
      </w:tr>
      <w:tr w:rsidR="00496515" w14:paraId="05FDBCEB" w14:textId="77777777" w:rsidTr="0042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1" w:type="dxa"/>
            <w:gridSpan w:val="3"/>
            <w:vAlign w:val="center"/>
          </w:tcPr>
          <w:p w14:paraId="697D9436" w14:textId="77777777" w:rsidR="005F30F0" w:rsidRDefault="005F30F0" w:rsidP="00496515">
            <w:pPr>
              <w:jc w:val="center"/>
              <w:rPr>
                <w:lang w:eastAsia="fr-FR"/>
              </w:rPr>
            </w:pPr>
            <w:r>
              <w:rPr>
                <w:lang w:eastAsia="fr-FR"/>
              </w:rPr>
              <w:t>M</w:t>
            </w:r>
            <w:r w:rsidR="004D406C" w:rsidRPr="004D406C">
              <w:rPr>
                <w:lang w:eastAsia="fr-FR"/>
              </w:rPr>
              <w:t>odule d’adressages</w:t>
            </w:r>
          </w:p>
          <w:p w14:paraId="11ABC6FE" w14:textId="77777777" w:rsidR="00496515" w:rsidRDefault="004D406C" w:rsidP="00496515">
            <w:pPr>
              <w:jc w:val="center"/>
              <w:rPr>
                <w:lang w:eastAsia="fr-FR"/>
              </w:rPr>
            </w:pPr>
            <w:r w:rsidRPr="004D406C">
              <w:rPr>
                <w:lang w:eastAsia="fr-FR"/>
              </w:rPr>
              <w:lastRenderedPageBreak/>
              <w:t xml:space="preserve"> </w:t>
            </w:r>
            <w:r w:rsidR="00496515">
              <w:rPr>
                <w:lang w:eastAsia="fr-FR"/>
              </w:rPr>
              <w:t>« MF-04 »</w:t>
            </w:r>
          </w:p>
        </w:tc>
      </w:tr>
      <w:tr w:rsidR="004D406C" w14:paraId="48544898"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val="restart"/>
            <w:vAlign w:val="center"/>
          </w:tcPr>
          <w:p w14:paraId="72453126" w14:textId="77777777" w:rsidR="005F30F0" w:rsidRDefault="005F30F0" w:rsidP="00496515">
            <w:pPr>
              <w:jc w:val="center"/>
            </w:pPr>
            <w:r>
              <w:lastRenderedPageBreak/>
              <w:t>S</w:t>
            </w:r>
            <w:r w:rsidRPr="005F30F0">
              <w:t xml:space="preserve">ystème d’adressage automatique </w:t>
            </w:r>
          </w:p>
          <w:p w14:paraId="637B7E55" w14:textId="77777777" w:rsidR="00496515" w:rsidRDefault="00496515" w:rsidP="00496515">
            <w:pPr>
              <w:jc w:val="center"/>
            </w:pPr>
            <w:r>
              <w:t>« MF-04-01 »</w:t>
            </w:r>
          </w:p>
        </w:tc>
        <w:tc>
          <w:tcPr>
            <w:tcW w:w="5245" w:type="dxa"/>
            <w:vAlign w:val="center"/>
          </w:tcPr>
          <w:p w14:paraId="13AA62B7" w14:textId="77777777" w:rsidR="00496515" w:rsidRDefault="005F30F0" w:rsidP="00496515">
            <w:pPr>
              <w:jc w:val="left"/>
              <w:cnfStyle w:val="000000000000" w:firstRow="0" w:lastRow="0" w:firstColumn="0" w:lastColumn="0" w:oddVBand="0" w:evenVBand="0" w:oddHBand="0" w:evenHBand="0" w:firstRowFirstColumn="0" w:firstRowLastColumn="0" w:lastRowFirstColumn="0" w:lastRowLastColumn="0"/>
            </w:pPr>
            <w:r w:rsidRPr="005F30F0">
              <w:t>Génération d'adresses uniques</w:t>
            </w:r>
          </w:p>
        </w:tc>
        <w:tc>
          <w:tcPr>
            <w:tcW w:w="2006" w:type="dxa"/>
            <w:vAlign w:val="center"/>
          </w:tcPr>
          <w:p w14:paraId="0A99C62C" w14:textId="77777777" w:rsidR="00496515" w:rsidRDefault="00496515" w:rsidP="00496515">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MF-04-01-01 »</w:t>
            </w:r>
          </w:p>
        </w:tc>
      </w:tr>
      <w:tr w:rsidR="004D406C" w14:paraId="44DFA2B9"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6471DB6A" w14:textId="77777777" w:rsidR="00496515" w:rsidRDefault="00496515" w:rsidP="00496515">
            <w:pPr>
              <w:jc w:val="center"/>
            </w:pPr>
          </w:p>
        </w:tc>
        <w:tc>
          <w:tcPr>
            <w:tcW w:w="5245" w:type="dxa"/>
            <w:vAlign w:val="center"/>
          </w:tcPr>
          <w:p w14:paraId="7EFB566F" w14:textId="77777777" w:rsidR="00496515" w:rsidRPr="005F30F0" w:rsidRDefault="005F30F0" w:rsidP="00496515">
            <w:pPr>
              <w:jc w:val="left"/>
              <w:cnfStyle w:val="000000100000" w:firstRow="0" w:lastRow="0" w:firstColumn="0" w:lastColumn="0" w:oddVBand="0" w:evenVBand="0" w:oddHBand="1" w:evenHBand="0" w:firstRowFirstColumn="0" w:firstRowLastColumn="0" w:lastRowFirstColumn="0" w:lastRowLastColumn="0"/>
            </w:pPr>
            <w:r w:rsidRPr="005F30F0">
              <w:rPr>
                <w:bCs/>
              </w:rPr>
              <w:t>Codification des rues</w:t>
            </w:r>
          </w:p>
        </w:tc>
        <w:tc>
          <w:tcPr>
            <w:tcW w:w="2006" w:type="dxa"/>
            <w:vAlign w:val="center"/>
          </w:tcPr>
          <w:p w14:paraId="0B2FD3DE" w14:textId="77777777" w:rsidR="00496515" w:rsidRDefault="00496515" w:rsidP="00496515">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MF-04-01-02 »</w:t>
            </w:r>
          </w:p>
        </w:tc>
      </w:tr>
      <w:tr w:rsidR="004D406C" w14:paraId="0613798A"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52725A17" w14:textId="77777777" w:rsidR="00496515" w:rsidRDefault="00496515" w:rsidP="00496515">
            <w:pPr>
              <w:jc w:val="center"/>
            </w:pPr>
          </w:p>
        </w:tc>
        <w:tc>
          <w:tcPr>
            <w:tcW w:w="5245" w:type="dxa"/>
            <w:vAlign w:val="center"/>
          </w:tcPr>
          <w:p w14:paraId="07F6F7C1" w14:textId="77777777" w:rsidR="00496515" w:rsidRDefault="005F30F0" w:rsidP="00496515">
            <w:pPr>
              <w:jc w:val="left"/>
              <w:cnfStyle w:val="000000000000" w:firstRow="0" w:lastRow="0" w:firstColumn="0" w:lastColumn="0" w:oddVBand="0" w:evenVBand="0" w:oddHBand="0" w:evenHBand="0" w:firstRowFirstColumn="0" w:firstRowLastColumn="0" w:lastRowFirstColumn="0" w:lastRowLastColumn="0"/>
            </w:pPr>
            <w:r w:rsidRPr="005F30F0">
              <w:t>Algorithme de numérotation</w:t>
            </w:r>
          </w:p>
        </w:tc>
        <w:tc>
          <w:tcPr>
            <w:tcW w:w="2006" w:type="dxa"/>
            <w:vAlign w:val="center"/>
          </w:tcPr>
          <w:p w14:paraId="288B60F6" w14:textId="77777777" w:rsidR="00496515" w:rsidRDefault="00496515" w:rsidP="00496515">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MF-04-01-03 »</w:t>
            </w:r>
          </w:p>
        </w:tc>
      </w:tr>
      <w:tr w:rsidR="004D406C" w14:paraId="307BEDD9" w14:textId="77777777" w:rsidTr="004D4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342A5124" w14:textId="77777777" w:rsidR="00496515" w:rsidRDefault="00496515" w:rsidP="00496515">
            <w:pPr>
              <w:jc w:val="center"/>
            </w:pPr>
          </w:p>
        </w:tc>
        <w:tc>
          <w:tcPr>
            <w:tcW w:w="5245" w:type="dxa"/>
            <w:vAlign w:val="center"/>
          </w:tcPr>
          <w:p w14:paraId="567799C9" w14:textId="77777777" w:rsidR="00496515" w:rsidRPr="005F30F0" w:rsidRDefault="005F30F0" w:rsidP="00496515">
            <w:pPr>
              <w:jc w:val="left"/>
              <w:cnfStyle w:val="000000100000" w:firstRow="0" w:lastRow="0" w:firstColumn="0" w:lastColumn="0" w:oddVBand="0" w:evenVBand="0" w:oddHBand="1" w:evenHBand="0" w:firstRowFirstColumn="0" w:firstRowLastColumn="0" w:lastRowFirstColumn="0" w:lastRowLastColumn="0"/>
            </w:pPr>
            <w:r w:rsidRPr="005F30F0">
              <w:t>Géocodage direct</w:t>
            </w:r>
          </w:p>
        </w:tc>
        <w:tc>
          <w:tcPr>
            <w:tcW w:w="2006" w:type="dxa"/>
            <w:vAlign w:val="center"/>
          </w:tcPr>
          <w:p w14:paraId="45538757" w14:textId="77777777" w:rsidR="00496515" w:rsidRDefault="00496515" w:rsidP="00496515">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 MF-04-01-04 »</w:t>
            </w:r>
          </w:p>
        </w:tc>
      </w:tr>
      <w:tr w:rsidR="004D406C" w14:paraId="14AB1CD2" w14:textId="77777777" w:rsidTr="004D406C">
        <w:tc>
          <w:tcPr>
            <w:cnfStyle w:val="001000000000" w:firstRow="0" w:lastRow="0" w:firstColumn="1" w:lastColumn="0" w:oddVBand="0" w:evenVBand="0" w:oddHBand="0" w:evenHBand="0" w:firstRowFirstColumn="0" w:firstRowLastColumn="0" w:lastRowFirstColumn="0" w:lastRowLastColumn="0"/>
            <w:tcW w:w="2830" w:type="dxa"/>
            <w:vMerge/>
            <w:vAlign w:val="center"/>
          </w:tcPr>
          <w:p w14:paraId="1D605E1F" w14:textId="77777777" w:rsidR="00496515" w:rsidRDefault="00496515" w:rsidP="00496515">
            <w:pPr>
              <w:jc w:val="center"/>
            </w:pPr>
          </w:p>
        </w:tc>
        <w:tc>
          <w:tcPr>
            <w:tcW w:w="5245" w:type="dxa"/>
            <w:vAlign w:val="center"/>
          </w:tcPr>
          <w:p w14:paraId="15079F42" w14:textId="77777777" w:rsidR="00496515" w:rsidRDefault="005F30F0" w:rsidP="00496515">
            <w:pPr>
              <w:jc w:val="left"/>
              <w:cnfStyle w:val="000000000000" w:firstRow="0" w:lastRow="0" w:firstColumn="0" w:lastColumn="0" w:oddVBand="0" w:evenVBand="0" w:oddHBand="0" w:evenHBand="0" w:firstRowFirstColumn="0" w:firstRowLastColumn="0" w:lastRowFirstColumn="0" w:lastRowLastColumn="0"/>
            </w:pPr>
            <w:r w:rsidRPr="005F30F0">
              <w:t>Géocodage inverse</w:t>
            </w:r>
          </w:p>
        </w:tc>
        <w:tc>
          <w:tcPr>
            <w:tcW w:w="2006" w:type="dxa"/>
            <w:vAlign w:val="center"/>
          </w:tcPr>
          <w:p w14:paraId="60757234" w14:textId="77777777" w:rsidR="00496515" w:rsidRDefault="00496515" w:rsidP="00496515">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MF-04-01-05 »</w:t>
            </w:r>
          </w:p>
        </w:tc>
      </w:tr>
    </w:tbl>
    <w:p w14:paraId="037D554C" w14:textId="77777777" w:rsidR="0042213E" w:rsidRDefault="0042213E" w:rsidP="0042213E">
      <w:pPr>
        <w:rPr>
          <w:lang w:eastAsia="fr-FR"/>
        </w:rPr>
      </w:pPr>
    </w:p>
    <w:p w14:paraId="7A3DF024" w14:textId="4FBA7EBF" w:rsidR="005F30F0" w:rsidRDefault="00BC3F85" w:rsidP="00BC3F85">
      <w:pPr>
        <w:pStyle w:val="Titre2"/>
      </w:pPr>
      <w:r w:rsidRPr="00BC3F85">
        <w:t xml:space="preserve">Modules Base de données </w:t>
      </w:r>
      <w:proofErr w:type="gramStart"/>
      <w:r w:rsidRPr="00BC3F85">
        <w:t>SIG</w:t>
      </w:r>
      <w:r w:rsidR="00167334">
        <w:t xml:space="preserve">  </w:t>
      </w:r>
      <w:r w:rsidR="00167334" w:rsidRPr="00167334">
        <w:t>«</w:t>
      </w:r>
      <w:proofErr w:type="gramEnd"/>
      <w:r w:rsidR="00167334" w:rsidRPr="00167334">
        <w:t xml:space="preserve"> MF-01 »</w:t>
      </w:r>
    </w:p>
    <w:p w14:paraId="35328360" w14:textId="409D418C" w:rsidR="00BC3F85" w:rsidRDefault="00167334" w:rsidP="00BC3F85">
      <w:pPr>
        <w:ind w:firstLine="578"/>
        <w:rPr>
          <w:lang w:eastAsia="fr-FR"/>
        </w:rPr>
      </w:pPr>
      <w:r w:rsidRPr="00167334">
        <w:rPr>
          <w:lang w:eastAsia="fr-FR"/>
        </w:rPr>
        <w:t xml:space="preserve">Le module "Base de données SIG" </w:t>
      </w:r>
      <w:bookmarkStart w:id="19" w:name="_Hlk180201121"/>
      <w:r w:rsidRPr="00167334">
        <w:rPr>
          <w:lang w:eastAsia="fr-FR"/>
        </w:rPr>
        <w:t xml:space="preserve">(« MF-01 ») </w:t>
      </w:r>
      <w:bookmarkEnd w:id="19"/>
      <w:r w:rsidRPr="00167334">
        <w:rPr>
          <w:lang w:eastAsia="fr-FR"/>
        </w:rPr>
        <w:t>est conçu pour gérer les données géographiques relatives aux patrimoines et infrastructures. Il centralise l'intégration, la création, la modification, et la suppression de ces entités, tout en facilitant la recherche et l'affichage de leurs attributs et tracés au sein du SIG.</w:t>
      </w:r>
    </w:p>
    <w:p w14:paraId="5BB3CE6E" w14:textId="77777777" w:rsidR="00BA2FC1" w:rsidRDefault="00ED6CB1" w:rsidP="00BA2FC1">
      <w:pPr>
        <w:keepNext/>
        <w:ind w:firstLine="578"/>
      </w:pPr>
      <w:r>
        <w:object w:dxaOrig="9672" w:dyaOrig="7536" w14:anchorId="0A7A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pt;height:339.5pt" o:ole="">
            <v:imagedata r:id="rId14" o:title=""/>
          </v:shape>
          <o:OLEObject Type="Embed" ProgID="Visio.Drawing.15" ShapeID="_x0000_i1025" DrawAspect="Content" ObjectID="_1790821361" r:id="rId15"/>
        </w:object>
      </w:r>
    </w:p>
    <w:p w14:paraId="6BE881BB" w14:textId="73C2E372" w:rsidR="00167334" w:rsidRDefault="00BA2FC1" w:rsidP="00BA2FC1">
      <w:pPr>
        <w:pStyle w:val="Lgende"/>
      </w:pPr>
      <w:r>
        <w:t xml:space="preserve">Figure </w:t>
      </w:r>
      <w:fldSimple w:instr=" SEQ Figure \* ARABIC ">
        <w:r>
          <w:rPr>
            <w:noProof/>
          </w:rPr>
          <w:t>1</w:t>
        </w:r>
      </w:fldSimple>
      <w:r>
        <w:t xml:space="preserve"> cas d'utilisation du module base de données SIG</w:t>
      </w:r>
    </w:p>
    <w:p w14:paraId="169C8BDF" w14:textId="0EAE9C71" w:rsidR="00787F6E" w:rsidRDefault="00787F6E" w:rsidP="00787F6E"/>
    <w:p w14:paraId="5BB457E4" w14:textId="680559D5" w:rsidR="00787F6E" w:rsidRPr="00787F6E" w:rsidRDefault="00787F6E" w:rsidP="00787F6E">
      <w:r>
        <w:t xml:space="preserve">Ce module est organiser en plusieurs sous modules en </w:t>
      </w:r>
    </w:p>
    <w:p w14:paraId="221551F4" w14:textId="26F5B5B0" w:rsidR="00ED6CB1" w:rsidRDefault="00ED6CB1" w:rsidP="00BC3F85">
      <w:pPr>
        <w:ind w:firstLine="578"/>
      </w:pPr>
    </w:p>
    <w:p w14:paraId="38423D8E" w14:textId="77777777" w:rsidR="00ED6CB1" w:rsidRDefault="00ED6CB1" w:rsidP="00BA2FC1">
      <w:pPr>
        <w:rPr>
          <w:lang w:eastAsia="fr-FR"/>
        </w:rPr>
      </w:pPr>
    </w:p>
    <w:p w14:paraId="6DE6BBBC" w14:textId="77777777" w:rsidR="00BC3F85" w:rsidRDefault="00BC3F85" w:rsidP="00BC3F85">
      <w:pPr>
        <w:pStyle w:val="Titre3"/>
      </w:pPr>
      <w:r>
        <w:t xml:space="preserve">Structure de la base de données </w:t>
      </w:r>
    </w:p>
    <w:p w14:paraId="47BD0E89" w14:textId="77777777" w:rsidR="00BC3F85" w:rsidRDefault="00BC3F85" w:rsidP="00BC3F85">
      <w:pPr>
        <w:rPr>
          <w:lang w:eastAsia="fr-FR"/>
        </w:rPr>
      </w:pPr>
    </w:p>
    <w:p w14:paraId="3AE385B2" w14:textId="77777777" w:rsidR="007565EC" w:rsidRDefault="007565EC" w:rsidP="007565EC">
      <w:pPr>
        <w:pStyle w:val="Titre3"/>
      </w:pPr>
      <w:r>
        <w:t>Diagramme de cas d’utilisation</w:t>
      </w:r>
    </w:p>
    <w:p w14:paraId="458CD508" w14:textId="77777777" w:rsidR="007565EC" w:rsidRDefault="007565EC" w:rsidP="007565EC">
      <w:pPr>
        <w:rPr>
          <w:lang w:eastAsia="fr-FR"/>
        </w:rPr>
      </w:pPr>
    </w:p>
    <w:p w14:paraId="46D565CE" w14:textId="77777777" w:rsidR="007565EC" w:rsidRDefault="007565EC" w:rsidP="007565EC">
      <w:pPr>
        <w:pStyle w:val="Titre3"/>
      </w:pPr>
      <w:r>
        <w:t>Gestion du Patrimoine « MF-01-02 »</w:t>
      </w:r>
    </w:p>
    <w:p w14:paraId="03AF57C5" w14:textId="77777777" w:rsidR="007565EC" w:rsidRPr="007565EC" w:rsidRDefault="007565EC" w:rsidP="007565EC">
      <w:pPr>
        <w:rPr>
          <w:lang w:eastAsia="fr-FR"/>
        </w:rPr>
      </w:pPr>
    </w:p>
    <w:p w14:paraId="78C6E26D" w14:textId="77777777" w:rsidR="007565EC" w:rsidRDefault="007565EC" w:rsidP="007565EC">
      <w:pPr>
        <w:pStyle w:val="Titre3"/>
      </w:pPr>
      <w:r w:rsidRPr="007565EC">
        <w:t>Intégrer les données préexis</w:t>
      </w:r>
      <w:r>
        <w:t>tantes dans la base données SIG</w:t>
      </w:r>
      <w:r w:rsidRPr="007565EC">
        <w:t xml:space="preserve"> « MF-01-02 -01»</w:t>
      </w:r>
    </w:p>
    <w:p w14:paraId="00E962D7" w14:textId="77777777" w:rsidR="007565EC" w:rsidRDefault="007565EC" w:rsidP="007565EC">
      <w:pPr>
        <w:rPr>
          <w:lang w:eastAsia="fr-FR"/>
        </w:rPr>
      </w:pPr>
    </w:p>
    <w:p w14:paraId="148193AC" w14:textId="77777777" w:rsidR="007565EC" w:rsidRPr="007565EC" w:rsidRDefault="007565EC" w:rsidP="007565EC">
      <w:pPr>
        <w:pStyle w:val="Titre4"/>
      </w:pPr>
    </w:p>
    <w:p w14:paraId="4A0ADE7D" w14:textId="77777777" w:rsidR="007565EC" w:rsidRDefault="007565EC" w:rsidP="007565EC">
      <w:pPr>
        <w:rPr>
          <w:lang w:eastAsia="fr-FR"/>
        </w:rPr>
      </w:pPr>
    </w:p>
    <w:p w14:paraId="1E063ED0" w14:textId="77777777" w:rsidR="007565EC" w:rsidRPr="007565EC" w:rsidRDefault="007565EC" w:rsidP="007565EC">
      <w:pPr>
        <w:rPr>
          <w:lang w:eastAsia="fr-FR"/>
        </w:rPr>
      </w:pPr>
    </w:p>
    <w:sectPr w:rsidR="007565EC" w:rsidRPr="007565EC" w:rsidSect="00A038C8">
      <w:pgSz w:w="11906" w:h="16838" w:code="9"/>
      <w:pgMar w:top="1985" w:right="851" w:bottom="680" w:left="964" w:header="397" w:footer="39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E1EE0" w14:textId="77777777" w:rsidR="00D76B90" w:rsidRDefault="00D76B90" w:rsidP="001325D6">
      <w:pPr>
        <w:spacing w:line="240" w:lineRule="auto"/>
      </w:pPr>
      <w:r>
        <w:separator/>
      </w:r>
    </w:p>
  </w:endnote>
  <w:endnote w:type="continuationSeparator" w:id="0">
    <w:p w14:paraId="4074E11F" w14:textId="77777777" w:rsidR="00D76B90" w:rsidRDefault="00D76B90" w:rsidP="001325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tima">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88CFA" w14:textId="77777777" w:rsidR="00BC3F85" w:rsidRPr="002A55BD" w:rsidRDefault="00BC3F85" w:rsidP="00410350">
    <w:pPr>
      <w:pStyle w:val="Pieddepage"/>
      <w:jc w:val="both"/>
      <w:rPr>
        <w:b/>
      </w:rPr>
    </w:pPr>
    <w:r>
      <w:tab/>
    </w:r>
    <w:r w:rsidRPr="002A55BD">
      <w:rPr>
        <w:b/>
        <w:sz w:val="18"/>
        <w:szCs w:val="20"/>
      </w:rPr>
      <w:t>©2024 AFREETECH CAMEROON</w:t>
    </w:r>
    <w:r w:rsidRPr="002A55BD">
      <w:rPr>
        <w:b/>
      </w:rPr>
      <w:tab/>
    </w:r>
    <w:sdt>
      <w:sdtPr>
        <w:rPr>
          <w:b/>
        </w:rPr>
        <w:id w:val="1844045314"/>
        <w:docPartObj>
          <w:docPartGallery w:val="Page Numbers (Bottom of Page)"/>
          <w:docPartUnique/>
        </w:docPartObj>
      </w:sdtPr>
      <w:sdtContent>
        <w:r w:rsidRPr="002A55BD">
          <w:rPr>
            <w:b/>
          </w:rPr>
          <w:fldChar w:fldCharType="begin"/>
        </w:r>
        <w:r w:rsidRPr="002A55BD">
          <w:rPr>
            <w:b/>
          </w:rPr>
          <w:instrText>PAGE   \* MERGEFORMAT</w:instrText>
        </w:r>
        <w:r w:rsidRPr="002A55BD">
          <w:rPr>
            <w:b/>
          </w:rPr>
          <w:fldChar w:fldCharType="separate"/>
        </w:r>
        <w:r w:rsidR="007565EC">
          <w:rPr>
            <w:b/>
            <w:noProof/>
          </w:rPr>
          <w:t>11</w:t>
        </w:r>
        <w:r w:rsidRPr="002A55BD">
          <w:rPr>
            <w:b/>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4F4BB" w14:textId="77777777" w:rsidR="00D76B90" w:rsidRDefault="00D76B90" w:rsidP="001325D6">
      <w:pPr>
        <w:spacing w:line="240" w:lineRule="auto"/>
      </w:pPr>
      <w:r>
        <w:separator/>
      </w:r>
    </w:p>
  </w:footnote>
  <w:footnote w:type="continuationSeparator" w:id="0">
    <w:p w14:paraId="08FAD459" w14:textId="77777777" w:rsidR="00D76B90" w:rsidRDefault="00D76B90" w:rsidP="001325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83098" w14:textId="77777777" w:rsidR="00BC3F85" w:rsidRDefault="00BC3F85">
    <w:pPr>
      <w:pStyle w:val="En-tte"/>
    </w:pPr>
    <w:r>
      <w:rPr>
        <w:noProof/>
        <w:lang w:eastAsia="fr-FR"/>
      </w:rPr>
      <w:drawing>
        <wp:anchor distT="0" distB="0" distL="114300" distR="114300" simplePos="0" relativeHeight="251660288" behindDoc="0" locked="0" layoutInCell="1" allowOverlap="1" wp14:anchorId="71DBF529" wp14:editId="1E591457">
          <wp:simplePos x="0" y="0"/>
          <wp:positionH relativeFrom="margin">
            <wp:align>right</wp:align>
          </wp:positionH>
          <wp:positionV relativeFrom="paragraph">
            <wp:posOffset>0</wp:posOffset>
          </wp:positionV>
          <wp:extent cx="614680" cy="590550"/>
          <wp:effectExtent l="0" t="0" r="0" b="0"/>
          <wp:wrapNone/>
          <wp:docPr id="4" name="Image 7" descr="C:\Users\franklin.hsimo\Desktop\logo_cuy.png"/>
          <wp:cNvGraphicFramePr/>
          <a:graphic xmlns:a="http://schemas.openxmlformats.org/drawingml/2006/main">
            <a:graphicData uri="http://schemas.openxmlformats.org/drawingml/2006/picture">
              <pic:pic xmlns:pic="http://schemas.openxmlformats.org/drawingml/2006/picture">
                <pic:nvPicPr>
                  <pic:cNvPr id="8" name="Image 7" descr="C:\Users\franklin.hsimo\Desktop\logo_cuy.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4680" cy="590550"/>
                  </a:xfrm>
                  <a:prstGeom prst="rect">
                    <a:avLst/>
                  </a:prstGeom>
                  <a:noFill/>
                  <a:ln>
                    <a:noFill/>
                  </a:ln>
                </pic:spPr>
              </pic:pic>
            </a:graphicData>
          </a:graphic>
        </wp:anchor>
      </w:drawing>
    </w:r>
    <w:r>
      <w:rPr>
        <w:noProof/>
        <w:lang w:eastAsia="fr-FR"/>
      </w:rPr>
      <w:drawing>
        <wp:anchor distT="0" distB="0" distL="114300" distR="114300" simplePos="0" relativeHeight="251659264" behindDoc="1" locked="0" layoutInCell="1" allowOverlap="1" wp14:anchorId="5A6E1D8D" wp14:editId="4D70A328">
          <wp:simplePos x="0" y="0"/>
          <wp:positionH relativeFrom="column">
            <wp:posOffset>-1191260</wp:posOffset>
          </wp:positionH>
          <wp:positionV relativeFrom="paragraph">
            <wp:posOffset>719455</wp:posOffset>
          </wp:positionV>
          <wp:extent cx="8141970" cy="121920"/>
          <wp:effectExtent l="0" t="0" r="0" b="0"/>
          <wp:wrapNone/>
          <wp:docPr id="9" name="Image 9" descr="Letterhe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terhead2"/>
                  <pic:cNvPicPr>
                    <a:picLocks noChangeAspect="1" noChangeArrowheads="1"/>
                  </pic:cNvPicPr>
                </pic:nvPicPr>
                <pic:blipFill>
                  <a:blip r:embed="rId2">
                    <a:extLst>
                      <a:ext uri="{28A0092B-C50C-407E-A947-70E740481C1C}">
                        <a14:useLocalDpi xmlns:a14="http://schemas.microsoft.com/office/drawing/2010/main" val="0"/>
                      </a:ext>
                    </a:extLst>
                  </a:blip>
                  <a:srcRect t="64462" b="14014"/>
                  <a:stretch>
                    <a:fillRect/>
                  </a:stretch>
                </pic:blipFill>
                <pic:spPr bwMode="auto">
                  <a:xfrm>
                    <a:off x="0" y="0"/>
                    <a:ext cx="8141970" cy="121920"/>
                  </a:xfrm>
                  <a:prstGeom prst="rect">
                    <a:avLst/>
                  </a:prstGeom>
                  <a:noFill/>
                </pic:spPr>
              </pic:pic>
            </a:graphicData>
          </a:graphic>
          <wp14:sizeRelH relativeFrom="page">
            <wp14:pctWidth>0</wp14:pctWidth>
          </wp14:sizeRelH>
          <wp14:sizeRelV relativeFrom="page">
            <wp14:pctHeight>0</wp14:pctHeight>
          </wp14:sizeRelV>
        </wp:anchor>
      </w:drawing>
    </w:r>
    <w:r w:rsidRPr="002A55BD">
      <w:rPr>
        <w:noProof/>
        <w:lang w:eastAsia="fr-FR"/>
      </w:rPr>
      <mc:AlternateContent>
        <mc:Choice Requires="wps">
          <w:drawing>
            <wp:anchor distT="0" distB="0" distL="114300" distR="114300" simplePos="0" relativeHeight="251658240" behindDoc="0" locked="0" layoutInCell="1" allowOverlap="1" wp14:anchorId="753015D0" wp14:editId="50C1B610">
              <wp:simplePos x="0" y="0"/>
              <wp:positionH relativeFrom="page">
                <wp:posOffset>2396531</wp:posOffset>
              </wp:positionH>
              <wp:positionV relativeFrom="paragraph">
                <wp:posOffset>441241</wp:posOffset>
              </wp:positionV>
              <wp:extent cx="2903220" cy="278130"/>
              <wp:effectExtent l="0" t="0" r="0" b="7620"/>
              <wp:wrapNone/>
              <wp:docPr id="8" name="Zone de texte 8"/>
              <wp:cNvGraphicFramePr/>
              <a:graphic xmlns:a="http://schemas.openxmlformats.org/drawingml/2006/main">
                <a:graphicData uri="http://schemas.microsoft.com/office/word/2010/wordprocessingShape">
                  <wps:wsp>
                    <wps:cNvSpPr txBox="1"/>
                    <wps:spPr>
                      <a:xfrm>
                        <a:off x="0" y="0"/>
                        <a:ext cx="2903220" cy="278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E1EEF2" w14:textId="77777777" w:rsidR="00BC3F85" w:rsidRDefault="00BC3F85" w:rsidP="009F1DCF">
                          <w:pPr>
                            <w:jc w:val="center"/>
                          </w:pPr>
                          <w:r w:rsidRPr="00736DD7">
                            <w:rPr>
                              <w:b/>
                              <w:sz w:val="22"/>
                            </w:rPr>
                            <w:t>CUY – SYSGAU – SFD</w:t>
                          </w:r>
                          <w:r>
                            <w:rPr>
                              <w:b/>
                              <w:sz w:val="22"/>
                            </w:rPr>
                            <w:t xml:space="preserve"> -- SIG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53015D0" id="_x0000_t202" coordsize="21600,21600" o:spt="202" path="m,l,21600r21600,l21600,xe">
              <v:stroke joinstyle="miter"/>
              <v:path gradientshapeok="t" o:connecttype="rect"/>
            </v:shapetype>
            <v:shape id="Zone de texte 8" o:spid="_x0000_s1031" type="#_x0000_t202" style="position:absolute;left:0;text-align:left;margin-left:188.7pt;margin-top:34.75pt;width:228.6pt;height:21.9pt;z-index:2516582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" filled="f" stroked="f" strokeweight=".5pt">
              <v:textbox>
                <w:txbxContent>
                  <w:p w14:paraId="52E1EEF2" w14:textId="77777777" w:rsidR="00BC3F85" w:rsidRDefault="00BC3F85" w:rsidP="009F1DCF">
                    <w:pPr>
                      <w:jc w:val="center"/>
                    </w:pPr>
                    <w:r w:rsidRPr="00736DD7">
                      <w:rPr>
                        <w:b/>
                        <w:sz w:val="22"/>
                      </w:rPr>
                      <w:t>CUY – SYSGAU – SFD</w:t>
                    </w:r>
                    <w:r>
                      <w:rPr>
                        <w:b/>
                        <w:sz w:val="22"/>
                      </w:rPr>
                      <w:t xml:space="preserve"> -- SIG </w:t>
                    </w:r>
                  </w:p>
                </w:txbxContent>
              </v:textbox>
              <w10:wrap anchorx="page"/>
            </v:shape>
          </w:pict>
        </mc:Fallback>
      </mc:AlternateContent>
    </w:r>
    <w:r w:rsidRPr="002A55BD">
      <w:rPr>
        <w:noProof/>
        <w:lang w:eastAsia="fr-FR"/>
      </w:rPr>
      <mc:AlternateContent>
        <mc:Choice Requires="wps">
          <w:drawing>
            <wp:anchor distT="0" distB="0" distL="114300" distR="114300" simplePos="0" relativeHeight="251656192" behindDoc="0" locked="0" layoutInCell="1" allowOverlap="1" wp14:anchorId="32725410" wp14:editId="670FB1E4">
              <wp:simplePos x="0" y="0"/>
              <wp:positionH relativeFrom="margin">
                <wp:align>left</wp:align>
              </wp:positionH>
              <wp:positionV relativeFrom="paragraph">
                <wp:posOffset>-29845</wp:posOffset>
              </wp:positionV>
              <wp:extent cx="1579245" cy="688340"/>
              <wp:effectExtent l="0" t="0" r="20955" b="16510"/>
              <wp:wrapNone/>
              <wp:docPr id="17" name="Zone de texte 17"/>
              <wp:cNvGraphicFramePr/>
              <a:graphic xmlns:a="http://schemas.openxmlformats.org/drawingml/2006/main">
                <a:graphicData uri="http://schemas.microsoft.com/office/word/2010/wordprocessingShape">
                  <wps:wsp>
                    <wps:cNvSpPr txBox="1"/>
                    <wps:spPr>
                      <a:xfrm>
                        <a:off x="0" y="0"/>
                        <a:ext cx="1579245" cy="68834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C17FA5E" w14:textId="77777777" w:rsidR="00BC3F85" w:rsidRDefault="00BC3F85">
                          <w:r>
                            <w:rPr>
                              <w:noProof/>
                              <w:lang w:eastAsia="fr-FR"/>
                            </w:rPr>
                            <w:drawing>
                              <wp:inline distT="0" distB="0" distL="0" distR="0" wp14:anchorId="2F0B874C" wp14:editId="685233FE">
                                <wp:extent cx="1390015" cy="583565"/>
                                <wp:effectExtent l="0" t="0" r="635" b="6985"/>
                                <wp:docPr id="3" name="Image 3" descr="logo-blc"/>
                                <wp:cNvGraphicFramePr/>
                                <a:graphic xmlns:a="http://schemas.openxmlformats.org/drawingml/2006/main">
                                  <a:graphicData uri="http://schemas.openxmlformats.org/drawingml/2006/picture">
                                    <pic:pic xmlns:pic="http://schemas.openxmlformats.org/drawingml/2006/picture">
                                      <pic:nvPicPr>
                                        <pic:cNvPr id="1" name="Image 1" descr="logo-blc"/>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390015" cy="5835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725410" id="Zone de texte 17" o:spid="_x0000_s1032" type="#_x0000_t202" style="position:absolute;left:0;text-align:left;margin-left:0;margin-top:-2.35pt;width:124.35pt;height:54.2pt;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" filled="f" strokecolor="white [3212]" strokeweight=".5pt">
              <v:textbox>
                <w:txbxContent>
                  <w:p w14:paraId="3C17FA5E" w14:textId="77777777" w:rsidR="00BC3F85" w:rsidRDefault="00BC3F85">
                    <w:r>
                      <w:rPr>
                        <w:noProof/>
                        <w:lang w:eastAsia="fr-FR"/>
                      </w:rPr>
                      <w:drawing>
                        <wp:inline distT="0" distB="0" distL="0" distR="0" wp14:anchorId="2F0B874C" wp14:editId="685233FE">
                          <wp:extent cx="1390015" cy="583565"/>
                          <wp:effectExtent l="0" t="0" r="635" b="6985"/>
                          <wp:docPr id="3" name="Image 3" descr="logo-blc"/>
                          <wp:cNvGraphicFramePr/>
                          <a:graphic xmlns:a="http://schemas.openxmlformats.org/drawingml/2006/main">
                            <a:graphicData uri="http://schemas.openxmlformats.org/drawingml/2006/picture">
                              <pic:pic xmlns:pic="http://schemas.openxmlformats.org/drawingml/2006/picture">
                                <pic:nvPicPr>
                                  <pic:cNvPr id="1" name="Image 1" descr="logo-blc"/>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390015" cy="583565"/>
                                  </a:xfrm>
                                  <a:prstGeom prst="rect">
                                    <a:avLst/>
                                  </a:prstGeom>
                                  <a:noFill/>
                                  <a:ln>
                                    <a:noFill/>
                                  </a:ln>
                                </pic:spPr>
                              </pic:pic>
                            </a:graphicData>
                          </a:graphic>
                        </wp:inline>
                      </w:drawing>
                    </w:r>
                  </w:p>
                </w:txbxContent>
              </v:textbox>
              <w10:wrap anchorx="margin"/>
            </v:shape>
          </w:pict>
        </mc:Fallback>
      </mc:AlternateContent>
    </w:r>
    <w:r w:rsidRPr="00AC2FDB">
      <w:rPr>
        <w:noProof/>
        <w:lang w:eastAsia="fr-FR"/>
      </w:rPr>
      <w:t xml:space="preserve"> </w:t>
    </w:r>
    <w:r w:rsidRPr="0033649F">
      <w:rPr>
        <w:noProof/>
        <w:lang w:eastAsia="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0732A"/>
    <w:multiLevelType w:val="hybridMultilevel"/>
    <w:tmpl w:val="DFBE30F4"/>
    <w:lvl w:ilvl="0" w:tplc="FB0EE8CA">
      <w:start w:val="1"/>
      <w:numFmt w:val="bullet"/>
      <w:pStyle w:val="Listeniveau3"/>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 w15:restartNumberingAfterBreak="0">
    <w:nsid w:val="183445A0"/>
    <w:multiLevelType w:val="hybridMultilevel"/>
    <w:tmpl w:val="7EA4E3B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C00E1E"/>
    <w:multiLevelType w:val="hybridMultilevel"/>
    <w:tmpl w:val="B2FC0D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485528"/>
    <w:multiLevelType w:val="hybridMultilevel"/>
    <w:tmpl w:val="4F62BD00"/>
    <w:lvl w:ilvl="0" w:tplc="040C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4" w15:restartNumberingAfterBreak="0">
    <w:nsid w:val="234D78D2"/>
    <w:multiLevelType w:val="hybridMultilevel"/>
    <w:tmpl w:val="CC4E40DC"/>
    <w:lvl w:ilvl="0" w:tplc="35F8EFAA">
      <w:start w:val="1"/>
      <w:numFmt w:val="decimal"/>
      <w:pStyle w:val="INDEXATION"/>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15:restartNumberingAfterBreak="0">
    <w:nsid w:val="29043837"/>
    <w:multiLevelType w:val="hybridMultilevel"/>
    <w:tmpl w:val="1B9C9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F95AC2"/>
    <w:multiLevelType w:val="hybridMultilevel"/>
    <w:tmpl w:val="3862932C"/>
    <w:lvl w:ilvl="0" w:tplc="040C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7" w15:restartNumberingAfterBreak="0">
    <w:nsid w:val="2EBB09D6"/>
    <w:multiLevelType w:val="multilevel"/>
    <w:tmpl w:val="0E96D19E"/>
    <w:lvl w:ilvl="0">
      <w:start w:val="1"/>
      <w:numFmt w:val="decimal"/>
      <w:pStyle w:val="Lsitenumrote"/>
      <w:lvlText w:val="%1)"/>
      <w:lvlJc w:val="left"/>
      <w:pPr>
        <w:ind w:left="791" w:hanging="360"/>
      </w:pPr>
    </w:lvl>
    <w:lvl w:ilvl="1">
      <w:start w:val="1"/>
      <w:numFmt w:val="lowerLetter"/>
      <w:lvlText w:val="%2)"/>
      <w:lvlJc w:val="left"/>
      <w:pPr>
        <w:ind w:left="1151" w:hanging="360"/>
      </w:pPr>
    </w:lvl>
    <w:lvl w:ilvl="2">
      <w:start w:val="1"/>
      <w:numFmt w:val="lowerRoman"/>
      <w:lvlText w:val="%3)"/>
      <w:lvlJc w:val="left"/>
      <w:pPr>
        <w:ind w:left="1511" w:hanging="360"/>
      </w:pPr>
    </w:lvl>
    <w:lvl w:ilvl="3">
      <w:start w:val="1"/>
      <w:numFmt w:val="decimal"/>
      <w:lvlText w:val="(%4)"/>
      <w:lvlJc w:val="left"/>
      <w:pPr>
        <w:ind w:left="1871" w:hanging="360"/>
      </w:pPr>
    </w:lvl>
    <w:lvl w:ilvl="4">
      <w:start w:val="1"/>
      <w:numFmt w:val="lowerLetter"/>
      <w:lvlText w:val="(%5)"/>
      <w:lvlJc w:val="left"/>
      <w:pPr>
        <w:ind w:left="2231" w:hanging="360"/>
      </w:pPr>
    </w:lvl>
    <w:lvl w:ilvl="5">
      <w:start w:val="1"/>
      <w:numFmt w:val="lowerRoman"/>
      <w:lvlText w:val="(%6)"/>
      <w:lvlJc w:val="left"/>
      <w:pPr>
        <w:ind w:left="2591" w:hanging="360"/>
      </w:pPr>
    </w:lvl>
    <w:lvl w:ilvl="6">
      <w:start w:val="1"/>
      <w:numFmt w:val="decimal"/>
      <w:lvlText w:val="%7."/>
      <w:lvlJc w:val="left"/>
      <w:pPr>
        <w:ind w:left="2951" w:hanging="360"/>
      </w:pPr>
    </w:lvl>
    <w:lvl w:ilvl="7">
      <w:start w:val="1"/>
      <w:numFmt w:val="lowerLetter"/>
      <w:lvlText w:val="%8."/>
      <w:lvlJc w:val="left"/>
      <w:pPr>
        <w:ind w:left="3311" w:hanging="360"/>
      </w:pPr>
    </w:lvl>
    <w:lvl w:ilvl="8">
      <w:start w:val="1"/>
      <w:numFmt w:val="lowerRoman"/>
      <w:lvlText w:val="%9."/>
      <w:lvlJc w:val="left"/>
      <w:pPr>
        <w:ind w:left="3671" w:hanging="360"/>
      </w:pPr>
    </w:lvl>
  </w:abstractNum>
  <w:abstractNum w:abstractNumId="8" w15:restartNumberingAfterBreak="0">
    <w:nsid w:val="31FF2E80"/>
    <w:multiLevelType w:val="hybridMultilevel"/>
    <w:tmpl w:val="60365B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7A84B1F"/>
    <w:multiLevelType w:val="hybridMultilevel"/>
    <w:tmpl w:val="51AA593E"/>
    <w:lvl w:ilvl="0" w:tplc="040C000B">
      <w:start w:val="1"/>
      <w:numFmt w:val="bullet"/>
      <w:pStyle w:val="Listepuce1"/>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D601946"/>
    <w:multiLevelType w:val="hybridMultilevel"/>
    <w:tmpl w:val="29449886"/>
    <w:lvl w:ilvl="0" w:tplc="EABA9DF4">
      <w:start w:val="1"/>
      <w:numFmt w:val="bullet"/>
      <w:pStyle w:val="Listeniveau1"/>
      <w:lvlText w:val=""/>
      <w:lvlJc w:val="left"/>
      <w:pPr>
        <w:ind w:left="717" w:hanging="360"/>
      </w:pPr>
      <w:rPr>
        <w:rFonts w:ascii="Wingdings" w:hAnsi="Wingdings"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11" w15:restartNumberingAfterBreak="0">
    <w:nsid w:val="50E23D44"/>
    <w:multiLevelType w:val="multilevel"/>
    <w:tmpl w:val="26225B7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2422"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rPr>
        <w:b w:val="0"/>
      </w:rPr>
    </w:lvl>
    <w:lvl w:ilvl="7">
      <w:start w:val="1"/>
      <w:numFmt w:val="decimal"/>
      <w:pStyle w:val="Titre8"/>
      <w:lvlText w:val="%1.%2.%3.%4.%5.%6.%7.%8"/>
      <w:lvlJc w:val="left"/>
      <w:pPr>
        <w:ind w:left="1440" w:hanging="1440"/>
      </w:pPr>
      <w:rPr>
        <w:b w:val="0"/>
      </w:rPr>
    </w:lvl>
    <w:lvl w:ilvl="8">
      <w:start w:val="1"/>
      <w:numFmt w:val="decimal"/>
      <w:pStyle w:val="Titre9"/>
      <w:lvlText w:val="%1.%2.%3.%4.%5.%6.%7.%8.%9"/>
      <w:lvlJc w:val="left"/>
      <w:pPr>
        <w:ind w:left="1584" w:hanging="1584"/>
      </w:pPr>
    </w:lvl>
  </w:abstractNum>
  <w:abstractNum w:abstractNumId="12" w15:restartNumberingAfterBreak="0">
    <w:nsid w:val="562A493E"/>
    <w:multiLevelType w:val="hybridMultilevel"/>
    <w:tmpl w:val="06A42148"/>
    <w:lvl w:ilvl="0" w:tplc="3C482418">
      <w:start w:val="1"/>
      <w:numFmt w:val="bullet"/>
      <w:pStyle w:val="Listeniveau2"/>
      <w:lvlText w:val=""/>
      <w:lvlJc w:val="left"/>
      <w:pPr>
        <w:ind w:left="1131" w:hanging="360"/>
      </w:pPr>
      <w:rPr>
        <w:rFonts w:ascii="Wingdings" w:hAnsi="Wingdings" w:hint="default"/>
      </w:rPr>
    </w:lvl>
    <w:lvl w:ilvl="1" w:tplc="040C0003" w:tentative="1">
      <w:start w:val="1"/>
      <w:numFmt w:val="bullet"/>
      <w:lvlText w:val="o"/>
      <w:lvlJc w:val="left"/>
      <w:pPr>
        <w:ind w:left="1851" w:hanging="360"/>
      </w:pPr>
      <w:rPr>
        <w:rFonts w:ascii="Courier New" w:hAnsi="Courier New" w:cs="Courier New" w:hint="default"/>
      </w:rPr>
    </w:lvl>
    <w:lvl w:ilvl="2" w:tplc="040C0005" w:tentative="1">
      <w:start w:val="1"/>
      <w:numFmt w:val="bullet"/>
      <w:lvlText w:val=""/>
      <w:lvlJc w:val="left"/>
      <w:pPr>
        <w:ind w:left="2571" w:hanging="360"/>
      </w:pPr>
      <w:rPr>
        <w:rFonts w:ascii="Wingdings" w:hAnsi="Wingdings" w:hint="default"/>
      </w:rPr>
    </w:lvl>
    <w:lvl w:ilvl="3" w:tplc="040C0001" w:tentative="1">
      <w:start w:val="1"/>
      <w:numFmt w:val="bullet"/>
      <w:lvlText w:val=""/>
      <w:lvlJc w:val="left"/>
      <w:pPr>
        <w:ind w:left="3291" w:hanging="360"/>
      </w:pPr>
      <w:rPr>
        <w:rFonts w:ascii="Symbol" w:hAnsi="Symbol" w:hint="default"/>
      </w:rPr>
    </w:lvl>
    <w:lvl w:ilvl="4" w:tplc="040C0003" w:tentative="1">
      <w:start w:val="1"/>
      <w:numFmt w:val="bullet"/>
      <w:lvlText w:val="o"/>
      <w:lvlJc w:val="left"/>
      <w:pPr>
        <w:ind w:left="4011" w:hanging="360"/>
      </w:pPr>
      <w:rPr>
        <w:rFonts w:ascii="Courier New" w:hAnsi="Courier New" w:cs="Courier New" w:hint="default"/>
      </w:rPr>
    </w:lvl>
    <w:lvl w:ilvl="5" w:tplc="040C0005" w:tentative="1">
      <w:start w:val="1"/>
      <w:numFmt w:val="bullet"/>
      <w:lvlText w:val=""/>
      <w:lvlJc w:val="left"/>
      <w:pPr>
        <w:ind w:left="4731" w:hanging="360"/>
      </w:pPr>
      <w:rPr>
        <w:rFonts w:ascii="Wingdings" w:hAnsi="Wingdings" w:hint="default"/>
      </w:rPr>
    </w:lvl>
    <w:lvl w:ilvl="6" w:tplc="040C0001" w:tentative="1">
      <w:start w:val="1"/>
      <w:numFmt w:val="bullet"/>
      <w:lvlText w:val=""/>
      <w:lvlJc w:val="left"/>
      <w:pPr>
        <w:ind w:left="5451" w:hanging="360"/>
      </w:pPr>
      <w:rPr>
        <w:rFonts w:ascii="Symbol" w:hAnsi="Symbol" w:hint="default"/>
      </w:rPr>
    </w:lvl>
    <w:lvl w:ilvl="7" w:tplc="040C0003" w:tentative="1">
      <w:start w:val="1"/>
      <w:numFmt w:val="bullet"/>
      <w:lvlText w:val="o"/>
      <w:lvlJc w:val="left"/>
      <w:pPr>
        <w:ind w:left="6171" w:hanging="360"/>
      </w:pPr>
      <w:rPr>
        <w:rFonts w:ascii="Courier New" w:hAnsi="Courier New" w:cs="Courier New" w:hint="default"/>
      </w:rPr>
    </w:lvl>
    <w:lvl w:ilvl="8" w:tplc="040C0005" w:tentative="1">
      <w:start w:val="1"/>
      <w:numFmt w:val="bullet"/>
      <w:lvlText w:val=""/>
      <w:lvlJc w:val="left"/>
      <w:pPr>
        <w:ind w:left="6891" w:hanging="360"/>
      </w:pPr>
      <w:rPr>
        <w:rFonts w:ascii="Wingdings" w:hAnsi="Wingdings" w:hint="default"/>
      </w:rPr>
    </w:lvl>
  </w:abstractNum>
  <w:abstractNum w:abstractNumId="13" w15:restartNumberingAfterBreak="0">
    <w:nsid w:val="74A24B39"/>
    <w:multiLevelType w:val="hybridMultilevel"/>
    <w:tmpl w:val="6DC80CCC"/>
    <w:lvl w:ilvl="0" w:tplc="040C0001">
      <w:start w:val="1"/>
      <w:numFmt w:val="bullet"/>
      <w:lvlText w:val=""/>
      <w:lvlJc w:val="left"/>
      <w:pPr>
        <w:tabs>
          <w:tab w:val="num" w:pos="720"/>
        </w:tabs>
        <w:ind w:left="720" w:hanging="360"/>
      </w:pPr>
      <w:rPr>
        <w:rFonts w:ascii="Symbol" w:hAnsi="Symbol" w:hint="default"/>
        <w:color w:val="auto"/>
      </w:rPr>
    </w:lvl>
    <w:lvl w:ilvl="1" w:tplc="040C000B">
      <w:start w:val="1"/>
      <w:numFmt w:val="bullet"/>
      <w:lvlText w:val=""/>
      <w:lvlJc w:val="left"/>
      <w:pPr>
        <w:tabs>
          <w:tab w:val="num" w:pos="1440"/>
        </w:tabs>
        <w:ind w:left="1440" w:hanging="360"/>
      </w:pPr>
      <w:rPr>
        <w:rFonts w:ascii="Wingdings" w:hAnsi="Wingdings" w:hint="default"/>
      </w:rPr>
    </w:lvl>
    <w:lvl w:ilvl="2" w:tplc="35CC4A28">
      <w:start w:val="1"/>
      <w:numFmt w:val="bullet"/>
      <w:pStyle w:val="Listeniveau4"/>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num w:numId="1" w16cid:durableId="1763839342">
    <w:abstractNumId w:val="11"/>
  </w:num>
  <w:num w:numId="2" w16cid:durableId="1754158938">
    <w:abstractNumId w:val="10"/>
  </w:num>
  <w:num w:numId="3" w16cid:durableId="41827767">
    <w:abstractNumId w:val="12"/>
  </w:num>
  <w:num w:numId="4" w16cid:durableId="798692165">
    <w:abstractNumId w:val="0"/>
  </w:num>
  <w:num w:numId="5" w16cid:durableId="430048493">
    <w:abstractNumId w:val="13"/>
  </w:num>
  <w:num w:numId="6" w16cid:durableId="2065715447">
    <w:abstractNumId w:val="11"/>
  </w:num>
  <w:num w:numId="7" w16cid:durableId="1461145893">
    <w:abstractNumId w:val="11"/>
  </w:num>
  <w:num w:numId="8" w16cid:durableId="570896865">
    <w:abstractNumId w:val="11"/>
  </w:num>
  <w:num w:numId="9" w16cid:durableId="1966153180">
    <w:abstractNumId w:val="11"/>
  </w:num>
  <w:num w:numId="10" w16cid:durableId="700014183">
    <w:abstractNumId w:val="11"/>
  </w:num>
  <w:num w:numId="11" w16cid:durableId="145098989">
    <w:abstractNumId w:val="11"/>
  </w:num>
  <w:num w:numId="12" w16cid:durableId="478575190">
    <w:abstractNumId w:val="11"/>
  </w:num>
  <w:num w:numId="13" w16cid:durableId="665548724">
    <w:abstractNumId w:val="11"/>
  </w:num>
  <w:num w:numId="14" w16cid:durableId="1696808813">
    <w:abstractNumId w:val="4"/>
  </w:num>
  <w:num w:numId="15" w16cid:durableId="1281836258">
    <w:abstractNumId w:val="9"/>
  </w:num>
  <w:num w:numId="16" w16cid:durableId="1245071589">
    <w:abstractNumId w:val="7"/>
  </w:num>
  <w:num w:numId="17" w16cid:durableId="1658265378">
    <w:abstractNumId w:val="7"/>
  </w:num>
  <w:num w:numId="18" w16cid:durableId="58800859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680892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73828781">
    <w:abstractNumId w:val="3"/>
  </w:num>
  <w:num w:numId="21" w16cid:durableId="1399405286">
    <w:abstractNumId w:val="6"/>
  </w:num>
  <w:num w:numId="22" w16cid:durableId="238909257">
    <w:abstractNumId w:val="5"/>
  </w:num>
  <w:num w:numId="23" w16cid:durableId="3514221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189089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913602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3584419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16542192">
    <w:abstractNumId w:val="1"/>
  </w:num>
  <w:num w:numId="28" w16cid:durableId="641689928">
    <w:abstractNumId w:val="2"/>
  </w:num>
  <w:num w:numId="29" w16cid:durableId="16423493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071"/>
    <w:rsid w:val="0000073C"/>
    <w:rsid w:val="00005300"/>
    <w:rsid w:val="00020D9A"/>
    <w:rsid w:val="00036C69"/>
    <w:rsid w:val="000532DD"/>
    <w:rsid w:val="000577C7"/>
    <w:rsid w:val="00065938"/>
    <w:rsid w:val="00067B4A"/>
    <w:rsid w:val="00075D03"/>
    <w:rsid w:val="00082A0B"/>
    <w:rsid w:val="000A0331"/>
    <w:rsid w:val="000A2B69"/>
    <w:rsid w:val="000C317A"/>
    <w:rsid w:val="000C4286"/>
    <w:rsid w:val="000D15C5"/>
    <w:rsid w:val="000E20D4"/>
    <w:rsid w:val="000E681E"/>
    <w:rsid w:val="001065B0"/>
    <w:rsid w:val="001325D6"/>
    <w:rsid w:val="001335D5"/>
    <w:rsid w:val="00135981"/>
    <w:rsid w:val="00135F05"/>
    <w:rsid w:val="00167334"/>
    <w:rsid w:val="00185B3F"/>
    <w:rsid w:val="00187FF3"/>
    <w:rsid w:val="001921E3"/>
    <w:rsid w:val="001A700B"/>
    <w:rsid w:val="001C62F5"/>
    <w:rsid w:val="001E771B"/>
    <w:rsid w:val="001F3940"/>
    <w:rsid w:val="001F6E56"/>
    <w:rsid w:val="001F7858"/>
    <w:rsid w:val="002330FB"/>
    <w:rsid w:val="002348ED"/>
    <w:rsid w:val="002359C8"/>
    <w:rsid w:val="002437A0"/>
    <w:rsid w:val="002660A6"/>
    <w:rsid w:val="00275477"/>
    <w:rsid w:val="002924A9"/>
    <w:rsid w:val="002A022B"/>
    <w:rsid w:val="002A0E00"/>
    <w:rsid w:val="002A0FC0"/>
    <w:rsid w:val="002A51FB"/>
    <w:rsid w:val="002A55BD"/>
    <w:rsid w:val="002B4363"/>
    <w:rsid w:val="002B66D9"/>
    <w:rsid w:val="002C0F43"/>
    <w:rsid w:val="002D3CD0"/>
    <w:rsid w:val="002D4F38"/>
    <w:rsid w:val="002D63C9"/>
    <w:rsid w:val="002D78D9"/>
    <w:rsid w:val="002E79D5"/>
    <w:rsid w:val="002F18CF"/>
    <w:rsid w:val="00300217"/>
    <w:rsid w:val="00323615"/>
    <w:rsid w:val="00330EE9"/>
    <w:rsid w:val="0033649F"/>
    <w:rsid w:val="0034166A"/>
    <w:rsid w:val="00346C11"/>
    <w:rsid w:val="00347BAD"/>
    <w:rsid w:val="003502FF"/>
    <w:rsid w:val="00352987"/>
    <w:rsid w:val="00355F44"/>
    <w:rsid w:val="00382E8D"/>
    <w:rsid w:val="003833D8"/>
    <w:rsid w:val="003B48B7"/>
    <w:rsid w:val="003B6997"/>
    <w:rsid w:val="003C6779"/>
    <w:rsid w:val="003D36A0"/>
    <w:rsid w:val="003D390A"/>
    <w:rsid w:val="003D4656"/>
    <w:rsid w:val="003D63BE"/>
    <w:rsid w:val="00410350"/>
    <w:rsid w:val="0041436C"/>
    <w:rsid w:val="0042213E"/>
    <w:rsid w:val="004242CD"/>
    <w:rsid w:val="004254D1"/>
    <w:rsid w:val="00441588"/>
    <w:rsid w:val="004556F2"/>
    <w:rsid w:val="0045647A"/>
    <w:rsid w:val="004736F8"/>
    <w:rsid w:val="00473F13"/>
    <w:rsid w:val="00475400"/>
    <w:rsid w:val="00486D4B"/>
    <w:rsid w:val="00496515"/>
    <w:rsid w:val="00496672"/>
    <w:rsid w:val="004A296E"/>
    <w:rsid w:val="004A3FF4"/>
    <w:rsid w:val="004B0CC0"/>
    <w:rsid w:val="004B1FCB"/>
    <w:rsid w:val="004D406C"/>
    <w:rsid w:val="00536025"/>
    <w:rsid w:val="005473E0"/>
    <w:rsid w:val="00547CED"/>
    <w:rsid w:val="0055351C"/>
    <w:rsid w:val="0055397B"/>
    <w:rsid w:val="00557FD7"/>
    <w:rsid w:val="00563DB8"/>
    <w:rsid w:val="00575B43"/>
    <w:rsid w:val="005922B9"/>
    <w:rsid w:val="005A4DE8"/>
    <w:rsid w:val="005A5469"/>
    <w:rsid w:val="005D0E58"/>
    <w:rsid w:val="005F30F0"/>
    <w:rsid w:val="00612E13"/>
    <w:rsid w:val="006278C8"/>
    <w:rsid w:val="00627D06"/>
    <w:rsid w:val="006331F9"/>
    <w:rsid w:val="006378E1"/>
    <w:rsid w:val="00666CB3"/>
    <w:rsid w:val="00672C0E"/>
    <w:rsid w:val="006B6F77"/>
    <w:rsid w:val="006D0B43"/>
    <w:rsid w:val="006E2E9F"/>
    <w:rsid w:val="006E3161"/>
    <w:rsid w:val="006E4DC3"/>
    <w:rsid w:val="00730A98"/>
    <w:rsid w:val="0073299E"/>
    <w:rsid w:val="007361D0"/>
    <w:rsid w:val="00736DD7"/>
    <w:rsid w:val="00751047"/>
    <w:rsid w:val="007523AD"/>
    <w:rsid w:val="007565EC"/>
    <w:rsid w:val="00787F6E"/>
    <w:rsid w:val="007A4391"/>
    <w:rsid w:val="007B1947"/>
    <w:rsid w:val="007C4BCC"/>
    <w:rsid w:val="00826C3C"/>
    <w:rsid w:val="00830996"/>
    <w:rsid w:val="00847BE0"/>
    <w:rsid w:val="00847E72"/>
    <w:rsid w:val="00864660"/>
    <w:rsid w:val="008648E9"/>
    <w:rsid w:val="00883682"/>
    <w:rsid w:val="00886704"/>
    <w:rsid w:val="008963DF"/>
    <w:rsid w:val="008A127F"/>
    <w:rsid w:val="008A2A53"/>
    <w:rsid w:val="008B20E3"/>
    <w:rsid w:val="008D22C0"/>
    <w:rsid w:val="00904D22"/>
    <w:rsid w:val="00907EAC"/>
    <w:rsid w:val="009305DE"/>
    <w:rsid w:val="009425F5"/>
    <w:rsid w:val="00977C30"/>
    <w:rsid w:val="009865C5"/>
    <w:rsid w:val="0099500B"/>
    <w:rsid w:val="00995F8A"/>
    <w:rsid w:val="009A700F"/>
    <w:rsid w:val="009C0BAD"/>
    <w:rsid w:val="009D1205"/>
    <w:rsid w:val="009E0901"/>
    <w:rsid w:val="009E523F"/>
    <w:rsid w:val="009E5F65"/>
    <w:rsid w:val="009F1DCF"/>
    <w:rsid w:val="00A038C8"/>
    <w:rsid w:val="00A50E42"/>
    <w:rsid w:val="00A64C94"/>
    <w:rsid w:val="00AA60C8"/>
    <w:rsid w:val="00AC2CFC"/>
    <w:rsid w:val="00AC2FDB"/>
    <w:rsid w:val="00AD1297"/>
    <w:rsid w:val="00AF04BE"/>
    <w:rsid w:val="00B16651"/>
    <w:rsid w:val="00B221EB"/>
    <w:rsid w:val="00B5149C"/>
    <w:rsid w:val="00B72CCE"/>
    <w:rsid w:val="00B769F8"/>
    <w:rsid w:val="00B834AF"/>
    <w:rsid w:val="00B86EED"/>
    <w:rsid w:val="00B87524"/>
    <w:rsid w:val="00B95D14"/>
    <w:rsid w:val="00BA1C82"/>
    <w:rsid w:val="00BA2FC1"/>
    <w:rsid w:val="00BA63E6"/>
    <w:rsid w:val="00BC3F85"/>
    <w:rsid w:val="00BC79F6"/>
    <w:rsid w:val="00BD30BD"/>
    <w:rsid w:val="00BD71F2"/>
    <w:rsid w:val="00C03C41"/>
    <w:rsid w:val="00C35882"/>
    <w:rsid w:val="00C45949"/>
    <w:rsid w:val="00C51E69"/>
    <w:rsid w:val="00C61071"/>
    <w:rsid w:val="00C93FD7"/>
    <w:rsid w:val="00CA6049"/>
    <w:rsid w:val="00CB17EF"/>
    <w:rsid w:val="00CB5686"/>
    <w:rsid w:val="00CD0485"/>
    <w:rsid w:val="00CE2F68"/>
    <w:rsid w:val="00CF311C"/>
    <w:rsid w:val="00D174C2"/>
    <w:rsid w:val="00D17991"/>
    <w:rsid w:val="00D455CC"/>
    <w:rsid w:val="00D47FA2"/>
    <w:rsid w:val="00D72CB0"/>
    <w:rsid w:val="00D7361B"/>
    <w:rsid w:val="00D76B90"/>
    <w:rsid w:val="00D77EAE"/>
    <w:rsid w:val="00D86644"/>
    <w:rsid w:val="00D9128D"/>
    <w:rsid w:val="00D93F3B"/>
    <w:rsid w:val="00DE12C0"/>
    <w:rsid w:val="00DF0E28"/>
    <w:rsid w:val="00E11F85"/>
    <w:rsid w:val="00E15906"/>
    <w:rsid w:val="00E211BB"/>
    <w:rsid w:val="00E21698"/>
    <w:rsid w:val="00E23E62"/>
    <w:rsid w:val="00E24FA4"/>
    <w:rsid w:val="00E25EF6"/>
    <w:rsid w:val="00E43296"/>
    <w:rsid w:val="00E46C17"/>
    <w:rsid w:val="00E61187"/>
    <w:rsid w:val="00E70556"/>
    <w:rsid w:val="00EA1298"/>
    <w:rsid w:val="00EA2BA6"/>
    <w:rsid w:val="00ED6CB1"/>
    <w:rsid w:val="00F02264"/>
    <w:rsid w:val="00F07776"/>
    <w:rsid w:val="00F15B9D"/>
    <w:rsid w:val="00F36C04"/>
    <w:rsid w:val="00F37600"/>
    <w:rsid w:val="00F403DF"/>
    <w:rsid w:val="00F436A3"/>
    <w:rsid w:val="00F50E87"/>
    <w:rsid w:val="00F5360C"/>
    <w:rsid w:val="00F6346B"/>
    <w:rsid w:val="00F659D8"/>
    <w:rsid w:val="00F7276D"/>
    <w:rsid w:val="00F77FC7"/>
    <w:rsid w:val="00F9765C"/>
    <w:rsid w:val="00FB2A89"/>
    <w:rsid w:val="00FE07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26A04"/>
  <w15:chartTrackingRefBased/>
  <w15:docId w15:val="{6CA5ADD4-EA43-4B4C-B775-CDFEE1D9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ndara" w:eastAsiaTheme="minorHAnsi" w:hAnsi="Candara" w:cs="Times New Roman"/>
        <w:sz w:val="24"/>
        <w:szCs w:val="24"/>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485"/>
    <w:pPr>
      <w:spacing w:after="0" w:line="360" w:lineRule="auto"/>
      <w:jc w:val="both"/>
    </w:pPr>
  </w:style>
  <w:style w:type="paragraph" w:styleId="Titre1">
    <w:name w:val="heading 1"/>
    <w:aliases w:val="H1,t1,Titre 11,t1.T1.Titre 1,Titre 1 sans saut de page,t1.T1.Titre 1Annexe,TITRE1,heading 1,Titre 1ed,stydde,Titre : normal+police 18 points,gras,t1.T1,Titre 1I,h1,1titre,1titre1,1titre2,1titre3,1titre4,1titre5,1titre6,1titre7,1titre11,1titre21"/>
    <w:basedOn w:val="Normal"/>
    <w:next w:val="Normal"/>
    <w:link w:val="Titre1Car"/>
    <w:autoRedefine/>
    <w:uiPriority w:val="9"/>
    <w:qFormat/>
    <w:rsid w:val="00F5360C"/>
    <w:pPr>
      <w:numPr>
        <w:numId w:val="13"/>
      </w:numPr>
      <w:pBdr>
        <w:bottom w:val="single" w:sz="12" w:space="1" w:color="365F91"/>
      </w:pBdr>
      <w:spacing w:before="480" w:after="240" w:line="276" w:lineRule="auto"/>
      <w:ind w:left="431" w:hanging="431"/>
      <w:outlineLvl w:val="0"/>
    </w:pPr>
    <w:rPr>
      <w:b/>
      <w:bCs/>
      <w:color w:val="365F91"/>
      <w:sz w:val="28"/>
      <w:lang w:eastAsia="fr-FR"/>
    </w:rPr>
  </w:style>
  <w:style w:type="paragraph" w:styleId="Titre2">
    <w:name w:val="heading 2"/>
    <w:aliases w:val="H2"/>
    <w:basedOn w:val="Normal"/>
    <w:next w:val="Normal"/>
    <w:link w:val="Titre2Car"/>
    <w:autoRedefine/>
    <w:uiPriority w:val="9"/>
    <w:qFormat/>
    <w:rsid w:val="00F5360C"/>
    <w:pPr>
      <w:numPr>
        <w:ilvl w:val="1"/>
        <w:numId w:val="13"/>
      </w:numPr>
      <w:pBdr>
        <w:bottom w:val="single" w:sz="8" w:space="1" w:color="4F81BD"/>
      </w:pBdr>
      <w:spacing w:before="240" w:after="240" w:line="276" w:lineRule="auto"/>
      <w:ind w:left="578" w:hanging="578"/>
      <w:contextualSpacing/>
      <w:outlineLvl w:val="1"/>
    </w:pPr>
    <w:rPr>
      <w:color w:val="365F91"/>
      <w:lang w:eastAsia="fr-FR"/>
    </w:rPr>
  </w:style>
  <w:style w:type="paragraph" w:styleId="Titre3">
    <w:name w:val="heading 3"/>
    <w:aliases w:val="H3"/>
    <w:basedOn w:val="Normal"/>
    <w:next w:val="Normal"/>
    <w:link w:val="Titre3Car"/>
    <w:autoRedefine/>
    <w:uiPriority w:val="9"/>
    <w:qFormat/>
    <w:rsid w:val="00F5360C"/>
    <w:pPr>
      <w:numPr>
        <w:ilvl w:val="2"/>
        <w:numId w:val="13"/>
      </w:numPr>
      <w:pBdr>
        <w:bottom w:val="single" w:sz="4" w:space="1" w:color="95B3D7"/>
      </w:pBdr>
      <w:spacing w:before="120" w:after="240" w:line="276" w:lineRule="auto"/>
      <w:ind w:left="720"/>
      <w:contextualSpacing/>
      <w:outlineLvl w:val="2"/>
    </w:pPr>
    <w:rPr>
      <w:color w:val="4F81BD"/>
      <w:lang w:eastAsia="fr-FR"/>
    </w:rPr>
  </w:style>
  <w:style w:type="paragraph" w:styleId="Titre4">
    <w:name w:val="heading 4"/>
    <w:aliases w:val="H4"/>
    <w:basedOn w:val="Normal"/>
    <w:next w:val="Normal"/>
    <w:link w:val="Titre4Car"/>
    <w:autoRedefine/>
    <w:uiPriority w:val="9"/>
    <w:qFormat/>
    <w:rsid w:val="00F5360C"/>
    <w:pPr>
      <w:numPr>
        <w:ilvl w:val="3"/>
        <w:numId w:val="13"/>
      </w:numPr>
      <w:pBdr>
        <w:bottom w:val="single" w:sz="4" w:space="2" w:color="B8CCE4"/>
      </w:pBdr>
      <w:spacing w:before="120" w:after="240" w:line="276" w:lineRule="auto"/>
      <w:ind w:left="862" w:hanging="862"/>
      <w:contextualSpacing/>
      <w:outlineLvl w:val="3"/>
    </w:pPr>
    <w:rPr>
      <w:i/>
      <w:iCs/>
      <w:color w:val="4F81BD"/>
      <w:lang w:eastAsia="fr-FR"/>
    </w:rPr>
  </w:style>
  <w:style w:type="paragraph" w:styleId="Titre5">
    <w:name w:val="heading 5"/>
    <w:aliases w:val="H5,Titre niveau 5,Article,h5,ASAPHeading 5,Bloc,Texte inter,TEXTE INTER,Contrat 5,Chapitre 1.1.1.1.,niveau 5,Sous-chapitre (niveau 4),Org Heading 3,Titre5,heading 5,Titre51,t5,Roman list,Bloc1,Bloc2,Bloc3,Bloc4,H51,H52,H511,Heading5_Titre5,C_5"/>
    <w:basedOn w:val="Normal"/>
    <w:next w:val="Normal"/>
    <w:link w:val="Titre5Car"/>
    <w:autoRedefine/>
    <w:uiPriority w:val="9"/>
    <w:qFormat/>
    <w:rsid w:val="00F5360C"/>
    <w:pPr>
      <w:numPr>
        <w:ilvl w:val="4"/>
        <w:numId w:val="13"/>
      </w:numPr>
      <w:pBdr>
        <w:bottom w:val="single" w:sz="4" w:space="1" w:color="DEEAF6" w:themeColor="accent1" w:themeTint="33"/>
      </w:pBdr>
      <w:spacing w:before="120" w:after="240" w:line="276" w:lineRule="auto"/>
      <w:ind w:left="1009" w:hanging="1009"/>
      <w:contextualSpacing/>
      <w:outlineLvl w:val="4"/>
    </w:pPr>
    <w:rPr>
      <w:i/>
      <w:color w:val="4F81BD"/>
      <w:sz w:val="22"/>
      <w:szCs w:val="20"/>
      <w:lang w:eastAsia="fr-FR"/>
    </w:rPr>
  </w:style>
  <w:style w:type="paragraph" w:styleId="Titre6">
    <w:name w:val="heading 6"/>
    <w:aliases w:val="H6,sub-dash,sd,5,h6,Picard T6,Bullet list,T6,Ref Heading 3,rh3,Ref Heading 31,rh31,H61,Third Subheading,Heading 6  Appendix Y &amp; Z,H62,Ref Heading 32,rh32,Ref Heading 311,rh311,H611,h61,Third Subheading1,Bullet list1,sub-dash1,sd1,51,H63,rh33"/>
    <w:basedOn w:val="Normal"/>
    <w:next w:val="Normal"/>
    <w:link w:val="Titre6Car"/>
    <w:autoRedefine/>
    <w:uiPriority w:val="9"/>
    <w:qFormat/>
    <w:rsid w:val="00F5360C"/>
    <w:pPr>
      <w:numPr>
        <w:ilvl w:val="5"/>
        <w:numId w:val="13"/>
      </w:numPr>
      <w:pBdr>
        <w:bottom w:val="single" w:sz="4" w:space="1" w:color="D5DCE4" w:themeColor="text2" w:themeTint="33"/>
      </w:pBdr>
      <w:spacing w:before="120" w:after="240" w:line="276" w:lineRule="auto"/>
      <w:ind w:left="1151" w:hanging="1151"/>
      <w:contextualSpacing/>
      <w:outlineLvl w:val="5"/>
    </w:pPr>
    <w:rPr>
      <w:i/>
      <w:iCs/>
      <w:color w:val="4F81BD"/>
      <w:sz w:val="20"/>
      <w:szCs w:val="20"/>
      <w:lang w:eastAsia="fr-FR"/>
    </w:rPr>
  </w:style>
  <w:style w:type="paragraph" w:styleId="Titre7">
    <w:name w:val="heading 7"/>
    <w:aliases w:val="h7,Picard T7,letter list,T7,Paragraph 2,figure caption,Heading7_Titre7,Annexe2,H7,(Shift Ctrl 7),Aston T7,Lev 7,lettered list,7,Heading 7 (do not use),(Alt+7),Sous-titre 4,Do Not Use3,Annexe 21,Annexe 22,Annexe 23,Annexe 24,Annexe 25,Annexe 1"/>
    <w:basedOn w:val="Normal"/>
    <w:next w:val="Normal"/>
    <w:link w:val="Titre7Car"/>
    <w:autoRedefine/>
    <w:uiPriority w:val="9"/>
    <w:qFormat/>
    <w:rsid w:val="00F5360C"/>
    <w:pPr>
      <w:numPr>
        <w:ilvl w:val="6"/>
        <w:numId w:val="13"/>
      </w:numPr>
      <w:spacing w:before="120" w:after="240"/>
      <w:ind w:left="1298" w:hanging="1298"/>
      <w:outlineLvl w:val="6"/>
    </w:pPr>
    <w:rPr>
      <w:bCs/>
      <w:i/>
      <w:color w:val="2E74B5" w:themeColor="accent1" w:themeShade="BF"/>
      <w:sz w:val="20"/>
      <w:szCs w:val="20"/>
      <w:lang w:eastAsia="fr-FR"/>
    </w:rPr>
  </w:style>
  <w:style w:type="paragraph" w:styleId="Titre8">
    <w:name w:val="heading 8"/>
    <w:aliases w:val="h8,Picard T8,action,T8,OurHeadings,Paragraph 3,table caption,Heading8_Titre8,Annexe3,Aston Légende,Lev 8,Center Bold,8,Heading 8 (do not use),(Alt+8),Sous-titre 5,Do Not Use2,Annexe 2,heading 8,Annexe 31,Annexe 32,Annexe 33,L1 Heading, action"/>
    <w:basedOn w:val="Normal"/>
    <w:next w:val="Normal"/>
    <w:link w:val="Titre8Car"/>
    <w:autoRedefine/>
    <w:uiPriority w:val="9"/>
    <w:qFormat/>
    <w:rsid w:val="00F5360C"/>
    <w:pPr>
      <w:numPr>
        <w:ilvl w:val="7"/>
        <w:numId w:val="13"/>
      </w:numPr>
      <w:spacing w:before="120" w:after="240"/>
      <w:outlineLvl w:val="7"/>
    </w:pPr>
    <w:rPr>
      <w:bCs/>
      <w:i/>
      <w:iCs/>
      <w:color w:val="2E74B5" w:themeColor="accent1" w:themeShade="BF"/>
      <w:sz w:val="20"/>
      <w:szCs w:val="20"/>
      <w:lang w:eastAsia="fr-FR"/>
    </w:rPr>
  </w:style>
  <w:style w:type="paragraph" w:styleId="Titre9">
    <w:name w:val="heading 9"/>
    <w:aliases w:val="Titre 10,h9,RFP Reference,Picard colonne,progress, progress,App Heading,T9,Paragraph 4,Titre 101,Titre 102,Titre 103,Titre 1011,Heading9_Titre9,Annexe4,Lev 9,Titre 1012,Titre 104,Titre 1013,Titre 105,Titre 1014,Titre 106,Titre 1015,9,Total jou"/>
    <w:basedOn w:val="Normal"/>
    <w:next w:val="Normal"/>
    <w:link w:val="Titre9Car"/>
    <w:uiPriority w:val="9"/>
    <w:qFormat/>
    <w:rsid w:val="00323615"/>
    <w:pPr>
      <w:numPr>
        <w:ilvl w:val="8"/>
        <w:numId w:val="13"/>
      </w:numPr>
      <w:spacing w:before="320" w:after="100"/>
      <w:outlineLvl w:val="8"/>
    </w:pPr>
    <w:rPr>
      <w:rFonts w:ascii="Cambria" w:hAnsi="Cambria"/>
      <w:i/>
      <w:iCs/>
      <w:color w:val="9BBB59"/>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ttention">
    <w:name w:val="attention"/>
    <w:basedOn w:val="Normal"/>
    <w:qFormat/>
    <w:rsid w:val="00323615"/>
    <w:pPr>
      <w:spacing w:line="240" w:lineRule="auto"/>
      <w:ind w:left="851"/>
    </w:pPr>
    <w:rPr>
      <w:b/>
      <w:i/>
      <w:color w:val="1F4E79" w:themeColor="accent1" w:themeShade="80"/>
    </w:rPr>
  </w:style>
  <w:style w:type="paragraph" w:customStyle="1" w:styleId="code">
    <w:name w:val="code"/>
    <w:basedOn w:val="Normal"/>
    <w:link w:val="codeCar"/>
    <w:qFormat/>
    <w:rsid w:val="006278C8"/>
    <w:pPr>
      <w:pBdr>
        <w:top w:val="single" w:sz="4" w:space="1" w:color="auto"/>
        <w:left w:val="single" w:sz="4" w:space="4" w:color="auto"/>
        <w:bottom w:val="single" w:sz="4" w:space="1" w:color="auto"/>
        <w:right w:val="single" w:sz="4" w:space="4" w:color="auto"/>
      </w:pBdr>
      <w:shd w:val="clear" w:color="auto" w:fill="D9D9D9" w:themeFill="background1" w:themeFillShade="D9"/>
      <w:spacing w:after="60" w:line="276" w:lineRule="auto"/>
    </w:pPr>
    <w:rPr>
      <w:rFonts w:ascii="Courier New" w:hAnsi="Courier New" w:cs="Courier New"/>
      <w:b/>
      <w:sz w:val="20"/>
    </w:rPr>
  </w:style>
  <w:style w:type="character" w:customStyle="1" w:styleId="codeCar">
    <w:name w:val="code Car"/>
    <w:basedOn w:val="Policepardfaut"/>
    <w:link w:val="code"/>
    <w:rsid w:val="006278C8"/>
    <w:rPr>
      <w:rFonts w:ascii="Courier New" w:eastAsia="Times New Roman" w:hAnsi="Courier New" w:cs="Courier New"/>
      <w:b/>
      <w:sz w:val="20"/>
      <w:shd w:val="clear" w:color="auto" w:fill="D9D9D9" w:themeFill="background1" w:themeFillShade="D9"/>
      <w:lang w:bidi="en-US"/>
    </w:rPr>
  </w:style>
  <w:style w:type="paragraph" w:styleId="En-tte">
    <w:name w:val="header"/>
    <w:basedOn w:val="Normal"/>
    <w:link w:val="En-tteCar"/>
    <w:rsid w:val="00323615"/>
    <w:pPr>
      <w:tabs>
        <w:tab w:val="center" w:pos="4536"/>
        <w:tab w:val="right" w:pos="9072"/>
      </w:tabs>
      <w:spacing w:line="240" w:lineRule="auto"/>
      <w:jc w:val="center"/>
    </w:pPr>
    <w:rPr>
      <w:sz w:val="20"/>
    </w:rPr>
  </w:style>
  <w:style w:type="character" w:customStyle="1" w:styleId="En-tteCar">
    <w:name w:val="En-tête Car"/>
    <w:link w:val="En-tte"/>
    <w:rsid w:val="00323615"/>
    <w:rPr>
      <w:rFonts w:ascii="Times New Roman" w:eastAsia="Times New Roman" w:hAnsi="Times New Roman" w:cs="Times New Roman"/>
      <w:sz w:val="20"/>
      <w:lang w:bidi="en-US"/>
    </w:rPr>
  </w:style>
  <w:style w:type="character" w:customStyle="1" w:styleId="Titre2Car">
    <w:name w:val="Titre 2 Car"/>
    <w:aliases w:val="H2 Car"/>
    <w:link w:val="Titre2"/>
    <w:uiPriority w:val="9"/>
    <w:rsid w:val="00F5360C"/>
    <w:rPr>
      <w:color w:val="365F91"/>
      <w:lang w:eastAsia="fr-FR"/>
    </w:rPr>
  </w:style>
  <w:style w:type="character" w:customStyle="1" w:styleId="Titre1Car">
    <w:name w:val="Titre 1 Car"/>
    <w:aliases w:val="H1 Car,t1 Car,Titre 11 Car,t1.T1.Titre 1 Car,Titre 1 sans saut de page Car,t1.T1.Titre 1Annexe Car,TITRE1 Car,heading 1 Car,Titre 1ed Car,stydde Car,Titre : normal+police 18 points Car,gras Car,t1.T1 Car,Titre 1I Car,h1 Car,1titre Car"/>
    <w:link w:val="Titre1"/>
    <w:uiPriority w:val="9"/>
    <w:rsid w:val="00F5360C"/>
    <w:rPr>
      <w:b/>
      <w:bCs/>
      <w:color w:val="365F91"/>
      <w:sz w:val="28"/>
      <w:lang w:eastAsia="fr-FR"/>
    </w:rPr>
  </w:style>
  <w:style w:type="paragraph" w:styleId="En-ttedetabledesmatires">
    <w:name w:val="TOC Heading"/>
    <w:basedOn w:val="Titre2"/>
    <w:next w:val="Normal"/>
    <w:uiPriority w:val="39"/>
    <w:qFormat/>
    <w:rsid w:val="007A4391"/>
    <w:pPr>
      <w:numPr>
        <w:ilvl w:val="0"/>
        <w:numId w:val="0"/>
      </w:numPr>
      <w:outlineLvl w:val="9"/>
    </w:pPr>
  </w:style>
  <w:style w:type="paragraph" w:styleId="Lgende">
    <w:name w:val="caption"/>
    <w:basedOn w:val="Normal"/>
    <w:next w:val="Normal"/>
    <w:uiPriority w:val="35"/>
    <w:qFormat/>
    <w:rsid w:val="008A127F"/>
    <w:pPr>
      <w:spacing w:after="120" w:line="240" w:lineRule="auto"/>
      <w:jc w:val="center"/>
    </w:pPr>
    <w:rPr>
      <w:b/>
      <w:bCs/>
      <w:sz w:val="18"/>
      <w:szCs w:val="18"/>
    </w:rPr>
  </w:style>
  <w:style w:type="character" w:styleId="Lienhypertexte">
    <w:name w:val="Hyperlink"/>
    <w:uiPriority w:val="99"/>
    <w:qFormat/>
    <w:rsid w:val="00005300"/>
    <w:rPr>
      <w:rFonts w:ascii="Candara" w:hAnsi="Candara"/>
      <w:color w:val="0000FF"/>
      <w:u w:val="single"/>
    </w:rPr>
  </w:style>
  <w:style w:type="paragraph" w:styleId="Paragraphedeliste">
    <w:name w:val="List Paragraph"/>
    <w:basedOn w:val="Normal"/>
    <w:link w:val="ParagraphedelisteCar"/>
    <w:uiPriority w:val="34"/>
    <w:rsid w:val="00323615"/>
    <w:pPr>
      <w:ind w:left="720"/>
      <w:contextualSpacing/>
    </w:pPr>
  </w:style>
  <w:style w:type="character" w:customStyle="1" w:styleId="ParagraphedelisteCar">
    <w:name w:val="Paragraphe de liste Car"/>
    <w:basedOn w:val="Policepardfaut"/>
    <w:link w:val="Paragraphedeliste"/>
    <w:uiPriority w:val="34"/>
    <w:rsid w:val="00323615"/>
    <w:rPr>
      <w:rFonts w:ascii="Times New Roman" w:eastAsia="Times New Roman" w:hAnsi="Times New Roman" w:cs="Times New Roman"/>
      <w:sz w:val="24"/>
      <w:lang w:bidi="en-US"/>
    </w:rPr>
  </w:style>
  <w:style w:type="paragraph" w:customStyle="1" w:styleId="Listeniveau1">
    <w:name w:val="Liste niveau 1"/>
    <w:basedOn w:val="Paragraphedeliste"/>
    <w:link w:val="Listeniveau1Car"/>
    <w:qFormat/>
    <w:rsid w:val="00496672"/>
    <w:pPr>
      <w:numPr>
        <w:numId w:val="2"/>
      </w:numPr>
      <w:spacing w:before="120" w:line="276" w:lineRule="auto"/>
      <w:ind w:left="737" w:hanging="340"/>
      <w:contextualSpacing w:val="0"/>
    </w:pPr>
  </w:style>
  <w:style w:type="character" w:customStyle="1" w:styleId="Listeniveau1Car">
    <w:name w:val="Liste niveau 1 Car"/>
    <w:basedOn w:val="ParagraphedelisteCar"/>
    <w:link w:val="Listeniveau1"/>
    <w:rsid w:val="00496672"/>
    <w:rPr>
      <w:rFonts w:ascii="Times New Roman" w:eastAsia="Times New Roman" w:hAnsi="Times New Roman" w:cs="Times New Roman"/>
      <w:sz w:val="24"/>
      <w:lang w:bidi="en-US"/>
    </w:rPr>
  </w:style>
  <w:style w:type="paragraph" w:customStyle="1" w:styleId="Listeniveau2">
    <w:name w:val="Liste niveau 2"/>
    <w:basedOn w:val="Listeniveau1"/>
    <w:link w:val="Listeniveau2Car"/>
    <w:qFormat/>
    <w:rsid w:val="00496672"/>
    <w:pPr>
      <w:numPr>
        <w:numId w:val="3"/>
      </w:numPr>
      <w:spacing w:before="60"/>
      <w:ind w:left="1077" w:hanging="340"/>
    </w:pPr>
  </w:style>
  <w:style w:type="character" w:customStyle="1" w:styleId="Listeniveau2Car">
    <w:name w:val="Liste niveau 2 Car"/>
    <w:basedOn w:val="ParagraphedelisteCar"/>
    <w:link w:val="Listeniveau2"/>
    <w:rsid w:val="00496672"/>
    <w:rPr>
      <w:rFonts w:ascii="Times New Roman" w:eastAsia="Times New Roman" w:hAnsi="Times New Roman" w:cs="Times New Roman"/>
      <w:sz w:val="24"/>
      <w:lang w:bidi="en-US"/>
    </w:rPr>
  </w:style>
  <w:style w:type="paragraph" w:customStyle="1" w:styleId="Listeniveau3">
    <w:name w:val="Liste niveau 3"/>
    <w:basedOn w:val="Listeniveau2"/>
    <w:link w:val="Listeniveau3Car"/>
    <w:qFormat/>
    <w:rsid w:val="003D63BE"/>
    <w:pPr>
      <w:numPr>
        <w:numId w:val="4"/>
      </w:numPr>
      <w:ind w:left="1474" w:hanging="340"/>
    </w:pPr>
  </w:style>
  <w:style w:type="character" w:customStyle="1" w:styleId="Listeniveau3Car">
    <w:name w:val="Liste niveau 3 Car"/>
    <w:basedOn w:val="ParagraphedelisteCar"/>
    <w:link w:val="Listeniveau3"/>
    <w:rsid w:val="003D63BE"/>
    <w:rPr>
      <w:rFonts w:ascii="Times New Roman" w:eastAsia="Times New Roman" w:hAnsi="Times New Roman" w:cs="Times New Roman"/>
      <w:sz w:val="24"/>
      <w:lang w:bidi="en-US"/>
    </w:rPr>
  </w:style>
  <w:style w:type="paragraph" w:customStyle="1" w:styleId="Listeniveau4">
    <w:name w:val="Liste niveau 4"/>
    <w:basedOn w:val="Listeniveau3"/>
    <w:link w:val="Listeniveau4Car"/>
    <w:qFormat/>
    <w:rsid w:val="003D63BE"/>
    <w:pPr>
      <w:numPr>
        <w:ilvl w:val="2"/>
        <w:numId w:val="5"/>
      </w:numPr>
      <w:tabs>
        <w:tab w:val="clear" w:pos="2160"/>
      </w:tabs>
      <w:ind w:left="1814" w:hanging="340"/>
    </w:pPr>
  </w:style>
  <w:style w:type="character" w:customStyle="1" w:styleId="Listeniveau4Car">
    <w:name w:val="Liste niveau 4 Car"/>
    <w:basedOn w:val="ParagraphedelisteCar"/>
    <w:link w:val="Listeniveau4"/>
    <w:rsid w:val="003D63BE"/>
    <w:rPr>
      <w:rFonts w:ascii="Times New Roman" w:eastAsia="Times New Roman" w:hAnsi="Times New Roman" w:cs="Times New Roman"/>
      <w:sz w:val="24"/>
      <w:lang w:bidi="en-US"/>
    </w:rPr>
  </w:style>
  <w:style w:type="paragraph" w:styleId="NormalWeb">
    <w:name w:val="Normal (Web)"/>
    <w:basedOn w:val="Normal"/>
    <w:uiPriority w:val="99"/>
    <w:semiHidden/>
    <w:unhideWhenUsed/>
    <w:rsid w:val="00323615"/>
    <w:pPr>
      <w:spacing w:before="100" w:beforeAutospacing="1" w:after="100" w:afterAutospacing="1" w:line="240" w:lineRule="auto"/>
      <w:jc w:val="left"/>
    </w:pPr>
    <w:rPr>
      <w:lang w:eastAsia="fr-FR"/>
    </w:rPr>
  </w:style>
  <w:style w:type="paragraph" w:styleId="Pieddepage">
    <w:name w:val="footer"/>
    <w:basedOn w:val="Normal"/>
    <w:link w:val="PieddepageCar"/>
    <w:uiPriority w:val="99"/>
    <w:unhideWhenUsed/>
    <w:rsid w:val="00323615"/>
    <w:pPr>
      <w:tabs>
        <w:tab w:val="center" w:pos="5103"/>
        <w:tab w:val="right" w:pos="10206"/>
      </w:tabs>
      <w:spacing w:line="240" w:lineRule="auto"/>
      <w:jc w:val="center"/>
    </w:pPr>
    <w:rPr>
      <w:rFonts w:cstheme="minorBidi"/>
      <w:sz w:val="16"/>
    </w:rPr>
  </w:style>
  <w:style w:type="character" w:customStyle="1" w:styleId="PieddepageCar">
    <w:name w:val="Pied de page Car"/>
    <w:basedOn w:val="Policepardfaut"/>
    <w:link w:val="Pieddepage"/>
    <w:uiPriority w:val="99"/>
    <w:rsid w:val="00323615"/>
    <w:rPr>
      <w:rFonts w:ascii="Times New Roman" w:hAnsi="Times New Roman"/>
      <w:sz w:val="16"/>
    </w:rPr>
  </w:style>
  <w:style w:type="paragraph" w:styleId="Sansinterligne">
    <w:name w:val="No Spacing"/>
    <w:basedOn w:val="Normal"/>
    <w:link w:val="SansinterligneCar"/>
    <w:uiPriority w:val="1"/>
    <w:qFormat/>
    <w:rsid w:val="00323615"/>
    <w:pPr>
      <w:spacing w:line="240" w:lineRule="auto"/>
    </w:pPr>
  </w:style>
  <w:style w:type="character" w:customStyle="1" w:styleId="SansinterligneCar">
    <w:name w:val="Sans interligne Car"/>
    <w:basedOn w:val="Policepardfaut"/>
    <w:link w:val="Sansinterligne"/>
    <w:uiPriority w:val="1"/>
    <w:rsid w:val="00323615"/>
    <w:rPr>
      <w:rFonts w:ascii="Times New Roman" w:eastAsia="Times New Roman" w:hAnsi="Times New Roman" w:cs="Times New Roman"/>
      <w:sz w:val="24"/>
      <w:lang w:bidi="en-US"/>
    </w:rPr>
  </w:style>
  <w:style w:type="paragraph" w:styleId="Sous-titre">
    <w:name w:val="Subtitle"/>
    <w:basedOn w:val="Normal"/>
    <w:next w:val="Normal"/>
    <w:link w:val="Sous-titreCar"/>
    <w:uiPriority w:val="11"/>
    <w:qFormat/>
    <w:rsid w:val="00323615"/>
    <w:pPr>
      <w:spacing w:before="240" w:after="120"/>
      <w:jc w:val="center"/>
    </w:pPr>
    <w:rPr>
      <w:i/>
      <w:iCs/>
      <w:sz w:val="28"/>
      <w:lang w:eastAsia="fr-FR"/>
    </w:rPr>
  </w:style>
  <w:style w:type="character" w:customStyle="1" w:styleId="Sous-titreCar">
    <w:name w:val="Sous-titre Car"/>
    <w:link w:val="Sous-titre"/>
    <w:uiPriority w:val="11"/>
    <w:rsid w:val="00323615"/>
    <w:rPr>
      <w:rFonts w:ascii="Times New Roman" w:eastAsia="Times New Roman" w:hAnsi="Times New Roman" w:cs="Times New Roman"/>
      <w:i/>
      <w:iCs/>
      <w:sz w:val="28"/>
      <w:szCs w:val="24"/>
      <w:lang w:eastAsia="fr-FR"/>
    </w:rPr>
  </w:style>
  <w:style w:type="paragraph" w:customStyle="1" w:styleId="SousTitreTableau">
    <w:name w:val="SousTitre Tableau"/>
    <w:basedOn w:val="Sansinterligne"/>
    <w:qFormat/>
    <w:rsid w:val="00323615"/>
    <w:pPr>
      <w:spacing w:before="60" w:after="60"/>
      <w:jc w:val="center"/>
    </w:pPr>
    <w:rPr>
      <w:b/>
      <w:i/>
      <w:sz w:val="22"/>
    </w:rPr>
  </w:style>
  <w:style w:type="paragraph" w:styleId="Tabledesillustrations">
    <w:name w:val="table of figures"/>
    <w:basedOn w:val="Normal"/>
    <w:next w:val="Normal"/>
    <w:uiPriority w:val="99"/>
    <w:unhideWhenUsed/>
    <w:rsid w:val="004242CD"/>
    <w:pPr>
      <w:tabs>
        <w:tab w:val="right" w:leader="dot" w:pos="10081"/>
      </w:tabs>
      <w:spacing w:line="240" w:lineRule="auto"/>
    </w:pPr>
    <w:rPr>
      <w:i/>
      <w:noProof/>
      <w:color w:val="4F81BD"/>
      <w:sz w:val="22"/>
    </w:rPr>
  </w:style>
  <w:style w:type="paragraph" w:customStyle="1" w:styleId="TexteTableau">
    <w:name w:val="Texte Tableau"/>
    <w:basedOn w:val="Normal"/>
    <w:qFormat/>
    <w:rsid w:val="00323615"/>
    <w:pPr>
      <w:keepNext/>
      <w:keepLines/>
      <w:spacing w:before="60" w:after="60" w:line="240" w:lineRule="auto"/>
      <w:ind w:left="57" w:right="57"/>
    </w:pPr>
    <w:rPr>
      <w:sz w:val="20"/>
      <w:lang w:eastAsia="fr-FR"/>
    </w:rPr>
  </w:style>
  <w:style w:type="paragraph" w:styleId="Titre">
    <w:name w:val="Title"/>
    <w:basedOn w:val="Normal"/>
    <w:next w:val="Normal"/>
    <w:link w:val="TitreCar"/>
    <w:uiPriority w:val="10"/>
    <w:qFormat/>
    <w:rsid w:val="00323615"/>
    <w:pPr>
      <w:tabs>
        <w:tab w:val="left" w:pos="8280"/>
      </w:tabs>
      <w:jc w:val="center"/>
    </w:pPr>
    <w:rPr>
      <w:b/>
      <w:color w:val="5B9BD5" w:themeColor="accent1"/>
      <w:sz w:val="64"/>
      <w:szCs w:val="64"/>
    </w:rPr>
  </w:style>
  <w:style w:type="character" w:customStyle="1" w:styleId="TitreCar">
    <w:name w:val="Titre Car"/>
    <w:link w:val="Titre"/>
    <w:uiPriority w:val="10"/>
    <w:rsid w:val="00323615"/>
    <w:rPr>
      <w:rFonts w:ascii="Times New Roman" w:eastAsia="Times New Roman" w:hAnsi="Times New Roman" w:cs="Times New Roman"/>
      <w:b/>
      <w:color w:val="5B9BD5" w:themeColor="accent1"/>
      <w:sz w:val="64"/>
      <w:szCs w:val="64"/>
      <w:lang w:bidi="en-US"/>
    </w:rPr>
  </w:style>
  <w:style w:type="character" w:customStyle="1" w:styleId="Titre3Car">
    <w:name w:val="Titre 3 Car"/>
    <w:aliases w:val="H3 Car"/>
    <w:link w:val="Titre3"/>
    <w:uiPriority w:val="9"/>
    <w:rsid w:val="00F5360C"/>
    <w:rPr>
      <w:color w:val="4F81BD"/>
      <w:lang w:eastAsia="fr-FR"/>
    </w:rPr>
  </w:style>
  <w:style w:type="character" w:customStyle="1" w:styleId="Titre4Car">
    <w:name w:val="Titre 4 Car"/>
    <w:aliases w:val="H4 Car"/>
    <w:link w:val="Titre4"/>
    <w:uiPriority w:val="9"/>
    <w:rsid w:val="00F5360C"/>
    <w:rPr>
      <w:i/>
      <w:iCs/>
      <w:color w:val="4F81BD"/>
      <w:lang w:eastAsia="fr-FR"/>
    </w:rPr>
  </w:style>
  <w:style w:type="character" w:customStyle="1" w:styleId="Titre5Car">
    <w:name w:val="Titre 5 Car"/>
    <w:aliases w:val="H5 Car,Titre niveau 5 Car,Article Car,h5 Car,ASAPHeading 5 Car,Bloc Car,Texte inter Car,TEXTE INTER Car,Contrat 5 Car,Chapitre 1.1.1.1. Car,niveau 5 Car,Sous-chapitre (niveau 4) Car,Org Heading 3 Car,Titre5 Car,heading 5 Car,Titre51 Car"/>
    <w:link w:val="Titre5"/>
    <w:uiPriority w:val="99"/>
    <w:rsid w:val="00F5360C"/>
    <w:rPr>
      <w:i/>
      <w:color w:val="4F81BD"/>
      <w:sz w:val="22"/>
      <w:szCs w:val="20"/>
      <w:lang w:eastAsia="fr-FR"/>
    </w:rPr>
  </w:style>
  <w:style w:type="character" w:customStyle="1" w:styleId="Titre6Car">
    <w:name w:val="Titre 6 Car"/>
    <w:aliases w:val="H6 Car,sub-dash Car,sd Car,5 Car,h6 Car,Picard T6 Car,Bullet list Car,T6 Car,Ref Heading 3 Car,rh3 Car,Ref Heading 31 Car,rh31 Car,H61 Car,Third Subheading Car,Heading 6  Appendix Y &amp; Z Car,H62 Car,Ref Heading 32 Car,rh32 Car,rh311 Car"/>
    <w:link w:val="Titre6"/>
    <w:uiPriority w:val="9"/>
    <w:rsid w:val="00F5360C"/>
    <w:rPr>
      <w:i/>
      <w:iCs/>
      <w:color w:val="4F81BD"/>
      <w:sz w:val="20"/>
      <w:szCs w:val="20"/>
      <w:lang w:eastAsia="fr-FR"/>
    </w:rPr>
  </w:style>
  <w:style w:type="character" w:customStyle="1" w:styleId="Titre7Car">
    <w:name w:val="Titre 7 Car"/>
    <w:aliases w:val="h7 Car,Picard T7 Car,letter list Car,T7 Car,Paragraph 2 Car,figure caption Car,Heading7_Titre7 Car,Annexe2 Car,H7 Car,(Shift Ctrl 7) Car,Aston T7 Car,Lev 7 Car,lettered list Car,7 Car,Heading 7 (do not use) Car,(Alt+7) Car,Sous-titre 4 Car"/>
    <w:link w:val="Titre7"/>
    <w:uiPriority w:val="9"/>
    <w:rsid w:val="00F5360C"/>
    <w:rPr>
      <w:bCs/>
      <w:i/>
      <w:color w:val="2E74B5" w:themeColor="accent1" w:themeShade="BF"/>
      <w:sz w:val="20"/>
      <w:szCs w:val="20"/>
      <w:lang w:eastAsia="fr-FR"/>
    </w:rPr>
  </w:style>
  <w:style w:type="character" w:customStyle="1" w:styleId="Titre8Car">
    <w:name w:val="Titre 8 Car"/>
    <w:aliases w:val="h8 Car,Picard T8 Car,action Car,T8 Car,OurHeadings Car,Paragraph 3 Car,table caption Car,Heading8_Titre8 Car,Annexe3 Car,Aston Légende Car,Lev 8 Car,Center Bold Car,8 Car,Heading 8 (do not use) Car,(Alt+8) Car,Sous-titre 5 Car,Annexe 2 Car"/>
    <w:link w:val="Titre8"/>
    <w:uiPriority w:val="9"/>
    <w:rsid w:val="00F5360C"/>
    <w:rPr>
      <w:bCs/>
      <w:i/>
      <w:iCs/>
      <w:color w:val="2E74B5" w:themeColor="accent1" w:themeShade="BF"/>
      <w:sz w:val="20"/>
      <w:szCs w:val="20"/>
      <w:lang w:eastAsia="fr-FR"/>
    </w:rPr>
  </w:style>
  <w:style w:type="character" w:customStyle="1" w:styleId="Titre9Car">
    <w:name w:val="Titre 9 Car"/>
    <w:aliases w:val="Titre 10 Car,h9 Car,RFP Reference Car,Picard colonne Car,progress Car, progress Car,App Heading Car,T9 Car,Paragraph 4 Car,Titre 101 Car,Titre 102 Car,Titre 103 Car,Titre 1011 Car,Heading9_Titre9 Car,Annexe4 Car,Lev 9 Car,Titre 1012 Car"/>
    <w:link w:val="Titre9"/>
    <w:uiPriority w:val="9"/>
    <w:rsid w:val="00323615"/>
    <w:rPr>
      <w:rFonts w:ascii="Cambria" w:eastAsia="Times New Roman" w:hAnsi="Cambria" w:cs="Times New Roman"/>
      <w:i/>
      <w:iCs/>
      <w:color w:val="9BBB59"/>
      <w:sz w:val="20"/>
      <w:szCs w:val="20"/>
      <w:lang w:eastAsia="fr-FR"/>
    </w:rPr>
  </w:style>
  <w:style w:type="paragraph" w:customStyle="1" w:styleId="Titretableau">
    <w:name w:val="Titre tableau"/>
    <w:basedOn w:val="Normal"/>
    <w:qFormat/>
    <w:rsid w:val="003D63BE"/>
    <w:pPr>
      <w:spacing w:line="240" w:lineRule="auto"/>
      <w:jc w:val="center"/>
    </w:pPr>
    <w:rPr>
      <w:b/>
      <w:lang w:eastAsia="fr-FR"/>
    </w:rPr>
  </w:style>
  <w:style w:type="paragraph" w:styleId="TM1">
    <w:name w:val="toc 1"/>
    <w:basedOn w:val="Normal"/>
    <w:next w:val="Normal"/>
    <w:autoRedefine/>
    <w:uiPriority w:val="39"/>
    <w:rsid w:val="00323615"/>
    <w:pPr>
      <w:tabs>
        <w:tab w:val="left" w:pos="720"/>
        <w:tab w:val="right" w:leader="dot" w:pos="10081"/>
      </w:tabs>
      <w:spacing w:before="120" w:after="120" w:line="240" w:lineRule="auto"/>
      <w:jc w:val="left"/>
    </w:pPr>
    <w:rPr>
      <w:b/>
      <w:bCs/>
      <w:caps/>
      <w:color w:val="4F81BD"/>
      <w:sz w:val="22"/>
      <w:szCs w:val="20"/>
    </w:rPr>
  </w:style>
  <w:style w:type="paragraph" w:styleId="TM2">
    <w:name w:val="toc 2"/>
    <w:basedOn w:val="Normal"/>
    <w:next w:val="Normal"/>
    <w:autoRedefine/>
    <w:uiPriority w:val="39"/>
    <w:rsid w:val="00323615"/>
    <w:pPr>
      <w:tabs>
        <w:tab w:val="left" w:pos="1200"/>
        <w:tab w:val="right" w:leader="dot" w:pos="10081"/>
      </w:tabs>
      <w:spacing w:line="240" w:lineRule="auto"/>
      <w:ind w:left="240"/>
      <w:jc w:val="left"/>
    </w:pPr>
    <w:rPr>
      <w:color w:val="4F81BD"/>
      <w:sz w:val="20"/>
      <w:szCs w:val="20"/>
    </w:rPr>
  </w:style>
  <w:style w:type="paragraph" w:styleId="TM3">
    <w:name w:val="toc 3"/>
    <w:basedOn w:val="Normal"/>
    <w:next w:val="Normal"/>
    <w:autoRedefine/>
    <w:uiPriority w:val="39"/>
    <w:rsid w:val="00323615"/>
    <w:pPr>
      <w:tabs>
        <w:tab w:val="left" w:pos="1680"/>
        <w:tab w:val="right" w:leader="dot" w:pos="10081"/>
      </w:tabs>
      <w:spacing w:line="240" w:lineRule="auto"/>
      <w:ind w:left="480"/>
      <w:jc w:val="left"/>
    </w:pPr>
    <w:rPr>
      <w:i/>
      <w:iCs/>
      <w:color w:val="4F81BD"/>
      <w:sz w:val="20"/>
      <w:szCs w:val="20"/>
    </w:rPr>
  </w:style>
  <w:style w:type="paragraph" w:styleId="TM4">
    <w:name w:val="toc 4"/>
    <w:basedOn w:val="Normal"/>
    <w:next w:val="Normal"/>
    <w:autoRedefine/>
    <w:uiPriority w:val="39"/>
    <w:unhideWhenUsed/>
    <w:rsid w:val="00065938"/>
    <w:pPr>
      <w:spacing w:line="240" w:lineRule="auto"/>
      <w:ind w:left="720"/>
      <w:jc w:val="left"/>
    </w:pPr>
    <w:rPr>
      <w:color w:val="4F81BD"/>
      <w:sz w:val="18"/>
      <w:szCs w:val="18"/>
    </w:rPr>
  </w:style>
  <w:style w:type="paragraph" w:styleId="TM5">
    <w:name w:val="toc 5"/>
    <w:basedOn w:val="Normal"/>
    <w:next w:val="Normal"/>
    <w:autoRedefine/>
    <w:uiPriority w:val="39"/>
    <w:unhideWhenUsed/>
    <w:rsid w:val="00323615"/>
    <w:pPr>
      <w:ind w:left="960"/>
      <w:jc w:val="left"/>
    </w:pPr>
    <w:rPr>
      <w:color w:val="4F81BD"/>
      <w:sz w:val="18"/>
      <w:szCs w:val="18"/>
    </w:rPr>
  </w:style>
  <w:style w:type="paragraph" w:styleId="TM6">
    <w:name w:val="toc 6"/>
    <w:basedOn w:val="Normal"/>
    <w:next w:val="Normal"/>
    <w:autoRedefine/>
    <w:uiPriority w:val="39"/>
    <w:unhideWhenUsed/>
    <w:rsid w:val="00323615"/>
    <w:pPr>
      <w:ind w:left="1200"/>
      <w:jc w:val="left"/>
    </w:pPr>
    <w:rPr>
      <w:color w:val="4F81BD"/>
      <w:sz w:val="18"/>
      <w:szCs w:val="18"/>
    </w:rPr>
  </w:style>
  <w:style w:type="paragraph" w:styleId="TM7">
    <w:name w:val="toc 7"/>
    <w:basedOn w:val="Normal"/>
    <w:next w:val="Normal"/>
    <w:autoRedefine/>
    <w:uiPriority w:val="39"/>
    <w:unhideWhenUsed/>
    <w:rsid w:val="00323615"/>
    <w:pPr>
      <w:ind w:left="1440"/>
      <w:jc w:val="left"/>
    </w:pPr>
    <w:rPr>
      <w:color w:val="4F81BD"/>
      <w:sz w:val="18"/>
      <w:szCs w:val="18"/>
    </w:rPr>
  </w:style>
  <w:style w:type="paragraph" w:styleId="TM8">
    <w:name w:val="toc 8"/>
    <w:basedOn w:val="Normal"/>
    <w:next w:val="Normal"/>
    <w:autoRedefine/>
    <w:uiPriority w:val="39"/>
    <w:unhideWhenUsed/>
    <w:rsid w:val="00323615"/>
    <w:pPr>
      <w:ind w:left="1680"/>
      <w:jc w:val="left"/>
    </w:pPr>
    <w:rPr>
      <w:color w:val="4F81BD"/>
      <w:sz w:val="18"/>
      <w:szCs w:val="18"/>
    </w:rPr>
  </w:style>
  <w:style w:type="paragraph" w:styleId="TM9">
    <w:name w:val="toc 9"/>
    <w:basedOn w:val="Normal"/>
    <w:next w:val="Normal"/>
    <w:autoRedefine/>
    <w:uiPriority w:val="39"/>
    <w:unhideWhenUsed/>
    <w:rsid w:val="00323615"/>
    <w:pPr>
      <w:ind w:left="1920"/>
      <w:jc w:val="left"/>
    </w:pPr>
    <w:rPr>
      <w:color w:val="4F81BD"/>
      <w:sz w:val="18"/>
      <w:szCs w:val="18"/>
    </w:rPr>
  </w:style>
  <w:style w:type="paragraph" w:customStyle="1" w:styleId="Typedocument">
    <w:name w:val="Type document"/>
    <w:basedOn w:val="Normal"/>
    <w:link w:val="TypedocumentCar"/>
    <w:qFormat/>
    <w:rsid w:val="00323615"/>
    <w:pPr>
      <w:tabs>
        <w:tab w:val="left" w:pos="8280"/>
      </w:tabs>
      <w:spacing w:line="240" w:lineRule="auto"/>
      <w:jc w:val="center"/>
    </w:pPr>
    <w:rPr>
      <w:b/>
      <w:color w:val="5B9BD5" w:themeColor="accent1"/>
      <w:sz w:val="44"/>
      <w:szCs w:val="96"/>
    </w:rPr>
  </w:style>
  <w:style w:type="character" w:customStyle="1" w:styleId="TypedocumentCar">
    <w:name w:val="Type document Car"/>
    <w:basedOn w:val="Policepardfaut"/>
    <w:link w:val="Typedocument"/>
    <w:rsid w:val="00323615"/>
    <w:rPr>
      <w:rFonts w:ascii="Times New Roman" w:eastAsia="Times New Roman" w:hAnsi="Times New Roman" w:cs="Times New Roman"/>
      <w:b/>
      <w:color w:val="5B9BD5" w:themeColor="accent1"/>
      <w:sz w:val="44"/>
      <w:szCs w:val="96"/>
      <w:lang w:bidi="en-US"/>
    </w:rPr>
  </w:style>
  <w:style w:type="paragraph" w:customStyle="1" w:styleId="TexteTableau0">
    <w:name w:val="TexteTableau"/>
    <w:basedOn w:val="Normal"/>
    <w:rsid w:val="001325D6"/>
    <w:pPr>
      <w:keepNext/>
      <w:keepLines/>
      <w:spacing w:before="60" w:after="60" w:line="240" w:lineRule="auto"/>
      <w:ind w:left="57" w:right="57"/>
    </w:pPr>
    <w:rPr>
      <w:rFonts w:ascii="Optima" w:hAnsi="Optima"/>
      <w:lang w:val="en-GB" w:eastAsia="fr-FR"/>
    </w:rPr>
  </w:style>
  <w:style w:type="paragraph" w:customStyle="1" w:styleId="INDEXATION">
    <w:name w:val="INDEXATION"/>
    <w:basedOn w:val="Titre1"/>
    <w:next w:val="Corpsdetexte"/>
    <w:autoRedefine/>
    <w:rsid w:val="004242CD"/>
    <w:pPr>
      <w:keepNext/>
      <w:numPr>
        <w:numId w:val="14"/>
      </w:numPr>
      <w:pBdr>
        <w:bottom w:val="none" w:sz="0" w:space="0" w:color="auto"/>
      </w:pBdr>
      <w:spacing w:before="240" w:after="60"/>
    </w:pPr>
    <w:rPr>
      <w:rFonts w:ascii="Times New Roman" w:hAnsi="Times New Roman"/>
      <w:b w:val="0"/>
      <w:caps/>
      <w:smallCaps/>
      <w:color w:val="auto"/>
      <w:kern w:val="32"/>
      <w:sz w:val="20"/>
      <w:szCs w:val="20"/>
      <w:lang w:eastAsia="en-GB"/>
    </w:rPr>
  </w:style>
  <w:style w:type="paragraph" w:customStyle="1" w:styleId="Listepuce1">
    <w:name w:val="Liste à puce 1"/>
    <w:basedOn w:val="Sansinterligne"/>
    <w:rsid w:val="004242CD"/>
    <w:pPr>
      <w:numPr>
        <w:numId w:val="15"/>
      </w:numPr>
      <w:spacing w:before="120" w:line="276" w:lineRule="auto"/>
    </w:pPr>
  </w:style>
  <w:style w:type="paragraph" w:styleId="Corpsdetexte">
    <w:name w:val="Body Text"/>
    <w:basedOn w:val="Normal"/>
    <w:link w:val="CorpsdetexteCar"/>
    <w:uiPriority w:val="99"/>
    <w:unhideWhenUsed/>
    <w:rsid w:val="004242CD"/>
    <w:pPr>
      <w:spacing w:after="120"/>
    </w:pPr>
  </w:style>
  <w:style w:type="character" w:customStyle="1" w:styleId="CorpsdetexteCar">
    <w:name w:val="Corps de texte Car"/>
    <w:basedOn w:val="Policepardfaut"/>
    <w:link w:val="Corpsdetexte"/>
    <w:uiPriority w:val="99"/>
    <w:rsid w:val="004242CD"/>
    <w:rPr>
      <w:rFonts w:ascii="Times New Roman" w:eastAsia="Times New Roman" w:hAnsi="Times New Roman" w:cs="Times New Roman"/>
      <w:sz w:val="24"/>
      <w:lang w:bidi="en-US"/>
    </w:rPr>
  </w:style>
  <w:style w:type="paragraph" w:customStyle="1" w:styleId="Lsitenumrote">
    <w:name w:val="Lsite numérotée"/>
    <w:basedOn w:val="Paragraphedeliste"/>
    <w:link w:val="LsitenumroteCar"/>
    <w:qFormat/>
    <w:rsid w:val="00CB5686"/>
    <w:pPr>
      <w:numPr>
        <w:numId w:val="17"/>
      </w:numPr>
    </w:pPr>
    <w:rPr>
      <w:lang w:eastAsia="fr-FR"/>
    </w:rPr>
  </w:style>
  <w:style w:type="table" w:styleId="Grilledutableau">
    <w:name w:val="Table Grid"/>
    <w:basedOn w:val="TableauNormal"/>
    <w:uiPriority w:val="39"/>
    <w:rsid w:val="002E7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sitenumroteCar">
    <w:name w:val="Lsite numérotée Car"/>
    <w:basedOn w:val="ParagraphedelisteCar"/>
    <w:link w:val="Lsitenumrote"/>
    <w:rsid w:val="00557FD7"/>
    <w:rPr>
      <w:rFonts w:ascii="Times New Roman" w:eastAsia="Times New Roman" w:hAnsi="Times New Roman" w:cs="Times New Roman"/>
      <w:sz w:val="24"/>
      <w:lang w:eastAsia="fr-FR" w:bidi="en-US"/>
    </w:rPr>
  </w:style>
  <w:style w:type="table" w:styleId="TableauGrille4-Accentuation1">
    <w:name w:val="Grid Table 4 Accent 1"/>
    <w:basedOn w:val="TableauNormal"/>
    <w:uiPriority w:val="49"/>
    <w:rsid w:val="002E79D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Style1">
    <w:name w:val="Style1"/>
    <w:basedOn w:val="Listeclaire"/>
    <w:uiPriority w:val="99"/>
    <w:rsid w:val="002330FB"/>
    <w:rPr>
      <w:sz w:val="20"/>
      <w:szCs w:val="20"/>
      <w:lang w:val="en-US" w:eastAsia="fr-FR"/>
    </w:rPr>
    <w:tblPr/>
    <w:tblStylePr w:type="firstRow">
      <w:pPr>
        <w:spacing w:before="0" w:after="0" w:line="240" w:lineRule="auto"/>
      </w:pPr>
      <w:rPr>
        <w:b/>
        <w:bCs/>
        <w:i/>
        <w:iCs/>
        <w:color w:val="FFFFFF"/>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i/>
        <w:i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swCell">
      <w:rPr>
        <w:b/>
        <w:bCs/>
        <w:i w:val="0"/>
        <w:iCs w:val="0"/>
      </w:rPr>
    </w:tblStylePr>
  </w:style>
  <w:style w:type="table" w:styleId="Listeclaire">
    <w:name w:val="Light List"/>
    <w:basedOn w:val="TableauNormal"/>
    <w:uiPriority w:val="61"/>
    <w:semiHidden/>
    <w:unhideWhenUsed/>
    <w:rsid w:val="002330F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auGrille1Clair-Accentuation5">
    <w:name w:val="Grid Table 1 Light Accent 5"/>
    <w:basedOn w:val="TableauNormal"/>
    <w:uiPriority w:val="46"/>
    <w:rsid w:val="005922B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simple3">
    <w:name w:val="Plain Table 3"/>
    <w:basedOn w:val="TableauNormal"/>
    <w:uiPriority w:val="43"/>
    <w:rsid w:val="008A2A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Liste2-Accentuation5">
    <w:name w:val="List Table 2 Accent 5"/>
    <w:basedOn w:val="TableauNormal"/>
    <w:uiPriority w:val="47"/>
    <w:rsid w:val="008A2A5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5Fonc-Accentuation5">
    <w:name w:val="Grid Table 5 Dark Accent 5"/>
    <w:basedOn w:val="TableauNormal"/>
    <w:uiPriority w:val="50"/>
    <w:rsid w:val="008A2A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3-Accentuation5">
    <w:name w:val="Grid Table 3 Accent 5"/>
    <w:basedOn w:val="TableauNormal"/>
    <w:uiPriority w:val="48"/>
    <w:rsid w:val="008A2A5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6Couleur-Accentuation1">
    <w:name w:val="Grid Table 6 Colorful Accent 1"/>
    <w:basedOn w:val="TableauNormal"/>
    <w:uiPriority w:val="51"/>
    <w:rsid w:val="008A2A5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5">
    <w:name w:val="Grid Table 6 Colorful Accent 5"/>
    <w:basedOn w:val="TableauNormal"/>
    <w:uiPriority w:val="51"/>
    <w:rsid w:val="00907EA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5">
    <w:name w:val="Grid Table 2 Accent 5"/>
    <w:basedOn w:val="TableauNormal"/>
    <w:uiPriority w:val="47"/>
    <w:rsid w:val="005A4DE8"/>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5">
    <w:name w:val="Grid Table 4 Accent 5"/>
    <w:basedOn w:val="TableauNormal"/>
    <w:uiPriority w:val="49"/>
    <w:rsid w:val="005A4DE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Style2">
    <w:name w:val="Style2"/>
    <w:basedOn w:val="Lsitenumrote"/>
    <w:link w:val="Style2Car"/>
    <w:qFormat/>
    <w:rsid w:val="00CB5686"/>
    <w:pPr>
      <w:numPr>
        <w:numId w:val="0"/>
      </w:numPr>
      <w:ind w:left="709" w:hanging="357"/>
      <w:jc w:val="center"/>
    </w:pPr>
  </w:style>
  <w:style w:type="character" w:customStyle="1" w:styleId="Style2Car">
    <w:name w:val="Style2 Car"/>
    <w:basedOn w:val="LsitenumroteCar"/>
    <w:link w:val="Style2"/>
    <w:rsid w:val="00CB5686"/>
    <w:rPr>
      <w:rFonts w:ascii="Candara" w:eastAsia="Times New Roman" w:hAnsi="Candara" w:cs="Times New Roman"/>
      <w:sz w:val="24"/>
      <w:lang w:eastAsia="fr-FR" w:bidi="en-US"/>
    </w:rPr>
  </w:style>
  <w:style w:type="table" w:styleId="TableauGrille4-Accentuation4">
    <w:name w:val="Grid Table 4 Accent 4"/>
    <w:basedOn w:val="TableauNormal"/>
    <w:uiPriority w:val="49"/>
    <w:rsid w:val="00C3588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lledutableau1">
    <w:name w:val="Grille du tableau1"/>
    <w:basedOn w:val="TableauNormal"/>
    <w:next w:val="Grilledutableau"/>
    <w:uiPriority w:val="39"/>
    <w:rsid w:val="004B1FCB"/>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4221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16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xx.xxxx@afreetech.com" TargetMode="External"/><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hyperlink" Target="mailto:xxx.xxxx@afreetech.com" TargetMode="External"/><Relationship Id="rId4" Type="http://schemas.openxmlformats.org/officeDocument/2006/relationships/settings" Target="settings.xml"/><Relationship Id="rId9" Type="http://schemas.openxmlformats.org/officeDocument/2006/relationships/hyperlink" Target="mailto:xxx.xxxx@afreetech.com" TargetMode="Externa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eidy.befolo\Documents\Mod&#232;les%20Office%20personnalis&#233;s\AFT-AFTC-TEMPLATE%202024.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0E8DB-EF1B-4632-99A8-D998974AC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AFT-AFTC-TEMPLATE 2024.dotx</Template>
  <TotalTime>1416</TotalTime>
  <Pages>13</Pages>
  <Words>2204</Words>
  <Characters>12126</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Freidy BEFOLO</dc:creator>
  <cp:keywords/>
  <dc:description/>
  <cp:lastModifiedBy>landry freidy</cp:lastModifiedBy>
  <cp:revision>10</cp:revision>
  <dcterms:created xsi:type="dcterms:W3CDTF">2024-10-15T08:07:00Z</dcterms:created>
  <dcterms:modified xsi:type="dcterms:W3CDTF">2024-10-19T04:36:00Z</dcterms:modified>
</cp:coreProperties>
</file>